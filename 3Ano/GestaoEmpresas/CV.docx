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="-284" w:tblpY="-849"/>
        <w:tblW w:w="10787" w:type="dxa"/>
        <w:tblLayout w:type="fixed"/>
        <w:tblCellMar>
          <w:left w:w="115" w:type="dxa"/>
          <w:right w:w="115" w:type="dxa"/>
        </w:tblCellMar>
        <w:tblLook w:val="05E0" w:firstRow="1" w:lastRow="1" w:firstColumn="1" w:lastColumn="1" w:noHBand="0" w:noVBand="1"/>
      </w:tblPr>
      <w:tblGrid>
        <w:gridCol w:w="4111"/>
        <w:gridCol w:w="284"/>
        <w:gridCol w:w="6392"/>
      </w:tblGrid>
      <w:tr w:rsidR="001B2ABD" w14:paraId="51C5B7DA" w14:textId="77777777" w:rsidTr="00E83989">
        <w:trPr>
          <w:trHeight w:val="4410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6247E0BD" w14:textId="45D66A4C" w:rsidR="001B2ABD" w:rsidRDefault="009D7ACA" w:rsidP="007319E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B8B34F" wp14:editId="22211976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483235</wp:posOffset>
                  </wp:positionV>
                  <wp:extent cx="2099945" cy="2030095"/>
                  <wp:effectExtent l="76200" t="76200" r="71755" b="101790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5" cy="203009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7A85AF1D" w14:textId="77777777" w:rsidR="001B2ABD" w:rsidRDefault="001B2ABD" w:rsidP="007319EE">
            <w:pPr>
              <w:tabs>
                <w:tab w:val="left" w:pos="990"/>
              </w:tabs>
            </w:pPr>
          </w:p>
        </w:tc>
        <w:tc>
          <w:tcPr>
            <w:tcW w:w="6392" w:type="dxa"/>
            <w:vAlign w:val="bottom"/>
          </w:tcPr>
          <w:p w14:paraId="77FD76DB" w14:textId="7EA34967" w:rsidR="001B2ABD" w:rsidRPr="00523640" w:rsidRDefault="009D7ACA" w:rsidP="007319EE">
            <w:pPr>
              <w:pStyle w:val="Ttulo"/>
              <w:rPr>
                <w:sz w:val="56"/>
                <w:szCs w:val="56"/>
              </w:rPr>
            </w:pPr>
            <w:r w:rsidRPr="009D7ACA">
              <w:rPr>
                <w:sz w:val="56"/>
                <w:szCs w:val="56"/>
              </w:rPr>
              <w:t>Vagner Bom Jesus</w:t>
            </w:r>
          </w:p>
        </w:tc>
      </w:tr>
      <w:tr w:rsidR="001B2ABD" w14:paraId="0D9F3C9F" w14:textId="77777777" w:rsidTr="00E83989">
        <w:tc>
          <w:tcPr>
            <w:tcW w:w="4111" w:type="dxa"/>
          </w:tcPr>
          <w:sdt>
            <w:sdtPr>
              <w:id w:val="-1711873194"/>
              <w:placeholder>
                <w:docPart w:val="A8AC7D51E4EE422195EDDC5CCD847547"/>
              </w:placeholder>
              <w:temporary/>
              <w:showingPlcHdr/>
              <w15:appearance w15:val="hidden"/>
            </w:sdtPr>
            <w:sdtEndPr/>
            <w:sdtContent>
              <w:p w14:paraId="292B0F9F" w14:textId="77777777" w:rsidR="001B2ABD" w:rsidRDefault="00036450" w:rsidP="007319EE">
                <w:pPr>
                  <w:pStyle w:val="Ttulo3"/>
                </w:pPr>
                <w:r w:rsidRPr="00D5459D">
                  <w:rPr>
                    <w:lang w:bidi="pt-PT"/>
                  </w:rPr>
                  <w:t>Perfil</w:t>
                </w:r>
              </w:p>
            </w:sdtContent>
          </w:sdt>
          <w:p w14:paraId="5D776E06" w14:textId="43F55C8F" w:rsidR="00036450" w:rsidRDefault="00523640" w:rsidP="007319EE">
            <w:r>
              <w:t>Sou um estudante Engenharia Informática e estou interessado em tecnologia e nas maneiras pela quais isso pode melhorar o mundo e resolver alguns dos seus maiores desafios!</w:t>
            </w:r>
          </w:p>
          <w:p w14:paraId="49C4D1AB" w14:textId="77777777" w:rsidR="00036450" w:rsidRDefault="00036450" w:rsidP="007319EE"/>
          <w:sdt>
            <w:sdtPr>
              <w:id w:val="-1954003311"/>
              <w:placeholder>
                <w:docPart w:val="6A2D620430564A0298314973C5E0D3BF"/>
              </w:placeholder>
              <w:temporary/>
              <w:showingPlcHdr/>
              <w15:appearance w15:val="hidden"/>
            </w:sdtPr>
            <w:sdtEndPr/>
            <w:sdtContent>
              <w:p w14:paraId="1EAC5FC5" w14:textId="77777777" w:rsidR="00036450" w:rsidRPr="00CB0055" w:rsidRDefault="00CB0055" w:rsidP="007319EE">
                <w:pPr>
                  <w:pStyle w:val="Ttulo3"/>
                </w:pPr>
                <w:r w:rsidRPr="00CB0055">
                  <w:rPr>
                    <w:lang w:bidi="pt-PT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6D37C3BDA04D490AB7789BC4228C9DBC"/>
              </w:placeholder>
              <w:temporary/>
              <w:showingPlcHdr/>
              <w15:appearance w15:val="hidden"/>
            </w:sdtPr>
            <w:sdtEndPr/>
            <w:sdtContent>
              <w:p w14:paraId="55E2C974" w14:textId="77777777" w:rsidR="004D3011" w:rsidRDefault="004D3011" w:rsidP="007319EE">
                <w:r w:rsidRPr="004D3011">
                  <w:rPr>
                    <w:lang w:bidi="pt-PT"/>
                  </w:rPr>
                  <w:t>TELEFONE:</w:t>
                </w:r>
              </w:p>
            </w:sdtContent>
          </w:sdt>
          <w:p w14:paraId="78574C84" w14:textId="32D52181" w:rsidR="004D3011" w:rsidRDefault="00A64F2B" w:rsidP="007319EE">
            <w:r>
              <w:t>+351 933077024</w:t>
            </w:r>
          </w:p>
          <w:p w14:paraId="481F5AF0" w14:textId="506E6D4D" w:rsidR="004D3011" w:rsidRDefault="004D3011" w:rsidP="007319EE"/>
          <w:p w14:paraId="37640A86" w14:textId="37E7AE7A" w:rsidR="007319EE" w:rsidRDefault="007319EE" w:rsidP="007319EE">
            <w:r>
              <w:t>GitHub:</w:t>
            </w:r>
          </w:p>
          <w:p w14:paraId="031B713E" w14:textId="5E8D91C2" w:rsidR="007319EE" w:rsidRDefault="007319EE" w:rsidP="007319EE">
            <w:pPr>
              <w:rPr>
                <w:color w:val="DD8047" w:themeColor="accent2"/>
                <w:u w:val="single"/>
              </w:rPr>
            </w:pPr>
            <w:hyperlink r:id="rId11" w:history="1">
              <w:r w:rsidRPr="006E2936">
                <w:rPr>
                  <w:rStyle w:val="Hiperligao"/>
                </w:rPr>
                <w:t>https://github.com/VagnerBomJesus</w:t>
              </w:r>
            </w:hyperlink>
          </w:p>
          <w:p w14:paraId="288C39BB" w14:textId="77777777" w:rsidR="007319EE" w:rsidRPr="007319EE" w:rsidRDefault="007319EE" w:rsidP="007319EE">
            <w:pPr>
              <w:rPr>
                <w:color w:val="DD8047" w:themeColor="accent2"/>
                <w:u w:val="single"/>
              </w:rPr>
            </w:pPr>
          </w:p>
          <w:sdt>
            <w:sdtPr>
              <w:id w:val="67859272"/>
              <w:placeholder>
                <w:docPart w:val="0A71F079559E493B8ADEBAB49B8612FA"/>
              </w:placeholder>
              <w:temporary/>
              <w:showingPlcHdr/>
              <w15:appearance w15:val="hidden"/>
            </w:sdtPr>
            <w:sdtEndPr/>
            <w:sdtContent>
              <w:p w14:paraId="75F0941B" w14:textId="77777777" w:rsidR="004D3011" w:rsidRDefault="004D3011" w:rsidP="007319EE">
                <w:r w:rsidRPr="004D3011">
                  <w:rPr>
                    <w:lang w:bidi="pt-PT"/>
                  </w:rPr>
                  <w:t>SITE:</w:t>
                </w:r>
              </w:p>
            </w:sdtContent>
          </w:sdt>
          <w:p w14:paraId="1C56E798" w14:textId="0BF0CB8F" w:rsidR="004D3011" w:rsidRDefault="00523640" w:rsidP="007319EE">
            <w:hyperlink r:id="rId12" w:history="1">
              <w:r w:rsidRPr="006E2936">
                <w:rPr>
                  <w:rStyle w:val="Hiperligao"/>
                </w:rPr>
                <w:t>https://vagnerbomjesus.github.io/mySiteProDark/</w:t>
              </w:r>
            </w:hyperlink>
          </w:p>
          <w:p w14:paraId="3D9A9345" w14:textId="77777777" w:rsidR="00523640" w:rsidRDefault="00523640" w:rsidP="007319EE"/>
          <w:sdt>
            <w:sdtPr>
              <w:id w:val="-240260293"/>
              <w:placeholder>
                <w:docPart w:val="C5EA20D9C0F44A0D9F134144F0229763"/>
              </w:placeholder>
              <w:temporary/>
              <w:showingPlcHdr/>
              <w15:appearance w15:val="hidden"/>
            </w:sdtPr>
            <w:sdtEndPr/>
            <w:sdtContent>
              <w:p w14:paraId="4CFF70B5" w14:textId="77777777" w:rsidR="004D3011" w:rsidRDefault="004D3011" w:rsidP="007319EE">
                <w:r w:rsidRPr="004D3011">
                  <w:rPr>
                    <w:lang w:bidi="pt-PT"/>
                  </w:rPr>
                  <w:t>EMAIL:</w:t>
                </w:r>
              </w:p>
            </w:sdtContent>
          </w:sdt>
          <w:p w14:paraId="14E891BA" w14:textId="4D2FD2B8" w:rsidR="004D3011" w:rsidRDefault="007319EE" w:rsidP="007319EE">
            <w:pPr>
              <w:rPr>
                <w:color w:val="DD8047" w:themeColor="accent2"/>
                <w:u w:val="single"/>
              </w:rPr>
            </w:pPr>
            <w:hyperlink r:id="rId13" w:history="1">
              <w:r w:rsidRPr="006E2936">
                <w:rPr>
                  <w:rStyle w:val="Hiperligao"/>
                </w:rPr>
                <w:t>vagneripg@gmail.com</w:t>
              </w:r>
            </w:hyperlink>
          </w:p>
          <w:p w14:paraId="77D7DA8C" w14:textId="77777777" w:rsidR="007319EE" w:rsidRDefault="007319EE" w:rsidP="007319EE">
            <w:pPr>
              <w:rPr>
                <w:color w:val="DD8047" w:themeColor="accent2"/>
                <w:u w:val="single"/>
              </w:rPr>
            </w:pPr>
          </w:p>
          <w:p w14:paraId="18B7375C" w14:textId="77777777" w:rsidR="007319EE" w:rsidRDefault="007319EE" w:rsidP="007319EE">
            <w:pPr>
              <w:rPr>
                <w:color w:val="DD8047" w:themeColor="accent2"/>
                <w:u w:val="single"/>
              </w:rPr>
            </w:pPr>
          </w:p>
          <w:p w14:paraId="4E7B0B53" w14:textId="171252D2" w:rsidR="007319EE" w:rsidRDefault="007319EE" w:rsidP="007319EE">
            <w:r>
              <w:t>COMPETÊNCIA:</w:t>
            </w:r>
          </w:p>
          <w:p w14:paraId="34FFF338" w14:textId="5A227645" w:rsidR="007319EE" w:rsidRDefault="007319EE" w:rsidP="007319EE"/>
          <w:p w14:paraId="7720277B" w14:textId="77777777" w:rsidR="007319EE" w:rsidRDefault="007319EE" w:rsidP="007319EE"/>
          <w:p w14:paraId="0DCEAD14" w14:textId="616E3B6D" w:rsidR="007319EE" w:rsidRPr="007319EE" w:rsidRDefault="007319EE" w:rsidP="007319EE">
            <w:pPr>
              <w:rPr>
                <w:color w:val="B85A22" w:themeColor="accent2" w:themeShade="BF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CEAC15A" wp14:editId="56C50FA7">
                  <wp:extent cx="2476500" cy="2324100"/>
                  <wp:effectExtent l="0" t="0" r="0" b="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4CD2927C" w14:textId="77777777" w:rsidR="001B2ABD" w:rsidRDefault="001B2ABD" w:rsidP="007319EE">
            <w:pPr>
              <w:tabs>
                <w:tab w:val="left" w:pos="990"/>
              </w:tabs>
            </w:pPr>
          </w:p>
        </w:tc>
        <w:tc>
          <w:tcPr>
            <w:tcW w:w="6392" w:type="dxa"/>
          </w:tcPr>
          <w:sdt>
            <w:sdtPr>
              <w:id w:val="1049110328"/>
              <w:placeholder>
                <w:docPart w:val="159BF5D1502544C192EC55927F2E0776"/>
              </w:placeholder>
              <w:temporary/>
              <w:showingPlcHdr/>
              <w15:appearance w15:val="hidden"/>
            </w:sdtPr>
            <w:sdtEndPr/>
            <w:sdtContent>
              <w:p w14:paraId="454A7E0E" w14:textId="77777777" w:rsidR="001B2ABD" w:rsidRDefault="00E25A26" w:rsidP="007319EE">
                <w:pPr>
                  <w:pStyle w:val="Ttulo2"/>
                </w:pPr>
                <w:r w:rsidRPr="00036450">
                  <w:rPr>
                    <w:lang w:bidi="pt-PT"/>
                  </w:rPr>
                  <w:t>FORMAÇÃO ACADÉMICA</w:t>
                </w:r>
              </w:p>
            </w:sdtContent>
          </w:sdt>
          <w:p w14:paraId="55D2C536" w14:textId="6098E5A7" w:rsidR="00036450" w:rsidRPr="00036450" w:rsidRDefault="00321AD7" w:rsidP="007319EE">
            <w:pPr>
              <w:pStyle w:val="Ttulo4"/>
            </w:pPr>
            <w:r>
              <w:t>[Liceu Nacional de São Tomé e Príncipe]</w:t>
            </w:r>
          </w:p>
          <w:p w14:paraId="11E49890" w14:textId="3BD20FFF" w:rsidR="00036450" w:rsidRPr="00B359E4" w:rsidRDefault="00321AD7" w:rsidP="007319EE">
            <w:pPr>
              <w:pStyle w:val="Data"/>
            </w:pPr>
            <w:r>
              <w:t>[13/09/2017]</w:t>
            </w:r>
            <w:r w:rsidR="00036450" w:rsidRPr="00B359E4">
              <w:rPr>
                <w:lang w:bidi="pt-PT"/>
              </w:rPr>
              <w:t xml:space="preserve"> </w:t>
            </w:r>
            <w:r>
              <w:rPr>
                <w:lang w:bidi="pt-PT"/>
              </w:rPr>
              <w:t xml:space="preserve">– </w:t>
            </w:r>
            <w:r>
              <w:t>[09/06/2018]</w:t>
            </w:r>
          </w:p>
          <w:p w14:paraId="09BD8E07" w14:textId="2E8A589F" w:rsidR="004D3011" w:rsidRDefault="00036450" w:rsidP="007319EE">
            <w:r w:rsidRPr="00036450">
              <w:rPr>
                <w:lang w:bidi="pt-PT"/>
              </w:rPr>
              <w:t>[</w:t>
            </w:r>
            <w:r w:rsidR="00321AD7">
              <w:rPr>
                <w:lang w:bidi="pt-PT"/>
              </w:rPr>
              <w:t>Biológica, Química, Matemática, Educação Física]</w:t>
            </w:r>
          </w:p>
          <w:p w14:paraId="47FE617C" w14:textId="77777777" w:rsidR="00036450" w:rsidRDefault="00036450" w:rsidP="007319EE"/>
          <w:p w14:paraId="04EE9BB5" w14:textId="55D4B4D8" w:rsidR="00036450" w:rsidRPr="00B359E4" w:rsidRDefault="00321AD7" w:rsidP="007319EE">
            <w:pPr>
              <w:pStyle w:val="Ttulo4"/>
            </w:pPr>
            <w:r>
              <w:t>[IPG – Instituto Politécnico da Guarda, Portugal]</w:t>
            </w:r>
          </w:p>
          <w:p w14:paraId="50D81112" w14:textId="3D4263FF" w:rsidR="00321AD7" w:rsidRDefault="00321AD7" w:rsidP="007319EE">
            <w:pPr>
              <w:pStyle w:val="Data"/>
            </w:pPr>
            <w:r>
              <w:t>[01/01/2019]</w:t>
            </w:r>
            <w:r w:rsidR="00036450" w:rsidRPr="00B359E4">
              <w:rPr>
                <w:lang w:bidi="pt-PT"/>
              </w:rPr>
              <w:t xml:space="preserve"> </w:t>
            </w:r>
          </w:p>
          <w:p w14:paraId="0C13C0B9" w14:textId="29077121" w:rsidR="00036450" w:rsidRDefault="00321AD7" w:rsidP="007319EE">
            <w:r>
              <w:t>[Licenciatura em Engenharia Informática]</w:t>
            </w:r>
          </w:p>
          <w:p w14:paraId="6CD5433C" w14:textId="4899CAE5" w:rsidR="00036450" w:rsidRDefault="00523640" w:rsidP="007319EE">
            <w:pPr>
              <w:pStyle w:val="Ttulo2"/>
            </w:pPr>
            <w:r>
              <w:t xml:space="preserve">PROJECTOS </w:t>
            </w:r>
          </w:p>
          <w:p w14:paraId="4C814052" w14:textId="578E5E37" w:rsidR="00036450" w:rsidRDefault="00382228" w:rsidP="007319EE">
            <w:pPr>
              <w:pStyle w:val="Ttulo4"/>
              <w:rPr>
                <w:bCs/>
              </w:rPr>
            </w:pPr>
            <w:r>
              <w:t>[</w:t>
            </w:r>
            <w:proofErr w:type="spellStart"/>
            <w:r w:rsidR="00523640">
              <w:t>CamiSolution</w:t>
            </w:r>
            <w:proofErr w:type="spellEnd"/>
            <w:r>
              <w:t>]</w:t>
            </w:r>
          </w:p>
          <w:p w14:paraId="4991F6B7" w14:textId="5EF7A6C5" w:rsidR="00523640" w:rsidRPr="00523640" w:rsidRDefault="00382228" w:rsidP="007319EE">
            <w:pPr>
              <w:pStyle w:val="Data"/>
            </w:pPr>
            <w:r>
              <w:t>[</w:t>
            </w:r>
            <w:proofErr w:type="spellStart"/>
            <w:r w:rsidR="00523640">
              <w:t>Python</w:t>
            </w:r>
            <w:proofErr w:type="spellEnd"/>
            <w:r>
              <w:t>]</w:t>
            </w:r>
            <w:r w:rsidR="00523640">
              <w:t xml:space="preserve"> - [Programa que Faz a Gestão de um Clube desportivo, usa o algoritmo de </w:t>
            </w:r>
            <w:proofErr w:type="spellStart"/>
            <w:r w:rsidR="00523640">
              <w:t>disktra</w:t>
            </w:r>
            <w:proofErr w:type="spellEnd"/>
            <w:r w:rsidR="00523640">
              <w:t xml:space="preserve"> para achar melhor caminho entre países]</w:t>
            </w:r>
          </w:p>
          <w:p w14:paraId="6A39FFEB" w14:textId="7E7CDF70" w:rsidR="00036450" w:rsidRPr="00523640" w:rsidRDefault="00523640" w:rsidP="007319EE">
            <w:pPr>
              <w:pStyle w:val="Data"/>
              <w:rPr>
                <w:color w:val="355D7E" w:themeColor="accent1" w:themeShade="80"/>
                <w:u w:val="single"/>
              </w:rPr>
            </w:pPr>
            <w:r w:rsidRPr="00523640">
              <w:rPr>
                <w:color w:val="355D7E" w:themeColor="accent1" w:themeShade="80"/>
                <w:u w:val="single"/>
                <w:lang w:bidi="pt-PT"/>
              </w:rPr>
              <w:t>https://github.com/VagnerBomJesus/CamiSolutions</w:t>
            </w:r>
            <w:r w:rsidR="00036450" w:rsidRPr="00523640">
              <w:rPr>
                <w:color w:val="355D7E" w:themeColor="accent1" w:themeShade="80"/>
                <w:u w:val="single"/>
                <w:lang w:bidi="pt-PT"/>
              </w:rPr>
              <w:t xml:space="preserve"> </w:t>
            </w:r>
          </w:p>
          <w:p w14:paraId="4E1BD687" w14:textId="77777777" w:rsidR="004D3011" w:rsidRDefault="004D3011" w:rsidP="007319EE"/>
          <w:p w14:paraId="1D01D20F" w14:textId="5DCA6422" w:rsidR="004D3011" w:rsidRPr="004D3011" w:rsidRDefault="00382228" w:rsidP="007319EE">
            <w:pPr>
              <w:pStyle w:val="Ttulo4"/>
              <w:rPr>
                <w:bCs/>
              </w:rPr>
            </w:pPr>
            <w:r>
              <w:t>[</w:t>
            </w:r>
            <w:r w:rsidR="000454A5">
              <w:t>IPG</w:t>
            </w:r>
            <w:r>
              <w:t>]</w:t>
            </w:r>
          </w:p>
          <w:p w14:paraId="69E45B32" w14:textId="3E627503" w:rsidR="004D3011" w:rsidRPr="004D3011" w:rsidRDefault="00382228" w:rsidP="007319EE">
            <w:pPr>
              <w:pStyle w:val="Data"/>
            </w:pPr>
            <w:r>
              <w:t>[</w:t>
            </w:r>
            <w:r w:rsidR="000454A5">
              <w:t>Java- Android</w:t>
            </w:r>
            <w:r>
              <w:t xml:space="preserve">] </w:t>
            </w:r>
            <w:r w:rsidR="004D3011" w:rsidRPr="004D3011">
              <w:rPr>
                <w:lang w:bidi="pt-PT"/>
              </w:rPr>
              <w:t>–</w:t>
            </w:r>
            <w:r>
              <w:rPr>
                <w:lang w:bidi="pt-PT"/>
              </w:rPr>
              <w:t xml:space="preserve"> </w:t>
            </w:r>
            <w:r>
              <w:t>[</w:t>
            </w:r>
            <w:r w:rsidR="000454A5">
              <w:t xml:space="preserve">Uma aplicação movel que 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>Integrar os sites do IPG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(Instituto </w:t>
            </w:r>
            <w:r w:rsidR="00E83989">
              <w:rPr>
                <w:rFonts w:ascii="Segoe UI" w:hAnsi="Segoe UI" w:cs="Segoe UI"/>
                <w:color w:val="24292E"/>
                <w:shd w:val="clear" w:color="auto" w:fill="FFFFFF"/>
              </w:rPr>
              <w:t>Politécnico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da Guarda) e 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>as suas plataformas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apoio á gestão escolar</w:t>
            </w:r>
            <w:r w:rsidR="000454A5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  <w:r>
              <w:t>]</w:t>
            </w:r>
          </w:p>
          <w:p w14:paraId="1F691C6E" w14:textId="5E57BCA2" w:rsidR="000454A5" w:rsidRDefault="000454A5" w:rsidP="007319EE">
            <w:pPr>
              <w:rPr>
                <w:color w:val="355D7E" w:themeColor="accent1" w:themeShade="80"/>
                <w:u w:val="single"/>
              </w:rPr>
            </w:pPr>
            <w:hyperlink r:id="rId15" w:history="1">
              <w:r w:rsidRPr="000454A5">
                <w:rPr>
                  <w:rStyle w:val="Hiperligao"/>
                  <w:color w:val="355D7E" w:themeColor="accent1" w:themeShade="80"/>
                </w:rPr>
                <w:t>https://github.com/VagnerBomJesus/IPG</w:t>
              </w:r>
            </w:hyperlink>
          </w:p>
          <w:p w14:paraId="3197B2C5" w14:textId="0D5BD131" w:rsidR="000454A5" w:rsidRPr="007319EE" w:rsidRDefault="000454A5" w:rsidP="007319EE">
            <w:pPr>
              <w:pStyle w:val="Ttulo1"/>
              <w:shd w:val="clear" w:color="auto" w:fill="FFFFFF"/>
              <w:spacing w:after="240"/>
              <w:rPr>
                <w:color w:val="355D7E" w:themeColor="accent1" w:themeShade="80"/>
                <w:sz w:val="18"/>
                <w:szCs w:val="18"/>
                <w:u w:val="single"/>
              </w:rPr>
            </w:pPr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[</w:t>
            </w:r>
            <w:r w:rsidRPr="000454A5">
              <w:rPr>
                <w:rFonts w:asciiTheme="minorHAnsi" w:hAnsiTheme="minorHAnsi" w:cs="Segoe UI"/>
                <w:b/>
                <w:bCs/>
                <w:color w:val="auto"/>
                <w:sz w:val="18"/>
                <w:szCs w:val="18"/>
              </w:rPr>
              <w:t xml:space="preserve">BJ </w:t>
            </w:r>
            <w:proofErr w:type="spellStart"/>
            <w:r w:rsidRPr="000454A5">
              <w:rPr>
                <w:rFonts w:asciiTheme="minorHAnsi" w:hAnsiTheme="minorHAnsi" w:cs="Segoe UI"/>
                <w:b/>
                <w:bCs/>
                <w:color w:val="auto"/>
                <w:sz w:val="18"/>
                <w:szCs w:val="18"/>
              </w:rPr>
              <w:t>Finances</w:t>
            </w:r>
            <w:proofErr w:type="spellEnd"/>
            <w:r w:rsidRPr="000454A5">
              <w:rPr>
                <w:rFonts w:asciiTheme="minorHAnsi" w:hAnsiTheme="minorHAnsi" w:cs="Segoe UI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E83989" w:rsidRPr="000454A5">
              <w:rPr>
                <w:rFonts w:asciiTheme="minorHAnsi" w:hAnsiTheme="minorHAnsi" w:cs="Segoe UI"/>
                <w:b/>
                <w:bCs/>
                <w:color w:val="auto"/>
                <w:sz w:val="18"/>
                <w:szCs w:val="18"/>
              </w:rPr>
              <w:t>Pessoais</w:t>
            </w:r>
            <w:r w:rsidR="00E83989"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]</w:t>
            </w:r>
            <w:r w:rsidR="00E83989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                                                          </w:t>
            </w:r>
            <w:r w:rsidR="007319EE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      </w:t>
            </w:r>
            <w:r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        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[Java- Android]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  <w:lang w:bidi="pt-PT"/>
              </w:rPr>
              <w:t xml:space="preserve">–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>[</w:t>
            </w:r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É uma aplicação móvel desenvolvida para os dispositivos Android "até 4.0.3 versão Android" que permite gerenciar as finanças pessoais "despesas e receitas".</w:t>
            </w:r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fldChar w:fldCharType="begin"/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instrText xml:space="preserve"> HYPERLINK "</w:instrText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instrText>https://github.com/VagnerBomJesus/MyFinances</w:instrText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instrText xml:space="preserve">" </w:instrText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fldChar w:fldCharType="separate"/>
            </w:r>
            <w:r w:rsidRPr="007319EE">
              <w:rPr>
                <w:rStyle w:val="Hiperligao"/>
                <w:color w:val="355D7E" w:themeColor="accent1" w:themeShade="80"/>
                <w:sz w:val="18"/>
                <w:szCs w:val="18"/>
              </w:rPr>
              <w:t>https://github.com/VagnerBomJesus/MyFinances</w:t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fldChar w:fldCharType="end"/>
            </w:r>
          </w:p>
          <w:p w14:paraId="7FBDD89C" w14:textId="0F8A3981" w:rsidR="000454A5" w:rsidRPr="007319EE" w:rsidRDefault="000454A5" w:rsidP="007319EE">
            <w:pPr>
              <w:pStyle w:val="Ttulo1"/>
              <w:shd w:val="clear" w:color="auto" w:fill="FFFFFF"/>
              <w:spacing w:after="240"/>
              <w:rPr>
                <w:color w:val="355D7E" w:themeColor="accent1" w:themeShade="80"/>
                <w:u w:val="single"/>
              </w:rPr>
            </w:pPr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[</w:t>
            </w:r>
            <w:hyperlink r:id="rId16" w:history="1">
              <w:r w:rsidRPr="000454A5">
                <w:rPr>
                  <w:rStyle w:val="Hiperligao"/>
                  <w:rFonts w:asciiTheme="minorHAnsi" w:hAnsiTheme="minorHAnsi" w:cs="Segoe UI"/>
                  <w:b/>
                  <w:bCs/>
                  <w:color w:val="auto"/>
                  <w:sz w:val="18"/>
                  <w:szCs w:val="18"/>
                  <w:shd w:val="clear" w:color="auto" w:fill="FAFBFC"/>
                </w:rPr>
                <w:t>VunguStore</w:t>
              </w:r>
            </w:hyperlink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]                   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  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                                         </w:t>
            </w:r>
            <w:proofErr w:type="gramStart"/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[</w:t>
            </w:r>
            <w:proofErr w:type="spellStart"/>
            <w:proofErr w:type="gramEnd"/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WordPress</w:t>
            </w:r>
            <w:proofErr w:type="spellEnd"/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]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  <w:lang w:bidi="pt-PT"/>
              </w:rPr>
              <w:t xml:space="preserve">–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>[</w:t>
            </w:r>
            <w:proofErr w:type="spellStart"/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Woocomerce</w:t>
            </w:r>
            <w:proofErr w:type="spellEnd"/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 Loja onlin</w:t>
            </w:r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e de vendas de </w:t>
            </w:r>
            <w:r w:rsidR="007319EE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Instrumentos</w:t>
            </w:r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 musical</w:t>
            </w:r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] </w:t>
            </w:r>
            <w:r w:rsidRPr="000454A5">
              <w:rPr>
                <w:color w:val="355D7E" w:themeColor="accent1" w:themeShade="80"/>
                <w:sz w:val="18"/>
                <w:szCs w:val="18"/>
                <w:u w:val="single"/>
              </w:rPr>
              <w:t>https://github.com/VagnerBomJesus/LojaOnline_VunguStore</w:t>
            </w:r>
          </w:p>
          <w:p w14:paraId="3A7A18C4" w14:textId="09002EF2" w:rsidR="000454A5" w:rsidRDefault="000454A5" w:rsidP="007319EE">
            <w:pPr>
              <w:pStyle w:val="Ttulo1"/>
              <w:shd w:val="clear" w:color="auto" w:fill="FFFFFF"/>
              <w:spacing w:after="240"/>
              <w:rPr>
                <w:color w:val="355D7E" w:themeColor="accent1" w:themeShade="80"/>
                <w:sz w:val="18"/>
                <w:szCs w:val="18"/>
                <w:u w:val="single"/>
              </w:rPr>
            </w:pPr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[</w:t>
            </w:r>
            <w:proofErr w:type="spellStart"/>
            <w:proofErr w:type="gramStart"/>
            <w:r w:rsidR="00E83989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GameSpaceShooter</w:t>
            </w:r>
            <w:proofErr w:type="spellEnd"/>
            <w:r w:rsidR="00E83989"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]  </w:t>
            </w:r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gramEnd"/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              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  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                                            [</w:t>
            </w:r>
            <w:r w:rsidR="007319EE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C# - </w:t>
            </w:r>
            <w:proofErr w:type="spellStart"/>
            <w:r w:rsidR="007319EE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Unity</w:t>
            </w:r>
            <w:proofErr w:type="spellEnd"/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]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  <w:lang w:bidi="pt-PT"/>
              </w:rPr>
              <w:t xml:space="preserve">–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>[</w:t>
            </w:r>
            <w:r w:rsidR="007319EE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Jogo</w:t>
            </w:r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] </w:t>
            </w:r>
            <w:r w:rsidR="007319EE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  </w:t>
            </w:r>
            <w:hyperlink r:id="rId17" w:history="1">
              <w:r w:rsidR="007319EE" w:rsidRPr="007319EE">
                <w:rPr>
                  <w:rStyle w:val="Hiperligao"/>
                  <w:color w:val="355D7E" w:themeColor="accent1" w:themeShade="80"/>
                  <w:sz w:val="18"/>
                  <w:szCs w:val="18"/>
                </w:rPr>
                <w:t>https://github.com/VagnerBomJesus</w:t>
              </w:r>
              <w:r w:rsidR="007319EE" w:rsidRPr="007319EE">
                <w:rPr>
                  <w:rStyle w:val="Hiperligao"/>
                  <w:color w:val="355D7E" w:themeColor="accent1" w:themeShade="80"/>
                  <w:sz w:val="18"/>
                  <w:szCs w:val="18"/>
                </w:rPr>
                <w:t>/</w:t>
              </w:r>
              <w:r w:rsidR="007319EE" w:rsidRPr="007319EE">
                <w:rPr>
                  <w:rStyle w:val="Hiperligao"/>
                  <w:color w:val="355D7E" w:themeColor="accent1" w:themeShade="80"/>
                  <w:sz w:val="18"/>
                  <w:szCs w:val="18"/>
                </w:rPr>
                <w:t>GameSpaceShooter</w:t>
              </w:r>
            </w:hyperlink>
          </w:p>
          <w:p w14:paraId="76D2BE30" w14:textId="69DE27E4" w:rsidR="007319EE" w:rsidRPr="000454A5" w:rsidRDefault="007319EE" w:rsidP="007319EE">
            <w:pPr>
              <w:pStyle w:val="Ttulo1"/>
              <w:shd w:val="clear" w:color="auto" w:fill="FFFFFF"/>
              <w:spacing w:after="240"/>
              <w:rPr>
                <w:color w:val="355D7E" w:themeColor="accent1" w:themeShade="80"/>
                <w:u w:val="single"/>
              </w:rPr>
            </w:pPr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C</w:t>
            </w:r>
            <w:r w:rsidRPr="007319EE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arlos</w:t>
            </w:r>
            <w:r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S</w:t>
            </w:r>
            <w:r w:rsidRPr="007319EE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>anto</w:t>
            </w:r>
            <w:proofErr w:type="spellEnd"/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]   </w:t>
            </w:r>
            <w:proofErr w:type="gramEnd"/>
            <w:r w:rsidRPr="000454A5">
              <w:rPr>
                <w:rFonts w:asciiTheme="minorHAnsi" w:hAnsiTheme="minorHAnsi"/>
                <w:b/>
                <w:bCs/>
                <w:color w:val="auto"/>
                <w:sz w:val="18"/>
                <w:szCs w:val="18"/>
              </w:rPr>
              <w:t xml:space="preserve">                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  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                                           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        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>[</w:t>
            </w:r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Html, </w:t>
            </w:r>
            <w:proofErr w:type="spellStart"/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>Css</w:t>
            </w:r>
            <w:proofErr w:type="spellEnd"/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 , JavaScript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]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  <w:lang w:bidi="pt-PT"/>
              </w:rPr>
              <w:t xml:space="preserve">– </w:t>
            </w:r>
            <w:r w:rsidRPr="000454A5">
              <w:rPr>
                <w:rFonts w:asciiTheme="minorHAnsi" w:hAnsiTheme="minorHAnsi"/>
                <w:color w:val="auto"/>
                <w:sz w:val="18"/>
                <w:szCs w:val="18"/>
              </w:rPr>
              <w:t>[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Site portfolio</w:t>
            </w:r>
            <w:r w:rsidRPr="000454A5"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] </w:t>
            </w:r>
            <w:r>
              <w:rPr>
                <w:rFonts w:asciiTheme="minorHAnsi" w:hAnsiTheme="minorHAnsi" w:cs="Segoe UI"/>
                <w:color w:val="24292E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color w:val="355D7E" w:themeColor="accent1" w:themeShade="80"/>
                <w:sz w:val="18"/>
                <w:szCs w:val="18"/>
                <w:u w:val="single"/>
              </w:rPr>
              <w:t xml:space="preserve">                        </w:t>
            </w:r>
            <w:r w:rsidRPr="007319EE">
              <w:rPr>
                <w:color w:val="355D7E" w:themeColor="accent1" w:themeShade="80"/>
                <w:sz w:val="18"/>
                <w:szCs w:val="18"/>
                <w:u w:val="single"/>
              </w:rPr>
              <w:t>http://carlossanto.ga/</w:t>
            </w:r>
          </w:p>
          <w:p w14:paraId="5F540C26" w14:textId="04503B40" w:rsidR="00036450" w:rsidRDefault="00036450" w:rsidP="007319EE">
            <w:pPr>
              <w:pStyle w:val="Ttulo2"/>
            </w:pPr>
          </w:p>
          <w:p w14:paraId="3662F6B5" w14:textId="5238E36F" w:rsidR="00036450" w:rsidRPr="004D3011" w:rsidRDefault="00036450" w:rsidP="007319EE">
            <w:pPr>
              <w:rPr>
                <w:color w:val="FFFFFF" w:themeColor="background1"/>
              </w:rPr>
            </w:pPr>
          </w:p>
        </w:tc>
      </w:tr>
    </w:tbl>
    <w:p w14:paraId="30E56273" w14:textId="77777777" w:rsidR="0043117B" w:rsidRDefault="00AD4029" w:rsidP="000C45FF">
      <w:pPr>
        <w:tabs>
          <w:tab w:val="left" w:pos="990"/>
        </w:tabs>
      </w:pPr>
    </w:p>
    <w:sectPr w:rsidR="0043117B" w:rsidSect="00AE7882">
      <w:headerReference w:type="defaul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EC864" w14:textId="77777777" w:rsidR="00AD4029" w:rsidRDefault="00AD4029" w:rsidP="000C45FF">
      <w:r>
        <w:separator/>
      </w:r>
    </w:p>
  </w:endnote>
  <w:endnote w:type="continuationSeparator" w:id="0">
    <w:p w14:paraId="3FF2B449" w14:textId="77777777" w:rsidR="00AD4029" w:rsidRDefault="00AD402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7F1BD" w14:textId="77777777" w:rsidR="00AD4029" w:rsidRDefault="00AD4029" w:rsidP="000C45FF">
      <w:r>
        <w:separator/>
      </w:r>
    </w:p>
  </w:footnote>
  <w:footnote w:type="continuationSeparator" w:id="0">
    <w:p w14:paraId="35B47FB9" w14:textId="77777777" w:rsidR="00AD4029" w:rsidRDefault="00AD402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F0A41" w14:textId="77777777" w:rsidR="000C45FF" w:rsidRDefault="000C45FF">
    <w:pPr>
      <w:pStyle w:val="Cabealho"/>
    </w:pPr>
    <w:r>
      <w:rPr>
        <w:noProof/>
        <w:lang w:bidi="pt-PT"/>
      </w:rPr>
      <w:drawing>
        <wp:anchor distT="0" distB="0" distL="114300" distR="114300" simplePos="0" relativeHeight="251658240" behindDoc="1" locked="0" layoutInCell="1" allowOverlap="1" wp14:anchorId="73B25E3D" wp14:editId="1CD651DC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CA"/>
    <w:rsid w:val="00011E08"/>
    <w:rsid w:val="00036450"/>
    <w:rsid w:val="000454A5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1AD7"/>
    <w:rsid w:val="003254B5"/>
    <w:rsid w:val="0037121F"/>
    <w:rsid w:val="00382228"/>
    <w:rsid w:val="003A6B7D"/>
    <w:rsid w:val="003B06CA"/>
    <w:rsid w:val="004071FC"/>
    <w:rsid w:val="00445947"/>
    <w:rsid w:val="004813B3"/>
    <w:rsid w:val="00496591"/>
    <w:rsid w:val="004C63E4"/>
    <w:rsid w:val="004D3011"/>
    <w:rsid w:val="00523640"/>
    <w:rsid w:val="005262AC"/>
    <w:rsid w:val="005E39D5"/>
    <w:rsid w:val="00600670"/>
    <w:rsid w:val="00606DFA"/>
    <w:rsid w:val="0062123A"/>
    <w:rsid w:val="00646E75"/>
    <w:rsid w:val="006771D0"/>
    <w:rsid w:val="00715FCB"/>
    <w:rsid w:val="007319EE"/>
    <w:rsid w:val="00743101"/>
    <w:rsid w:val="007775E1"/>
    <w:rsid w:val="007867A0"/>
    <w:rsid w:val="007927F5"/>
    <w:rsid w:val="00802CA0"/>
    <w:rsid w:val="009260CD"/>
    <w:rsid w:val="00952C25"/>
    <w:rsid w:val="009A17F6"/>
    <w:rsid w:val="009D7ACA"/>
    <w:rsid w:val="00A2118D"/>
    <w:rsid w:val="00A64F2B"/>
    <w:rsid w:val="00AD4029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1CCB"/>
    <w:rsid w:val="00E4381A"/>
    <w:rsid w:val="00E55D74"/>
    <w:rsid w:val="00E83989"/>
    <w:rsid w:val="00F561F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2D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ter"/>
    <w:uiPriority w:val="9"/>
    <w:qFormat/>
    <w:rsid w:val="00B359E4"/>
    <w:pPr>
      <w:outlineLvl w:val="3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Tipodeletrapredefinidodopargrafo"/>
    <w:uiPriority w:val="11"/>
    <w:semiHidden/>
    <w:qFormat/>
    <w:rsid w:val="00E25A26"/>
    <w:rPr>
      <w:i/>
      <w:i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arter"/>
    <w:uiPriority w:val="99"/>
    <w:rsid w:val="00036450"/>
  </w:style>
  <w:style w:type="character" w:customStyle="1" w:styleId="DataCarter">
    <w:name w:val="Data Caráter"/>
    <w:basedOn w:val="Tipodeletrapredefinidodopargrafo"/>
    <w:link w:val="Data"/>
    <w:uiPriority w:val="99"/>
    <w:rsid w:val="00036450"/>
    <w:rPr>
      <w:sz w:val="18"/>
      <w:szCs w:val="22"/>
    </w:rPr>
  </w:style>
  <w:style w:type="character" w:styleId="Hiperligao">
    <w:name w:val="Hyperlink"/>
    <w:basedOn w:val="Tipodeletrapredefinidodopargrafo"/>
    <w:uiPriority w:val="99"/>
    <w:unhideWhenUsed/>
    <w:rsid w:val="00281FD5"/>
    <w:rPr>
      <w:color w:val="B85A22" w:themeColor="accent2" w:themeShade="BF"/>
      <w:u w:val="single"/>
    </w:rPr>
  </w:style>
  <w:style w:type="character" w:styleId="MenoNoResolvida">
    <w:name w:val="Unresolved Mention"/>
    <w:basedOn w:val="Tipodeletrapredefinidodopargraf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arte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C45FF"/>
    <w:rPr>
      <w:sz w:val="22"/>
      <w:szCs w:val="22"/>
    </w:rPr>
  </w:style>
  <w:style w:type="table" w:styleId="TabelacomGrelha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agneripg@gmai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agnerbomjesus.github.io/mySiteProDark/" TargetMode="External"/><Relationship Id="rId17" Type="http://schemas.openxmlformats.org/officeDocument/2006/relationships/hyperlink" Target="https://github.com/VagnerBomJesus/GameSpaceShoo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agnerBomJesus/LojaOnline_VunguStor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agnerBomJes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VagnerBomJesus/IPG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.LAPTOP-SJPQKLU4\AppData\Roaming\Microsoft\Templates\Curr&#237;culo%20cinzento%20e%20azu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Competências Linguísticas</a:t>
            </a:r>
          </a:p>
        </c:rich>
      </c:tx>
      <c:layout>
        <c:manualLayout>
          <c:xMode val="edge"/>
          <c:yMode val="edge"/>
          <c:x val="0.18916499455710151"/>
          <c:y val="4.6069680391592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29788976377952758"/>
          <c:y val="0.29688524590163934"/>
          <c:w val="0.6534181304260045"/>
          <c:h val="0.5771769717309926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3"/>
                <c:pt idx="0">
                  <c:v>Português</c:v>
                </c:pt>
                <c:pt idx="1">
                  <c:v>Inglês</c:v>
                </c:pt>
                <c:pt idx="2">
                  <c:v>Francês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1.5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0A-471B-A344-AD53194DC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3848191"/>
        <c:axId val="593846943"/>
      </c:barChart>
      <c:catAx>
        <c:axId val="593848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3846943"/>
        <c:crosses val="autoZero"/>
        <c:auto val="1"/>
        <c:lblAlgn val="ctr"/>
        <c:lblOffset val="100"/>
        <c:noMultiLvlLbl val="0"/>
      </c:catAx>
      <c:valAx>
        <c:axId val="59384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3848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AC7D51E4EE422195EDDC5CCD84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BFA7B-797F-4A01-9CE9-32E58D3D6822}"/>
      </w:docPartPr>
      <w:docPartBody>
        <w:p w:rsidR="00223CEB" w:rsidRDefault="00DE625D">
          <w:pPr>
            <w:pStyle w:val="A8AC7D51E4EE422195EDDC5CCD847547"/>
          </w:pPr>
          <w:r w:rsidRPr="00D5459D">
            <w:rPr>
              <w:lang w:bidi="pt-PT"/>
            </w:rPr>
            <w:t>Perfil</w:t>
          </w:r>
        </w:p>
      </w:docPartBody>
    </w:docPart>
    <w:docPart>
      <w:docPartPr>
        <w:name w:val="6A2D620430564A0298314973C5E0D3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AFC23D-238D-4158-BA98-284BE650A05D}"/>
      </w:docPartPr>
      <w:docPartBody>
        <w:p w:rsidR="00223CEB" w:rsidRDefault="00DE625D">
          <w:pPr>
            <w:pStyle w:val="6A2D620430564A0298314973C5E0D3BF"/>
          </w:pPr>
          <w:r w:rsidRPr="00CB0055">
            <w:rPr>
              <w:lang w:bidi="pt-PT"/>
            </w:rPr>
            <w:t>Contacto</w:t>
          </w:r>
        </w:p>
      </w:docPartBody>
    </w:docPart>
    <w:docPart>
      <w:docPartPr>
        <w:name w:val="6D37C3BDA04D490AB7789BC4228C9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1ED559-94C1-4768-830B-D69B46796747}"/>
      </w:docPartPr>
      <w:docPartBody>
        <w:p w:rsidR="00223CEB" w:rsidRDefault="00DE625D">
          <w:pPr>
            <w:pStyle w:val="6D37C3BDA04D490AB7789BC4228C9DBC"/>
          </w:pPr>
          <w:r w:rsidRPr="004D3011">
            <w:rPr>
              <w:lang w:bidi="pt-PT"/>
            </w:rPr>
            <w:t>TELEFONE:</w:t>
          </w:r>
        </w:p>
      </w:docPartBody>
    </w:docPart>
    <w:docPart>
      <w:docPartPr>
        <w:name w:val="0A71F079559E493B8ADEBAB49B861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255160-81CD-4DAB-8B4E-079A763DE2BE}"/>
      </w:docPartPr>
      <w:docPartBody>
        <w:p w:rsidR="00223CEB" w:rsidRDefault="00DE625D">
          <w:pPr>
            <w:pStyle w:val="0A71F079559E493B8ADEBAB49B8612FA"/>
          </w:pPr>
          <w:r w:rsidRPr="004D3011">
            <w:rPr>
              <w:lang w:bidi="pt-PT"/>
            </w:rPr>
            <w:t>SITE:</w:t>
          </w:r>
        </w:p>
      </w:docPartBody>
    </w:docPart>
    <w:docPart>
      <w:docPartPr>
        <w:name w:val="C5EA20D9C0F44A0D9F134144F02297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369B2-4081-4E34-82A4-AFC5C3233512}"/>
      </w:docPartPr>
      <w:docPartBody>
        <w:p w:rsidR="00223CEB" w:rsidRDefault="00DE625D">
          <w:pPr>
            <w:pStyle w:val="C5EA20D9C0F44A0D9F134144F0229763"/>
          </w:pPr>
          <w:r w:rsidRPr="004D3011">
            <w:rPr>
              <w:lang w:bidi="pt-PT"/>
            </w:rPr>
            <w:t>EMAIL:</w:t>
          </w:r>
        </w:p>
      </w:docPartBody>
    </w:docPart>
    <w:docPart>
      <w:docPartPr>
        <w:name w:val="159BF5D1502544C192EC55927F2E07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8D8BA-D8E5-4B38-88CF-B577C8A2398C}"/>
      </w:docPartPr>
      <w:docPartBody>
        <w:p w:rsidR="00223CEB" w:rsidRDefault="00DE625D">
          <w:pPr>
            <w:pStyle w:val="159BF5D1502544C192EC55927F2E0776"/>
          </w:pPr>
          <w:r w:rsidRPr="00036450">
            <w:rPr>
              <w:lang w:bidi="pt-PT"/>
            </w:rPr>
            <w:t>FORMAÇÃO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5D"/>
    <w:rsid w:val="00223CEB"/>
    <w:rsid w:val="00DE625D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AC7D51E4EE422195EDDC5CCD847547">
    <w:name w:val="A8AC7D51E4EE422195EDDC5CCD847547"/>
  </w:style>
  <w:style w:type="paragraph" w:customStyle="1" w:styleId="FDAF206F4B91498DBD6EAD6F574E1391">
    <w:name w:val="FDAF206F4B91498DBD6EAD6F574E1391"/>
  </w:style>
  <w:style w:type="paragraph" w:customStyle="1" w:styleId="6A2D620430564A0298314973C5E0D3BF">
    <w:name w:val="6A2D620430564A0298314973C5E0D3BF"/>
  </w:style>
  <w:style w:type="paragraph" w:customStyle="1" w:styleId="6D37C3BDA04D490AB7789BC4228C9DBC">
    <w:name w:val="6D37C3BDA04D490AB7789BC4228C9DBC"/>
  </w:style>
  <w:style w:type="paragraph" w:customStyle="1" w:styleId="0A71F079559E493B8ADEBAB49B8612FA">
    <w:name w:val="0A71F079559E493B8ADEBAB49B8612FA"/>
  </w:style>
  <w:style w:type="paragraph" w:customStyle="1" w:styleId="C5EA20D9C0F44A0D9F134144F0229763">
    <w:name w:val="C5EA20D9C0F44A0D9F134144F0229763"/>
  </w:style>
  <w:style w:type="character" w:styleId="Hiperligao">
    <w:name w:val="Hyperlink"/>
    <w:basedOn w:val="Tipodeletrapredefinidodopargrafo"/>
    <w:uiPriority w:val="99"/>
    <w:unhideWhenUsed/>
    <w:rPr>
      <w:color w:val="C45911" w:themeColor="accent2" w:themeShade="BF"/>
      <w:u w:val="single"/>
    </w:rPr>
  </w:style>
  <w:style w:type="paragraph" w:customStyle="1" w:styleId="159BF5D1502544C192EC55927F2E0776">
    <w:name w:val="159BF5D1502544C192EC55927F2E0776"/>
  </w:style>
  <w:style w:type="paragraph" w:customStyle="1" w:styleId="66E69638965D4C0F9156C9EE7D4BB8BA">
    <w:name w:val="66E69638965D4C0F9156C9EE7D4BB8BA"/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12AD84F5258494281A6C2DB80B5E9BC">
    <w:name w:val="612AD84F5258494281A6C2DB80B5E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cinzento e azul.dotx</Template>
  <TotalTime>0</TotalTime>
  <Pages>1</Pages>
  <Words>372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2020-12-30T19:39:00Z</dcterms:created>
  <dcterms:modified xsi:type="dcterms:W3CDTF">2021-01-29T15:56:00Z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