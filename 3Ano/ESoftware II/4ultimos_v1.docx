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D39B" w14:textId="28BB9FAA" w:rsidR="00D26C21" w:rsidRDefault="00D66407" w:rsidP="00FA76DA">
      <w:pPr>
        <w:pStyle w:val="CAPSITtulo1TrabalhoPT"/>
      </w:pPr>
      <w:r w:rsidRPr="00D66407">
        <w:t>Desenvolvimento ágil SCRUM</w:t>
      </w:r>
    </w:p>
    <w:p w14:paraId="7A47AC15" w14:textId="6EC1913B" w:rsidR="00353C15" w:rsidRPr="00BC32C2" w:rsidRDefault="00D66407" w:rsidP="00AB1CF8">
      <w:pPr>
        <w:pStyle w:val="CAPSITtulo1TrabalhoEN"/>
        <w:spacing w:before="240" w:after="240"/>
        <w:rPr>
          <w:b w:val="0"/>
        </w:rPr>
      </w:pPr>
      <w:r w:rsidRPr="00D66407">
        <w:rPr>
          <w:b w:val="0"/>
        </w:rPr>
        <w:t xml:space="preserve">SCRUM </w:t>
      </w:r>
      <w:proofErr w:type="spellStart"/>
      <w:r w:rsidRPr="00D66407">
        <w:rPr>
          <w:b w:val="0"/>
        </w:rPr>
        <w:t>agile</w:t>
      </w:r>
      <w:proofErr w:type="spellEnd"/>
      <w:r w:rsidRPr="00D66407">
        <w:rPr>
          <w:b w:val="0"/>
        </w:rPr>
        <w:t xml:space="preserve"> </w:t>
      </w:r>
      <w:proofErr w:type="spellStart"/>
      <w:r w:rsidRPr="00D66407">
        <w:rPr>
          <w:b w:val="0"/>
        </w:rPr>
        <w:t>developmen</w:t>
      </w:r>
      <w:r>
        <w:rPr>
          <w:b w:val="0"/>
        </w:rPr>
        <w:t>t</w:t>
      </w:r>
      <w:proofErr w:type="spellEnd"/>
      <w:r w:rsidR="00BF7567" w:rsidRPr="00BF7567">
        <w:rPr>
          <w:rStyle w:val="FootnoteZchn"/>
          <w:b w:val="0"/>
          <w:lang w:val="pt-PT"/>
        </w:rPr>
        <w:t xml:space="preserve"> </w:t>
      </w:r>
      <w:r w:rsidR="00786344" w:rsidRPr="00BC32C2">
        <w:rPr>
          <w:rStyle w:val="FootnoteZchn"/>
          <w:b w:val="0"/>
        </w:rPr>
        <w:footnoteReference w:id="1"/>
      </w:r>
    </w:p>
    <w:p w14:paraId="2AA1AC79" w14:textId="77777777" w:rsidR="00D26C21" w:rsidRDefault="00D26C21" w:rsidP="00AB1CF8">
      <w:pPr>
        <w:spacing w:line="240" w:lineRule="auto"/>
      </w:pPr>
    </w:p>
    <w:p w14:paraId="176267C4" w14:textId="77777777" w:rsidR="00353C15" w:rsidRPr="002C5B3F" w:rsidRDefault="00353C15" w:rsidP="002C5B3F">
      <w:pPr>
        <w:pStyle w:val="CAPSIAutores"/>
      </w:pPr>
      <w:r>
        <w:t xml:space="preserve">Nome do primeiro autor, </w:t>
      </w:r>
      <w:r w:rsidRPr="002C5B3F">
        <w:t>Instituição, País, Email</w:t>
      </w:r>
    </w:p>
    <w:p w14:paraId="35337A75" w14:textId="77777777" w:rsidR="00D26C21" w:rsidRDefault="00353C15" w:rsidP="002C5B3F">
      <w:pPr>
        <w:pStyle w:val="CAPSIAutores"/>
      </w:pPr>
      <w:r w:rsidRPr="002C5B3F">
        <w:t>Nome do segundo autor, Instituição, País</w:t>
      </w:r>
      <w:r>
        <w:t>, Email</w:t>
      </w:r>
    </w:p>
    <w:p w14:paraId="12EDB372" w14:textId="77777777" w:rsidR="00D26C21" w:rsidRDefault="00D26C21" w:rsidP="002C5B3F">
      <w:pPr>
        <w:pStyle w:val="CAPSIAutores"/>
      </w:pPr>
    </w:p>
    <w:p w14:paraId="4409E731" w14:textId="77777777" w:rsidR="00D26C21" w:rsidRPr="002C5B3F" w:rsidRDefault="00D26C21" w:rsidP="0085748F">
      <w:pPr>
        <w:pStyle w:val="CAPSITtulo2Resumo"/>
      </w:pPr>
      <w:r w:rsidRPr="0085748F">
        <w:t>Resumo</w:t>
      </w:r>
    </w:p>
    <w:p w14:paraId="7F46C346" w14:textId="034E49B6" w:rsidR="00D66407" w:rsidRDefault="00D66407" w:rsidP="00D66407">
      <w:pPr>
        <w:pStyle w:val="CAPSITextoResumoPT"/>
      </w:pPr>
      <w:proofErr w:type="spellStart"/>
      <w:r w:rsidRPr="003D5C63">
        <w:t>Scrum</w:t>
      </w:r>
      <w:proofErr w:type="spellEnd"/>
      <w:r w:rsidRPr="003D5C63">
        <w:t xml:space="preserve"> é um conjunto de práticas, ou seja, uma abordagem repetível, sistemática e verificável para fazer algo com um propósito específico em mente</w:t>
      </w:r>
      <w:r>
        <w:t xml:space="preserve">, concentrado </w:t>
      </w:r>
      <w:r w:rsidRPr="003D5C63">
        <w:t>em melhorar a colaboração e o desempenho da equipe para conduzir o desenvolvimento iterativo de maneira colaborativa</w:t>
      </w:r>
      <w:r>
        <w:t xml:space="preserve"> em duas importantes maneiras: Invocando as partes mais importantes da prática e tornar explícito o que são essas partes importantes.</w:t>
      </w:r>
    </w:p>
    <w:p w14:paraId="06AABEE4" w14:textId="78E0DE96" w:rsidR="00353C15" w:rsidRPr="000161CB" w:rsidRDefault="00353C15" w:rsidP="002C5B3F">
      <w:pPr>
        <w:pStyle w:val="CAPSITextoResumoPT"/>
      </w:pPr>
      <w:r w:rsidRPr="002C5B3F">
        <w:rPr>
          <w:b/>
        </w:rPr>
        <w:t>Palavras-chave:</w:t>
      </w:r>
      <w:r w:rsidRPr="000161CB">
        <w:t xml:space="preserve"> (</w:t>
      </w:r>
      <w:r w:rsidR="005C5AA9">
        <w:t xml:space="preserve">SCRUM, </w:t>
      </w:r>
      <w:proofErr w:type="spellStart"/>
      <w:r w:rsidR="005C5AA9" w:rsidRPr="003D5C63">
        <w:t>Product</w:t>
      </w:r>
      <w:proofErr w:type="spellEnd"/>
      <w:r w:rsidR="005C5AA9" w:rsidRPr="003D5C63">
        <w:t xml:space="preserve"> </w:t>
      </w:r>
      <w:proofErr w:type="spellStart"/>
      <w:r w:rsidR="005C5AA9" w:rsidRPr="003D5C63">
        <w:t>backlog</w:t>
      </w:r>
      <w:proofErr w:type="spellEnd"/>
      <w:r w:rsidRPr="000161CB">
        <w:t>)</w:t>
      </w:r>
    </w:p>
    <w:p w14:paraId="5F69DA1D" w14:textId="77777777" w:rsidR="00353C15" w:rsidRDefault="00353C15" w:rsidP="002C5B3F">
      <w:pPr>
        <w:pStyle w:val="CAPSITextoResumoPT"/>
      </w:pPr>
    </w:p>
    <w:p w14:paraId="7AE16798" w14:textId="77777777" w:rsidR="00353C15" w:rsidRPr="00BF7567" w:rsidRDefault="00353C15" w:rsidP="002C5B3F">
      <w:pPr>
        <w:pStyle w:val="CAPSITtulo2Abstract"/>
      </w:pPr>
      <w:r w:rsidRPr="00BF7567">
        <w:t>Abstract</w:t>
      </w:r>
      <w:r w:rsidR="00BF7567">
        <w:rPr>
          <w:rStyle w:val="Refdenotaderodap"/>
        </w:rPr>
        <w:footnoteReference w:id="2"/>
      </w:r>
    </w:p>
    <w:p w14:paraId="345022FD" w14:textId="19E657DD" w:rsidR="00BF7567" w:rsidRPr="00BF7567" w:rsidRDefault="00BF7567" w:rsidP="00BF7567">
      <w:pPr>
        <w:pStyle w:val="CAPSITextoResumoEN"/>
      </w:pPr>
      <w:r w:rsidRPr="00BF7567">
        <w:t xml:space="preserve"> </w:t>
      </w:r>
      <w:proofErr w:type="spellStart"/>
      <w:r w:rsidR="005C5AA9" w:rsidRPr="005C5AA9">
        <w:t>Scrum</w:t>
      </w:r>
      <w:proofErr w:type="spellEnd"/>
      <w:r w:rsidR="005C5AA9" w:rsidRPr="005C5AA9">
        <w:t xml:space="preserve"> </w:t>
      </w:r>
      <w:proofErr w:type="spellStart"/>
      <w:r w:rsidR="005C5AA9" w:rsidRPr="005C5AA9">
        <w:t>is</w:t>
      </w:r>
      <w:proofErr w:type="spellEnd"/>
      <w:r w:rsidR="005C5AA9" w:rsidRPr="005C5AA9">
        <w:t xml:space="preserve"> a set </w:t>
      </w:r>
      <w:proofErr w:type="spellStart"/>
      <w:r w:rsidR="005C5AA9" w:rsidRPr="005C5AA9">
        <w:t>of</w:t>
      </w:r>
      <w:proofErr w:type="spellEnd"/>
      <w:r w:rsidR="005C5AA9" w:rsidRPr="005C5AA9">
        <w:t xml:space="preserve"> </w:t>
      </w:r>
      <w:proofErr w:type="spellStart"/>
      <w:r w:rsidR="005C5AA9" w:rsidRPr="005C5AA9">
        <w:t>practices</w:t>
      </w:r>
      <w:proofErr w:type="spellEnd"/>
      <w:r w:rsidR="005C5AA9" w:rsidRPr="005C5AA9">
        <w:t xml:space="preserve">, </w:t>
      </w:r>
      <w:proofErr w:type="spellStart"/>
      <w:r w:rsidR="005C5AA9" w:rsidRPr="005C5AA9">
        <w:t>that</w:t>
      </w:r>
      <w:proofErr w:type="spellEnd"/>
      <w:r w:rsidR="005C5AA9" w:rsidRPr="005C5AA9">
        <w:t xml:space="preserve"> </w:t>
      </w:r>
      <w:proofErr w:type="spellStart"/>
      <w:r w:rsidR="005C5AA9" w:rsidRPr="005C5AA9">
        <w:t>is</w:t>
      </w:r>
      <w:proofErr w:type="spellEnd"/>
      <w:r w:rsidR="005C5AA9" w:rsidRPr="005C5AA9">
        <w:t xml:space="preserve">, a </w:t>
      </w:r>
      <w:proofErr w:type="spellStart"/>
      <w:r w:rsidR="005C5AA9" w:rsidRPr="005C5AA9">
        <w:t>repeatable</w:t>
      </w:r>
      <w:proofErr w:type="spellEnd"/>
      <w:r w:rsidR="005C5AA9" w:rsidRPr="005C5AA9">
        <w:t xml:space="preserve">, </w:t>
      </w:r>
      <w:proofErr w:type="spellStart"/>
      <w:r w:rsidR="005C5AA9" w:rsidRPr="005C5AA9">
        <w:t>systematic</w:t>
      </w:r>
      <w:proofErr w:type="spellEnd"/>
      <w:r w:rsidR="005C5AA9" w:rsidRPr="005C5AA9">
        <w:t xml:space="preserve"> </w:t>
      </w:r>
      <w:proofErr w:type="spellStart"/>
      <w:r w:rsidR="005C5AA9" w:rsidRPr="005C5AA9">
        <w:t>and</w:t>
      </w:r>
      <w:proofErr w:type="spellEnd"/>
      <w:r w:rsidR="005C5AA9" w:rsidRPr="005C5AA9">
        <w:t xml:space="preserve"> </w:t>
      </w:r>
      <w:proofErr w:type="spellStart"/>
      <w:r w:rsidR="005C5AA9" w:rsidRPr="005C5AA9">
        <w:t>verifiable</w:t>
      </w:r>
      <w:proofErr w:type="spellEnd"/>
      <w:r w:rsidR="005C5AA9" w:rsidRPr="005C5AA9">
        <w:t xml:space="preserve"> </w:t>
      </w:r>
      <w:proofErr w:type="spellStart"/>
      <w:r w:rsidR="005C5AA9" w:rsidRPr="005C5AA9">
        <w:t>approach</w:t>
      </w:r>
      <w:proofErr w:type="spellEnd"/>
      <w:r w:rsidR="005C5AA9" w:rsidRPr="005C5AA9">
        <w:t xml:space="preserve"> to </w:t>
      </w:r>
      <w:proofErr w:type="spellStart"/>
      <w:r w:rsidR="005C5AA9" w:rsidRPr="005C5AA9">
        <w:t>doing</w:t>
      </w:r>
      <w:proofErr w:type="spellEnd"/>
      <w:r w:rsidR="005C5AA9" w:rsidRPr="005C5AA9">
        <w:t xml:space="preserve"> </w:t>
      </w:r>
      <w:proofErr w:type="spellStart"/>
      <w:r w:rsidR="005C5AA9" w:rsidRPr="005C5AA9">
        <w:t>something</w:t>
      </w:r>
      <w:proofErr w:type="spellEnd"/>
      <w:r w:rsidR="005C5AA9" w:rsidRPr="005C5AA9">
        <w:t xml:space="preserve"> </w:t>
      </w:r>
      <w:proofErr w:type="spellStart"/>
      <w:r w:rsidR="005C5AA9" w:rsidRPr="005C5AA9">
        <w:t>with</w:t>
      </w:r>
      <w:proofErr w:type="spellEnd"/>
      <w:r w:rsidR="005C5AA9" w:rsidRPr="005C5AA9">
        <w:t xml:space="preserve"> a </w:t>
      </w:r>
      <w:proofErr w:type="spellStart"/>
      <w:r w:rsidR="005C5AA9" w:rsidRPr="005C5AA9">
        <w:t>specific</w:t>
      </w:r>
      <w:proofErr w:type="spellEnd"/>
      <w:r w:rsidR="005C5AA9" w:rsidRPr="005C5AA9">
        <w:t xml:space="preserve"> </w:t>
      </w:r>
      <w:proofErr w:type="spellStart"/>
      <w:r w:rsidR="005C5AA9" w:rsidRPr="005C5AA9">
        <w:t>purpose</w:t>
      </w:r>
      <w:proofErr w:type="spellEnd"/>
      <w:r w:rsidR="005C5AA9" w:rsidRPr="005C5AA9">
        <w:t xml:space="preserve"> in </w:t>
      </w:r>
      <w:proofErr w:type="spellStart"/>
      <w:r w:rsidR="005C5AA9" w:rsidRPr="005C5AA9">
        <w:t>mind</w:t>
      </w:r>
      <w:proofErr w:type="spellEnd"/>
      <w:r w:rsidR="005C5AA9" w:rsidRPr="005C5AA9">
        <w:t xml:space="preserve">, </w:t>
      </w:r>
      <w:proofErr w:type="spellStart"/>
      <w:r w:rsidR="005C5AA9" w:rsidRPr="005C5AA9">
        <w:t>focused</w:t>
      </w:r>
      <w:proofErr w:type="spellEnd"/>
      <w:r w:rsidR="005C5AA9" w:rsidRPr="005C5AA9">
        <w:t xml:space="preserve"> </w:t>
      </w:r>
      <w:proofErr w:type="spellStart"/>
      <w:r w:rsidR="005C5AA9" w:rsidRPr="005C5AA9">
        <w:t>on</w:t>
      </w:r>
      <w:proofErr w:type="spellEnd"/>
      <w:r w:rsidR="005C5AA9" w:rsidRPr="005C5AA9">
        <w:t xml:space="preserve"> </w:t>
      </w:r>
      <w:proofErr w:type="spellStart"/>
      <w:r w:rsidR="005C5AA9" w:rsidRPr="005C5AA9">
        <w:t>improving</w:t>
      </w:r>
      <w:proofErr w:type="spellEnd"/>
      <w:r w:rsidR="005C5AA9" w:rsidRPr="005C5AA9">
        <w:t xml:space="preserve"> </w:t>
      </w:r>
      <w:proofErr w:type="spellStart"/>
      <w:r w:rsidR="005C5AA9" w:rsidRPr="005C5AA9">
        <w:t>collaboration</w:t>
      </w:r>
      <w:proofErr w:type="spellEnd"/>
      <w:r w:rsidR="005C5AA9" w:rsidRPr="005C5AA9">
        <w:t xml:space="preserve"> </w:t>
      </w:r>
      <w:proofErr w:type="spellStart"/>
      <w:r w:rsidR="005C5AA9" w:rsidRPr="005C5AA9">
        <w:t>and</w:t>
      </w:r>
      <w:proofErr w:type="spellEnd"/>
      <w:r w:rsidR="005C5AA9" w:rsidRPr="005C5AA9">
        <w:t xml:space="preserve"> team performance to drive </w:t>
      </w:r>
      <w:proofErr w:type="spellStart"/>
      <w:r w:rsidR="005C5AA9" w:rsidRPr="005C5AA9">
        <w:t>iterative</w:t>
      </w:r>
      <w:proofErr w:type="spellEnd"/>
      <w:r w:rsidR="005C5AA9" w:rsidRPr="005C5AA9">
        <w:t xml:space="preserve"> </w:t>
      </w:r>
      <w:proofErr w:type="spellStart"/>
      <w:r w:rsidR="005C5AA9" w:rsidRPr="005C5AA9">
        <w:t>development</w:t>
      </w:r>
      <w:proofErr w:type="spellEnd"/>
      <w:r w:rsidR="005C5AA9" w:rsidRPr="005C5AA9">
        <w:t xml:space="preserve"> in a </w:t>
      </w:r>
      <w:proofErr w:type="spellStart"/>
      <w:r w:rsidR="005C5AA9" w:rsidRPr="005C5AA9">
        <w:t>collaborative</w:t>
      </w:r>
      <w:proofErr w:type="spellEnd"/>
      <w:r w:rsidR="005C5AA9" w:rsidRPr="005C5AA9">
        <w:t xml:space="preserve"> </w:t>
      </w:r>
      <w:proofErr w:type="spellStart"/>
      <w:r w:rsidR="005C5AA9" w:rsidRPr="005C5AA9">
        <w:t>way</w:t>
      </w:r>
      <w:proofErr w:type="spellEnd"/>
      <w:r w:rsidR="005C5AA9" w:rsidRPr="005C5AA9">
        <w:t xml:space="preserve"> in </w:t>
      </w:r>
      <w:proofErr w:type="spellStart"/>
      <w:r w:rsidR="005C5AA9" w:rsidRPr="005C5AA9">
        <w:t>two</w:t>
      </w:r>
      <w:proofErr w:type="spellEnd"/>
      <w:r w:rsidR="005C5AA9" w:rsidRPr="005C5AA9">
        <w:t xml:space="preserve"> </w:t>
      </w:r>
      <w:proofErr w:type="spellStart"/>
      <w:r w:rsidR="005C5AA9" w:rsidRPr="005C5AA9">
        <w:t>important</w:t>
      </w:r>
      <w:proofErr w:type="spellEnd"/>
      <w:r w:rsidR="005C5AA9" w:rsidRPr="005C5AA9">
        <w:t xml:space="preserve"> </w:t>
      </w:r>
      <w:proofErr w:type="spellStart"/>
      <w:r w:rsidR="005C5AA9" w:rsidRPr="005C5AA9">
        <w:t>ways</w:t>
      </w:r>
      <w:proofErr w:type="spellEnd"/>
      <w:r w:rsidR="005C5AA9" w:rsidRPr="005C5AA9">
        <w:t xml:space="preserve">: </w:t>
      </w:r>
      <w:proofErr w:type="spellStart"/>
      <w:r w:rsidR="005C5AA9" w:rsidRPr="005C5AA9">
        <w:t>Invoking</w:t>
      </w:r>
      <w:proofErr w:type="spellEnd"/>
      <w:r w:rsidR="005C5AA9" w:rsidRPr="005C5AA9">
        <w:t xml:space="preserve"> </w:t>
      </w:r>
      <w:proofErr w:type="spellStart"/>
      <w:r w:rsidR="005C5AA9" w:rsidRPr="005C5AA9">
        <w:t>the</w:t>
      </w:r>
      <w:proofErr w:type="spellEnd"/>
      <w:r w:rsidR="005C5AA9" w:rsidRPr="005C5AA9">
        <w:t xml:space="preserve"> </w:t>
      </w:r>
      <w:proofErr w:type="spellStart"/>
      <w:r w:rsidR="005C5AA9" w:rsidRPr="005C5AA9">
        <w:t>most</w:t>
      </w:r>
      <w:proofErr w:type="spellEnd"/>
      <w:r w:rsidR="005C5AA9" w:rsidRPr="005C5AA9">
        <w:t xml:space="preserve"> </w:t>
      </w:r>
      <w:proofErr w:type="spellStart"/>
      <w:r w:rsidR="005C5AA9" w:rsidRPr="005C5AA9">
        <w:t>important</w:t>
      </w:r>
      <w:proofErr w:type="spellEnd"/>
      <w:r w:rsidR="005C5AA9" w:rsidRPr="005C5AA9">
        <w:t xml:space="preserve"> </w:t>
      </w:r>
      <w:proofErr w:type="spellStart"/>
      <w:r w:rsidR="005C5AA9" w:rsidRPr="005C5AA9">
        <w:t>parts</w:t>
      </w:r>
      <w:proofErr w:type="spellEnd"/>
      <w:r w:rsidR="005C5AA9" w:rsidRPr="005C5AA9">
        <w:t xml:space="preserve"> </w:t>
      </w:r>
      <w:proofErr w:type="spellStart"/>
      <w:r w:rsidR="005C5AA9" w:rsidRPr="005C5AA9">
        <w:t>of</w:t>
      </w:r>
      <w:proofErr w:type="spellEnd"/>
      <w:r w:rsidR="005C5AA9" w:rsidRPr="005C5AA9">
        <w:t xml:space="preserve"> </w:t>
      </w:r>
      <w:proofErr w:type="spellStart"/>
      <w:r w:rsidR="005C5AA9" w:rsidRPr="005C5AA9">
        <w:t>the</w:t>
      </w:r>
      <w:proofErr w:type="spellEnd"/>
      <w:r w:rsidR="005C5AA9" w:rsidRPr="005C5AA9">
        <w:t xml:space="preserve"> </w:t>
      </w:r>
      <w:proofErr w:type="spellStart"/>
      <w:r w:rsidR="005C5AA9" w:rsidRPr="005C5AA9">
        <w:t>practice</w:t>
      </w:r>
      <w:proofErr w:type="spellEnd"/>
      <w:r w:rsidR="005C5AA9" w:rsidRPr="005C5AA9">
        <w:t xml:space="preserve"> </w:t>
      </w:r>
      <w:proofErr w:type="spellStart"/>
      <w:r w:rsidR="005C5AA9" w:rsidRPr="005C5AA9">
        <w:t>and</w:t>
      </w:r>
      <w:proofErr w:type="spellEnd"/>
      <w:r w:rsidR="005C5AA9" w:rsidRPr="005C5AA9">
        <w:t xml:space="preserve"> </w:t>
      </w:r>
      <w:proofErr w:type="spellStart"/>
      <w:r w:rsidR="005C5AA9" w:rsidRPr="005C5AA9">
        <w:t>making</w:t>
      </w:r>
      <w:proofErr w:type="spellEnd"/>
      <w:r w:rsidR="005C5AA9" w:rsidRPr="005C5AA9">
        <w:t xml:space="preserve"> </w:t>
      </w:r>
      <w:proofErr w:type="spellStart"/>
      <w:r w:rsidR="005C5AA9" w:rsidRPr="005C5AA9">
        <w:t>explicit</w:t>
      </w:r>
      <w:proofErr w:type="spellEnd"/>
      <w:r w:rsidR="005C5AA9" w:rsidRPr="005C5AA9">
        <w:t xml:space="preserve"> </w:t>
      </w:r>
      <w:proofErr w:type="spellStart"/>
      <w:r w:rsidR="005C5AA9" w:rsidRPr="005C5AA9">
        <w:t>what</w:t>
      </w:r>
      <w:proofErr w:type="spellEnd"/>
      <w:r w:rsidR="005C5AA9" w:rsidRPr="005C5AA9">
        <w:t xml:space="preserve"> </w:t>
      </w:r>
      <w:proofErr w:type="spellStart"/>
      <w:r w:rsidR="005C5AA9" w:rsidRPr="005C5AA9">
        <w:t>those</w:t>
      </w:r>
      <w:proofErr w:type="spellEnd"/>
      <w:r w:rsidR="005C5AA9" w:rsidRPr="005C5AA9">
        <w:t xml:space="preserve"> </w:t>
      </w:r>
      <w:proofErr w:type="spellStart"/>
      <w:r w:rsidR="005C5AA9" w:rsidRPr="005C5AA9">
        <w:t>important</w:t>
      </w:r>
      <w:proofErr w:type="spellEnd"/>
      <w:r w:rsidR="005C5AA9" w:rsidRPr="005C5AA9">
        <w:t xml:space="preserve"> </w:t>
      </w:r>
      <w:proofErr w:type="spellStart"/>
      <w:r w:rsidR="005C5AA9" w:rsidRPr="005C5AA9">
        <w:t>parts</w:t>
      </w:r>
      <w:proofErr w:type="spellEnd"/>
      <w:r w:rsidR="005C5AA9" w:rsidRPr="005C5AA9">
        <w:t xml:space="preserve"> are.</w:t>
      </w:r>
    </w:p>
    <w:p w14:paraId="015B05A0" w14:textId="1A8C9BAC" w:rsidR="00353C15" w:rsidRPr="00426340" w:rsidRDefault="00BF7567" w:rsidP="00BF7567">
      <w:pPr>
        <w:pStyle w:val="CAPSITextoResumoEN"/>
      </w:pPr>
      <w:proofErr w:type="spellStart"/>
      <w:r w:rsidRPr="00426340">
        <w:rPr>
          <w:b/>
        </w:rPr>
        <w:t>Keywords</w:t>
      </w:r>
      <w:proofErr w:type="spellEnd"/>
      <w:r w:rsidRPr="00426340">
        <w:rPr>
          <w:b/>
        </w:rPr>
        <w:t>:</w:t>
      </w:r>
      <w:r w:rsidRPr="00426340">
        <w:t xml:space="preserve"> </w:t>
      </w:r>
      <w:r w:rsidR="00CA1964" w:rsidRPr="000161CB">
        <w:t>(</w:t>
      </w:r>
      <w:r w:rsidR="005C5AA9">
        <w:t xml:space="preserve">SCRUM, </w:t>
      </w:r>
      <w:proofErr w:type="spellStart"/>
      <w:r w:rsidR="005C5AA9">
        <w:t>Product</w:t>
      </w:r>
      <w:proofErr w:type="spellEnd"/>
      <w:r w:rsidR="005C5AA9">
        <w:t xml:space="preserve"> </w:t>
      </w:r>
      <w:proofErr w:type="spellStart"/>
      <w:r w:rsidR="005C5AA9">
        <w:t>backlog</w:t>
      </w:r>
      <w:proofErr w:type="spellEnd"/>
      <w:r w:rsidR="00CA1964" w:rsidRPr="000161CB">
        <w:t>)</w:t>
      </w:r>
      <w:r w:rsidR="00CA1964" w:rsidRPr="00426340" w:rsidDel="00CA1964">
        <w:t xml:space="preserve"> </w:t>
      </w:r>
    </w:p>
    <w:p w14:paraId="1BF38A11" w14:textId="77777777" w:rsidR="002C5B3F" w:rsidRPr="00426340" w:rsidRDefault="002C5B3F" w:rsidP="000D460C">
      <w:pPr>
        <w:pStyle w:val="CAPSITextoResumoEN"/>
        <w:ind w:left="0" w:right="0"/>
        <w:rPr>
          <w:i w:val="0"/>
        </w:rPr>
      </w:pPr>
    </w:p>
    <w:p w14:paraId="690477D4" w14:textId="77777777" w:rsidR="00D26C21" w:rsidRDefault="00D26C21" w:rsidP="00426340">
      <w:pPr>
        <w:pStyle w:val="CAPSITtulo3SeoPrincipal"/>
      </w:pPr>
      <w:r w:rsidRPr="006C206E">
        <w:lastRenderedPageBreak/>
        <w:t>Introdução</w:t>
      </w:r>
    </w:p>
    <w:p w14:paraId="02AB57F6" w14:textId="0D67AD3B" w:rsidR="00D26C21" w:rsidRDefault="00634A8D" w:rsidP="00426340">
      <w:pPr>
        <w:pStyle w:val="CAPSITtulo3SeoPrincipal"/>
      </w:pPr>
      <w:r w:rsidRPr="00E35F32">
        <w:t>Dimensões dos Artigos e d</w:t>
      </w:r>
      <w:r w:rsidR="00D26C21" w:rsidRPr="00E35F32">
        <w:t>a</w:t>
      </w:r>
      <w:r w:rsidR="004E769B">
        <w:t>s</w:t>
      </w:r>
      <w:r w:rsidR="00D26C21" w:rsidRPr="00E35F32">
        <w:t xml:space="preserve"> página</w:t>
      </w:r>
      <w:r w:rsidR="004E769B">
        <w:t>s</w:t>
      </w:r>
    </w:p>
    <w:p w14:paraId="5D6D72F8" w14:textId="4AE07952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209B27D7" w14:textId="7B542FE7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67BEB816" w14:textId="1AA917E9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6406F90B" w14:textId="7A8D0C0F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10149F54" w14:textId="02310102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2D0052A4" w14:textId="006F17CE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40F0E31F" w14:textId="7445F952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3B7ABB05" w14:textId="6E658EF2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4929DBD7" w14:textId="65E39FBE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687437A7" w14:textId="4D87F6A1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740D6D14" w14:textId="421E9C5D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2B617E9E" w14:textId="56433D47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6C92AA60" w14:textId="519F200E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609DAA9A" w14:textId="1BA6B6E8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65C39767" w14:textId="1B94424E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21C075CA" w14:textId="6F739CD9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41552233" w14:textId="7A0DD19F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7F2FAB75" w14:textId="62D19A84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1E21B344" w14:textId="0DE6EE1B" w:rsidR="00191158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6F493056" w14:textId="77777777" w:rsidR="00191158" w:rsidRPr="00E35F32" w:rsidRDefault="00191158" w:rsidP="00191158">
      <w:pPr>
        <w:pStyle w:val="CAPSITtulo3SeoPrincipal"/>
        <w:numPr>
          <w:ilvl w:val="0"/>
          <w:numId w:val="0"/>
        </w:numPr>
        <w:ind w:left="360" w:hanging="360"/>
      </w:pPr>
    </w:p>
    <w:p w14:paraId="764C1B1D" w14:textId="3B6E93FA" w:rsidR="00D26C21" w:rsidRPr="00296D53" w:rsidRDefault="005C5AA9" w:rsidP="00426340">
      <w:pPr>
        <w:pStyle w:val="CAPSITtulo3SeoPrincipal"/>
      </w:pPr>
      <w:r>
        <w:lastRenderedPageBreak/>
        <w:t>Art</w:t>
      </w:r>
      <w:r w:rsidR="0085337F">
        <w:t>e</w:t>
      </w:r>
      <w:r>
        <w:t>fact</w:t>
      </w:r>
      <w:r w:rsidR="0085337F">
        <w:t>o</w:t>
      </w:r>
    </w:p>
    <w:p w14:paraId="5294A70C" w14:textId="3E8AF86E" w:rsidR="0085337F" w:rsidRDefault="0085337F" w:rsidP="00935711">
      <w:r w:rsidRPr="0085337F">
        <w:t>Artefactos</w:t>
      </w:r>
      <w:r>
        <w:t xml:space="preserve"> estão distribuídos por três processo que são:</w:t>
      </w:r>
    </w:p>
    <w:p w14:paraId="746974D7" w14:textId="6A3D651D" w:rsidR="0085337F" w:rsidRDefault="0085337F" w:rsidP="00EA757D">
      <w:pPr>
        <w:pStyle w:val="CAPSIBulletspontos"/>
      </w:pPr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baklog</w:t>
      </w:r>
      <w:proofErr w:type="spellEnd"/>
    </w:p>
    <w:p w14:paraId="199D2B84" w14:textId="06253057" w:rsidR="0085337F" w:rsidRDefault="0085337F" w:rsidP="00EA757D">
      <w:pPr>
        <w:pStyle w:val="CAPSIBulletspontos"/>
      </w:pPr>
      <w:r>
        <w:t xml:space="preserve">Sprint </w:t>
      </w:r>
      <w:proofErr w:type="spellStart"/>
      <w:r>
        <w:t>backlog</w:t>
      </w:r>
      <w:proofErr w:type="spellEnd"/>
    </w:p>
    <w:p w14:paraId="0C21FA0A" w14:textId="1F1E9357" w:rsidR="0085337F" w:rsidRDefault="0085337F" w:rsidP="00EA757D">
      <w:pPr>
        <w:pStyle w:val="CAPSIBulletspontos"/>
      </w:pPr>
      <w:r w:rsidRPr="0085337F">
        <w:t>Incremento de produto potencialmente comutável</w:t>
      </w:r>
    </w:p>
    <w:p w14:paraId="2FE21420" w14:textId="26B7BE21" w:rsidR="0085337F" w:rsidRPr="000B403B" w:rsidRDefault="000B403B" w:rsidP="0085337F">
      <w:pPr>
        <w:pStyle w:val="Ttulo2"/>
        <w:rPr>
          <w:szCs w:val="24"/>
        </w:rPr>
      </w:pPr>
      <w:r>
        <w:rPr>
          <w:szCs w:val="24"/>
        </w:rPr>
        <w:t xml:space="preserve">BAKLOG </w:t>
      </w:r>
      <w:r w:rsidRPr="000B403B">
        <w:rPr>
          <w:szCs w:val="24"/>
        </w:rPr>
        <w:t>P</w:t>
      </w:r>
      <w:r>
        <w:rPr>
          <w:szCs w:val="24"/>
        </w:rPr>
        <w:t>RODUTO</w:t>
      </w:r>
    </w:p>
    <w:p w14:paraId="4C555AD1" w14:textId="77777777" w:rsidR="00D14E8B" w:rsidRDefault="0085337F" w:rsidP="0085337F">
      <w:pPr>
        <w:rPr>
          <w:szCs w:val="22"/>
        </w:rPr>
      </w:pPr>
      <w:r w:rsidRPr="00685652">
        <w:rPr>
          <w:szCs w:val="22"/>
        </w:rPr>
        <w:t xml:space="preserve"> </w:t>
      </w:r>
      <w:proofErr w:type="spellStart"/>
      <w:r w:rsidRPr="00685652">
        <w:rPr>
          <w:szCs w:val="22"/>
        </w:rPr>
        <w:t>Backlog</w:t>
      </w:r>
      <w:proofErr w:type="spellEnd"/>
      <w:r w:rsidRPr="00685652">
        <w:rPr>
          <w:szCs w:val="22"/>
        </w:rPr>
        <w:t xml:space="preserve"> </w:t>
      </w:r>
      <w:r w:rsidR="000B403B" w:rsidRPr="00685652">
        <w:rPr>
          <w:szCs w:val="22"/>
        </w:rPr>
        <w:t xml:space="preserve">Produto </w:t>
      </w:r>
      <w:r w:rsidRPr="00685652">
        <w:rPr>
          <w:szCs w:val="22"/>
        </w:rPr>
        <w:t>é uma lista ordenada das coisas a fazer, classificadas por importância</w:t>
      </w:r>
      <w:r w:rsidR="000B403B">
        <w:rPr>
          <w:szCs w:val="22"/>
        </w:rPr>
        <w:t xml:space="preserve"> e é</w:t>
      </w:r>
      <w:r w:rsidRPr="00685652">
        <w:rPr>
          <w:szCs w:val="22"/>
        </w:rPr>
        <w:t xml:space="preserve"> composto por Itens do </w:t>
      </w:r>
      <w:proofErr w:type="spellStart"/>
      <w:r w:rsidRPr="00685652">
        <w:rPr>
          <w:szCs w:val="22"/>
        </w:rPr>
        <w:t>Backlog</w:t>
      </w:r>
      <w:proofErr w:type="spellEnd"/>
      <w:r w:rsidRPr="00685652">
        <w:rPr>
          <w:szCs w:val="22"/>
        </w:rPr>
        <w:t xml:space="preserve"> do Produto (</w:t>
      </w:r>
      <w:proofErr w:type="spellStart"/>
      <w:r w:rsidRPr="00685652">
        <w:rPr>
          <w:szCs w:val="22"/>
        </w:rPr>
        <w:t>PBIs</w:t>
      </w:r>
      <w:proofErr w:type="spellEnd"/>
      <w:r w:rsidRPr="00685652">
        <w:rPr>
          <w:szCs w:val="22"/>
        </w:rPr>
        <w:t>): parte de um requisito, melhorias necessárias ou mesmo defeitos a serem corrigidos</w:t>
      </w:r>
      <w:r w:rsidR="000B403B">
        <w:rPr>
          <w:szCs w:val="22"/>
        </w:rPr>
        <w:t xml:space="preserve">, desempenhando um papel importante em um </w:t>
      </w:r>
      <w:r w:rsidR="00D14E8B">
        <w:rPr>
          <w:szCs w:val="22"/>
        </w:rPr>
        <w:t>projeto</w:t>
      </w:r>
      <w:r w:rsidR="000B403B">
        <w:rPr>
          <w:szCs w:val="22"/>
        </w:rPr>
        <w:t xml:space="preserve"> de desenvolvimento de </w:t>
      </w:r>
      <w:proofErr w:type="spellStart"/>
      <w:r w:rsidR="000B403B">
        <w:rPr>
          <w:szCs w:val="22"/>
        </w:rPr>
        <w:t>Scrum</w:t>
      </w:r>
      <w:proofErr w:type="spellEnd"/>
      <w:r w:rsidR="00D14E8B">
        <w:rPr>
          <w:szCs w:val="22"/>
        </w:rPr>
        <w:t>.</w:t>
      </w:r>
    </w:p>
    <w:p w14:paraId="1E9FA73E" w14:textId="4984907D" w:rsidR="0085337F" w:rsidRDefault="00D14E8B" w:rsidP="0085337F">
      <w:pPr>
        <w:rPr>
          <w:szCs w:val="22"/>
        </w:rPr>
      </w:pPr>
      <w:r>
        <w:rPr>
          <w:szCs w:val="22"/>
        </w:rPr>
        <w:t xml:space="preserve">Diz-se </w:t>
      </w:r>
      <w:proofErr w:type="spellStart"/>
      <w:r>
        <w:rPr>
          <w:szCs w:val="22"/>
        </w:rPr>
        <w:t>Backlog</w:t>
      </w:r>
      <w:proofErr w:type="spellEnd"/>
      <w:r>
        <w:rPr>
          <w:szCs w:val="22"/>
        </w:rPr>
        <w:t xml:space="preserve"> de Produto quando houver um produto ou sistema sendo construído ou aprimorado, que terão valor tangível para o usuário ou cliente</w:t>
      </w:r>
      <w:r>
        <w:rPr>
          <w:szCs w:val="22"/>
        </w:rPr>
        <w:t xml:space="preserve"> </w:t>
      </w:r>
      <w:r w:rsidR="000B403B">
        <w:rPr>
          <w:szCs w:val="22"/>
        </w:rPr>
        <w:t>(ver Figura 3.1).</w:t>
      </w:r>
    </w:p>
    <w:p w14:paraId="58ED8880" w14:textId="2B9A8086" w:rsidR="000B403B" w:rsidRDefault="000B403B" w:rsidP="0085337F">
      <w:pPr>
        <w:rPr>
          <w:szCs w:val="22"/>
        </w:rPr>
      </w:pPr>
    </w:p>
    <w:p w14:paraId="61416F57" w14:textId="6F27DA3E" w:rsidR="000B403B" w:rsidRDefault="000B403B" w:rsidP="0085337F">
      <w:pPr>
        <w:rPr>
          <w:szCs w:val="22"/>
        </w:rPr>
      </w:pPr>
      <w:r>
        <w:rPr>
          <w:noProof/>
        </w:rPr>
        <w:drawing>
          <wp:inline distT="0" distB="0" distL="0" distR="0" wp14:anchorId="4F990CD9" wp14:editId="7409DE35">
            <wp:extent cx="5549900" cy="2687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644C" w14:textId="4BC84E07" w:rsidR="000B403B" w:rsidRPr="00EA757D" w:rsidRDefault="00B552AF" w:rsidP="00D14E8B">
      <w:pPr>
        <w:jc w:val="center"/>
        <w:rPr>
          <w:sz w:val="20"/>
        </w:rPr>
      </w:pPr>
      <w:r w:rsidRPr="00EA757D">
        <w:rPr>
          <w:sz w:val="20"/>
        </w:rPr>
        <w:t xml:space="preserve">Figura 3.1 </w:t>
      </w:r>
      <w:r w:rsidRPr="00EA757D">
        <w:rPr>
          <w:sz w:val="20"/>
        </w:rPr>
        <w:t xml:space="preserve">O </w:t>
      </w:r>
      <w:proofErr w:type="spellStart"/>
      <w:r w:rsidRPr="00EA757D">
        <w:rPr>
          <w:sz w:val="20"/>
        </w:rPr>
        <w:t>backlog</w:t>
      </w:r>
      <w:proofErr w:type="spellEnd"/>
      <w:r w:rsidRPr="00EA757D">
        <w:rPr>
          <w:sz w:val="20"/>
        </w:rPr>
        <w:t xml:space="preserve"> do produto está no coração do </w:t>
      </w:r>
      <w:proofErr w:type="spellStart"/>
      <w:r w:rsidRPr="00EA757D">
        <w:rPr>
          <w:sz w:val="20"/>
        </w:rPr>
        <w:t>Scrum</w:t>
      </w:r>
      <w:proofErr w:type="spellEnd"/>
      <w:r w:rsidR="008B381D" w:rsidRPr="00EA757D">
        <w:rPr>
          <w:sz w:val="20"/>
        </w:rPr>
        <w:t>.</w:t>
      </w:r>
    </w:p>
    <w:p w14:paraId="13535EC5" w14:textId="77777777" w:rsidR="00D14E8B" w:rsidRDefault="00D14E8B" w:rsidP="0085337F">
      <w:pPr>
        <w:rPr>
          <w:szCs w:val="22"/>
        </w:rPr>
      </w:pPr>
    </w:p>
    <w:p w14:paraId="19D28DDE" w14:textId="77777777" w:rsidR="00D14E8B" w:rsidRDefault="00D14E8B" w:rsidP="0085337F">
      <w:pPr>
        <w:rPr>
          <w:szCs w:val="22"/>
        </w:rPr>
      </w:pPr>
    </w:p>
    <w:p w14:paraId="3B06C142" w14:textId="77777777" w:rsidR="00D14E8B" w:rsidRDefault="00D14E8B" w:rsidP="0085337F">
      <w:pPr>
        <w:rPr>
          <w:szCs w:val="22"/>
        </w:rPr>
      </w:pPr>
    </w:p>
    <w:p w14:paraId="40FA7AE9" w14:textId="77777777" w:rsidR="00D14E8B" w:rsidRDefault="00D14E8B" w:rsidP="0085337F">
      <w:pPr>
        <w:rPr>
          <w:szCs w:val="22"/>
        </w:rPr>
      </w:pPr>
    </w:p>
    <w:p w14:paraId="13DCEF41" w14:textId="646C743D" w:rsidR="00D14E8B" w:rsidRPr="00D14E8B" w:rsidRDefault="00D14E8B" w:rsidP="00D14E8B">
      <w:pPr>
        <w:rPr>
          <w:szCs w:val="22"/>
        </w:rPr>
      </w:pPr>
      <w:r w:rsidRPr="00D14E8B">
        <w:rPr>
          <w:szCs w:val="22"/>
        </w:rPr>
        <w:t xml:space="preserve">Exemplo de itens do </w:t>
      </w:r>
      <w:proofErr w:type="spellStart"/>
      <w:r w:rsidRPr="00D14E8B">
        <w:rPr>
          <w:szCs w:val="22"/>
        </w:rPr>
        <w:t>backlog</w:t>
      </w:r>
      <w:proofErr w:type="spellEnd"/>
      <w:r w:rsidRPr="00D14E8B">
        <w:rPr>
          <w:szCs w:val="22"/>
        </w:rPr>
        <w:t xml:space="preserve"> do produto</w:t>
      </w:r>
      <w:r>
        <w:rPr>
          <w:szCs w:val="22"/>
        </w:rPr>
        <w:t>:</w:t>
      </w:r>
    </w:p>
    <w:p w14:paraId="1DD34ECE" w14:textId="0315550D" w:rsidR="00D14E8B" w:rsidRPr="00D14E8B" w:rsidRDefault="00D14E8B" w:rsidP="00D14E8B">
      <w:pPr>
        <w:rPr>
          <w:szCs w:val="22"/>
        </w:rPr>
      </w:pPr>
      <w:r w:rsidRPr="00D14E8B">
        <w:rPr>
          <w:szCs w:val="22"/>
        </w:rPr>
        <w:lastRenderedPageBreak/>
        <w:t>Funcionalidade - Como representante de atendimento ao cliente, quero criar um bilhete para um</w:t>
      </w:r>
    </w:p>
    <w:p w14:paraId="40B0586A" w14:textId="337D9B99" w:rsidR="00D14E8B" w:rsidRDefault="00D14E8B" w:rsidP="00D14E8B">
      <w:pPr>
        <w:rPr>
          <w:szCs w:val="22"/>
        </w:rPr>
      </w:pPr>
      <w:r w:rsidRPr="00D14E8B">
        <w:rPr>
          <w:szCs w:val="22"/>
        </w:rPr>
        <w:t>problema de apoio ao cliente para que eu possa realizar e gerir um cliente</w:t>
      </w:r>
      <w:r>
        <w:rPr>
          <w:szCs w:val="22"/>
        </w:rPr>
        <w:t xml:space="preserve"> </w:t>
      </w:r>
      <w:r w:rsidRPr="00D14E8B">
        <w:rPr>
          <w:szCs w:val="22"/>
        </w:rPr>
        <w:t>pedido de apoio.</w:t>
      </w:r>
    </w:p>
    <w:p w14:paraId="74C6FEE4" w14:textId="12517475" w:rsidR="00D14E8B" w:rsidRDefault="00D14E8B" w:rsidP="00D14E8B">
      <w:pPr>
        <w:rPr>
          <w:szCs w:val="22"/>
        </w:rPr>
      </w:pPr>
      <w:r w:rsidRPr="00D14E8B">
        <w:rPr>
          <w:szCs w:val="22"/>
        </w:rPr>
        <w:t xml:space="preserve">Defeito - Corrigir o defeito #256 no sistema de </w:t>
      </w:r>
      <w:r w:rsidRPr="00D14E8B">
        <w:rPr>
          <w:szCs w:val="22"/>
        </w:rPr>
        <w:t>deteção</w:t>
      </w:r>
      <w:r w:rsidRPr="00D14E8B">
        <w:rPr>
          <w:szCs w:val="22"/>
        </w:rPr>
        <w:t xml:space="preserve"> de defeitos de modo a que caracteres especiais em</w:t>
      </w:r>
      <w:r>
        <w:rPr>
          <w:szCs w:val="22"/>
        </w:rPr>
        <w:t xml:space="preserve"> </w:t>
      </w:r>
      <w:r w:rsidRPr="00D14E8B">
        <w:rPr>
          <w:szCs w:val="22"/>
        </w:rPr>
        <w:t>os termos de pesquisa não farão as pesquisas dos clientes falhar</w:t>
      </w:r>
      <w:r>
        <w:rPr>
          <w:szCs w:val="22"/>
        </w:rPr>
        <w:t>.</w:t>
      </w:r>
    </w:p>
    <w:p w14:paraId="68000B27" w14:textId="025A32D7" w:rsidR="00D14E8B" w:rsidRPr="00D14E8B" w:rsidRDefault="00D14E8B" w:rsidP="00D14E8B">
      <w:pPr>
        <w:rPr>
          <w:szCs w:val="22"/>
        </w:rPr>
      </w:pPr>
      <w:r w:rsidRPr="00D14E8B">
        <w:rPr>
          <w:szCs w:val="22"/>
        </w:rPr>
        <w:t xml:space="preserve">Técnica melhoria </w:t>
      </w:r>
      <w:r w:rsidRPr="00D14E8B">
        <w:rPr>
          <w:szCs w:val="22"/>
        </w:rPr>
        <w:t>-</w:t>
      </w:r>
      <w:r w:rsidRPr="00D14E8B">
        <w:rPr>
          <w:szCs w:val="22"/>
        </w:rPr>
        <w:t xml:space="preserve"> </w:t>
      </w:r>
      <w:r w:rsidRPr="00D14E8B">
        <w:rPr>
          <w:szCs w:val="22"/>
        </w:rPr>
        <w:t>Mova para a versão mais recente do Oracle DBMS.</w:t>
      </w:r>
    </w:p>
    <w:p w14:paraId="08DF7022" w14:textId="50834BC2" w:rsidR="00D14E8B" w:rsidRDefault="00D14E8B" w:rsidP="00D14E8B">
      <w:pPr>
        <w:rPr>
          <w:szCs w:val="22"/>
        </w:rPr>
      </w:pPr>
      <w:r w:rsidRPr="00D14E8B">
        <w:rPr>
          <w:szCs w:val="22"/>
        </w:rPr>
        <w:t>Conhecimento</w:t>
      </w:r>
      <w:r>
        <w:rPr>
          <w:szCs w:val="22"/>
        </w:rPr>
        <w:t xml:space="preserve"> </w:t>
      </w:r>
      <w:r w:rsidRPr="00D14E8B">
        <w:rPr>
          <w:szCs w:val="22"/>
        </w:rPr>
        <w:t>aquisição</w:t>
      </w:r>
      <w:r>
        <w:rPr>
          <w:szCs w:val="22"/>
        </w:rPr>
        <w:t xml:space="preserve"> </w:t>
      </w:r>
      <w:r w:rsidRPr="00D14E8B">
        <w:rPr>
          <w:szCs w:val="22"/>
        </w:rPr>
        <w:t>-</w:t>
      </w:r>
      <w:r>
        <w:rPr>
          <w:szCs w:val="22"/>
        </w:rPr>
        <w:t xml:space="preserve"> </w:t>
      </w:r>
      <w:r w:rsidRPr="00D14E8B">
        <w:rPr>
          <w:szCs w:val="22"/>
        </w:rPr>
        <w:t>Crie um protótipo ou prova de conceito de duas arquiteturas e execute três</w:t>
      </w:r>
      <w:r>
        <w:rPr>
          <w:szCs w:val="22"/>
        </w:rPr>
        <w:t xml:space="preserve"> </w:t>
      </w:r>
      <w:r w:rsidRPr="00D14E8B">
        <w:rPr>
          <w:szCs w:val="22"/>
        </w:rPr>
        <w:t>testes para determinar qual seria a melhor abordagem para nosso produto.</w:t>
      </w:r>
    </w:p>
    <w:p w14:paraId="57FE2C5D" w14:textId="5B3D02B5" w:rsidR="00D97D39" w:rsidRDefault="00D97D39" w:rsidP="00D14E8B">
      <w:pPr>
        <w:rPr>
          <w:szCs w:val="22"/>
        </w:rPr>
      </w:pPr>
      <w:r>
        <w:rPr>
          <w:noProof/>
        </w:rPr>
        <w:drawing>
          <wp:inline distT="0" distB="0" distL="0" distR="0" wp14:anchorId="1E48202C" wp14:editId="48BECFF7">
            <wp:extent cx="5549900" cy="4124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673E" w14:textId="4A466D0C" w:rsidR="00D14E8B" w:rsidRPr="00EA757D" w:rsidRDefault="00D97D39" w:rsidP="00EA757D">
      <w:pPr>
        <w:jc w:val="center"/>
        <w:rPr>
          <w:sz w:val="20"/>
        </w:rPr>
      </w:pPr>
      <w:r w:rsidRPr="00EA757D">
        <w:rPr>
          <w:sz w:val="20"/>
        </w:rPr>
        <w:t xml:space="preserve">Figura 3.2 </w:t>
      </w:r>
      <w:r w:rsidRPr="00EA757D">
        <w:rPr>
          <w:sz w:val="20"/>
        </w:rPr>
        <w:t xml:space="preserve">Os itens do </w:t>
      </w:r>
      <w:proofErr w:type="spellStart"/>
      <w:r w:rsidRPr="00EA757D">
        <w:rPr>
          <w:sz w:val="20"/>
        </w:rPr>
        <w:t>backlog</w:t>
      </w:r>
      <w:proofErr w:type="spellEnd"/>
      <w:r w:rsidRPr="00EA757D">
        <w:rPr>
          <w:sz w:val="20"/>
        </w:rPr>
        <w:t xml:space="preserve"> do produto são de tamanhos diferentes.</w:t>
      </w:r>
    </w:p>
    <w:p w14:paraId="0AD236CF" w14:textId="04A080C1" w:rsidR="00D97D39" w:rsidRDefault="00D97D39" w:rsidP="0085337F">
      <w:pPr>
        <w:rPr>
          <w:szCs w:val="22"/>
        </w:rPr>
      </w:pPr>
    </w:p>
    <w:p w14:paraId="1C781F4B" w14:textId="4755360B" w:rsidR="00B02B62" w:rsidRDefault="00B02B62" w:rsidP="0085337F">
      <w:pPr>
        <w:rPr>
          <w:szCs w:val="22"/>
        </w:rPr>
      </w:pPr>
    </w:p>
    <w:p w14:paraId="2B072DDF" w14:textId="4D7790BD" w:rsidR="00B02B62" w:rsidRDefault="00B02B62" w:rsidP="0085337F">
      <w:pPr>
        <w:rPr>
          <w:szCs w:val="22"/>
        </w:rPr>
      </w:pPr>
    </w:p>
    <w:p w14:paraId="7EF87C7F" w14:textId="1DCD0C2D" w:rsidR="00B02B62" w:rsidRDefault="00B02B62" w:rsidP="0085337F">
      <w:pPr>
        <w:rPr>
          <w:szCs w:val="22"/>
        </w:rPr>
      </w:pPr>
    </w:p>
    <w:p w14:paraId="5E58CD86" w14:textId="0FD169D8" w:rsidR="00B02B62" w:rsidRDefault="00B02B62" w:rsidP="0085337F">
      <w:pPr>
        <w:rPr>
          <w:szCs w:val="22"/>
        </w:rPr>
      </w:pPr>
    </w:p>
    <w:p w14:paraId="6FD646FA" w14:textId="0A6DD7EA" w:rsidR="00B02B62" w:rsidRDefault="00B02B62" w:rsidP="0085337F">
      <w:pPr>
        <w:rPr>
          <w:szCs w:val="22"/>
        </w:rPr>
      </w:pPr>
    </w:p>
    <w:p w14:paraId="3300DF7C" w14:textId="793E7AE3" w:rsidR="00B02B62" w:rsidRDefault="00B02B62" w:rsidP="00B02B62">
      <w:pPr>
        <w:pStyle w:val="Ttulo2"/>
      </w:pPr>
      <w:r>
        <w:lastRenderedPageBreak/>
        <w:t>SPRINT BACKLOG</w:t>
      </w:r>
    </w:p>
    <w:p w14:paraId="0FBBC4A7" w14:textId="46BD7C09" w:rsidR="00B02B62" w:rsidRPr="00685652" w:rsidRDefault="0085337F" w:rsidP="00B02B62">
      <w:pPr>
        <w:rPr>
          <w:szCs w:val="22"/>
        </w:rPr>
      </w:pPr>
      <w:r w:rsidRPr="00685652">
        <w:rPr>
          <w:szCs w:val="22"/>
        </w:rPr>
        <w:t xml:space="preserve">Os </w:t>
      </w:r>
      <w:proofErr w:type="spellStart"/>
      <w:r w:rsidRPr="00685652">
        <w:rPr>
          <w:szCs w:val="22"/>
        </w:rPr>
        <w:t>PBIs</w:t>
      </w:r>
      <w:proofErr w:type="spellEnd"/>
      <w:r w:rsidRPr="00685652">
        <w:rPr>
          <w:szCs w:val="22"/>
        </w:rPr>
        <w:t xml:space="preserve"> são movidos do </w:t>
      </w:r>
      <w:proofErr w:type="spellStart"/>
      <w:r w:rsidRPr="00685652">
        <w:rPr>
          <w:szCs w:val="22"/>
        </w:rPr>
        <w:t>Backlog</w:t>
      </w:r>
      <w:proofErr w:type="spellEnd"/>
      <w:r w:rsidRPr="00685652">
        <w:rPr>
          <w:szCs w:val="22"/>
        </w:rPr>
        <w:t xml:space="preserve"> do Produto para o </w:t>
      </w:r>
      <w:proofErr w:type="spellStart"/>
      <w:r w:rsidRPr="00685652">
        <w:rPr>
          <w:szCs w:val="22"/>
        </w:rPr>
        <w:t>Backlog</w:t>
      </w:r>
      <w:proofErr w:type="spellEnd"/>
      <w:r w:rsidRPr="00685652">
        <w:rPr>
          <w:szCs w:val="22"/>
        </w:rPr>
        <w:t xml:space="preserve"> do Sprint por toda a equipe durante o Planejamento do Sprint. Isso determina o que pode ser entregue na próxima iteração (e como)</w:t>
      </w:r>
      <w:r w:rsidR="00B02B62">
        <w:rPr>
          <w:szCs w:val="22"/>
        </w:rPr>
        <w:t xml:space="preserve"> </w:t>
      </w:r>
      <w:r w:rsidRPr="00685652">
        <w:rPr>
          <w:szCs w:val="22"/>
        </w:rPr>
        <w:t xml:space="preserve">Sprint, um </w:t>
      </w:r>
      <w:r w:rsidRPr="00685652">
        <w:rPr>
          <w:szCs w:val="22"/>
        </w:rPr>
        <w:t>período</w:t>
      </w:r>
      <w:r w:rsidRPr="00685652">
        <w:rPr>
          <w:szCs w:val="22"/>
        </w:rPr>
        <w:t xml:space="preserve"> fixo, geralmente (1-4 semanas), durante o qual a equipe atinge um determinado objetivo. Isso inclui a produção de um incremento potencialmente passível de remessa do produto.</w:t>
      </w:r>
      <w:r w:rsidR="00B02B62">
        <w:rPr>
          <w:szCs w:val="22"/>
        </w:rPr>
        <w:t xml:space="preserve"> </w:t>
      </w:r>
      <w:r w:rsidR="00B02B62" w:rsidRPr="00B02B62">
        <w:rPr>
          <w:szCs w:val="22"/>
        </w:rPr>
        <w:t xml:space="preserve">O sprint </w:t>
      </w:r>
      <w:proofErr w:type="spellStart"/>
      <w:r w:rsidR="00B02B62" w:rsidRPr="00B02B62">
        <w:rPr>
          <w:szCs w:val="22"/>
        </w:rPr>
        <w:t>backlog</w:t>
      </w:r>
      <w:proofErr w:type="spellEnd"/>
      <w:r w:rsidR="00B02B62" w:rsidRPr="00B02B62">
        <w:rPr>
          <w:szCs w:val="22"/>
        </w:rPr>
        <w:t xml:space="preserve"> descreve, por meio de um conjunto de tarefas detalhadas, como</w:t>
      </w:r>
      <w:r w:rsidR="00B02B62">
        <w:rPr>
          <w:szCs w:val="22"/>
        </w:rPr>
        <w:t xml:space="preserve"> </w:t>
      </w:r>
      <w:r w:rsidR="00B02B62" w:rsidRPr="00B02B62">
        <w:rPr>
          <w:szCs w:val="22"/>
        </w:rPr>
        <w:t>a equipe planeja projetar, construir, integrar e testar o subconjunto selecionado de recursos de</w:t>
      </w:r>
      <w:r w:rsidR="00B02B62">
        <w:rPr>
          <w:szCs w:val="22"/>
        </w:rPr>
        <w:t xml:space="preserve"> </w:t>
      </w:r>
      <w:r w:rsidR="00B02B62" w:rsidRPr="00B02B62">
        <w:rPr>
          <w:szCs w:val="22"/>
        </w:rPr>
        <w:t xml:space="preserve">o </w:t>
      </w:r>
      <w:proofErr w:type="spellStart"/>
      <w:r w:rsidR="00B02B62" w:rsidRPr="00B02B62">
        <w:rPr>
          <w:szCs w:val="22"/>
        </w:rPr>
        <w:t>backlog</w:t>
      </w:r>
      <w:proofErr w:type="spellEnd"/>
      <w:r w:rsidR="00B02B62" w:rsidRPr="00B02B62">
        <w:rPr>
          <w:szCs w:val="22"/>
        </w:rPr>
        <w:t xml:space="preserve"> do produto durante esse sprint específico</w:t>
      </w:r>
      <w:r w:rsidR="00B02B62">
        <w:rPr>
          <w:szCs w:val="22"/>
        </w:rPr>
        <w:t xml:space="preserve"> (Figura 3.3)</w:t>
      </w:r>
      <w:r w:rsidR="00B02B62" w:rsidRPr="00B02B62">
        <w:rPr>
          <w:szCs w:val="22"/>
        </w:rPr>
        <w:t>.</w:t>
      </w:r>
    </w:p>
    <w:p w14:paraId="57FD3C8B" w14:textId="3810E43A" w:rsidR="0085337F" w:rsidRPr="00685652" w:rsidRDefault="0085337F" w:rsidP="00B86366">
      <w:pPr>
        <w:rPr>
          <w:szCs w:val="22"/>
        </w:rPr>
      </w:pPr>
      <w:r w:rsidRPr="00685652">
        <w:rPr>
          <w:szCs w:val="22"/>
        </w:rPr>
        <w:t xml:space="preserve">Uma alteração a ser feita no produto em </w:t>
      </w:r>
      <w:r w:rsidR="009C27C6" w:rsidRPr="00685652">
        <w:rPr>
          <w:szCs w:val="22"/>
        </w:rPr>
        <w:t>uma versão futura (</w:t>
      </w:r>
      <w:r w:rsidRPr="00685652">
        <w:rPr>
          <w:szCs w:val="22"/>
        </w:rPr>
        <w:t xml:space="preserve">exemplo, um recurso, história de usuário, requisitos, melhoria). Uma lista ordenada com prioridade de tudo o que possa ser necessário no produto. A única fonte de requisitos para </w:t>
      </w:r>
      <w:proofErr w:type="gramStart"/>
      <w:r w:rsidRPr="00685652">
        <w:rPr>
          <w:szCs w:val="22"/>
        </w:rPr>
        <w:t>qualquer</w:t>
      </w:r>
      <w:r w:rsidR="00B86366">
        <w:rPr>
          <w:szCs w:val="22"/>
        </w:rPr>
        <w:t xml:space="preserve"> </w:t>
      </w:r>
      <w:r w:rsidRPr="00685652">
        <w:rPr>
          <w:szCs w:val="22"/>
        </w:rPr>
        <w:t>alterações</w:t>
      </w:r>
      <w:proofErr w:type="gramEnd"/>
      <w:r w:rsidRPr="00685652">
        <w:rPr>
          <w:szCs w:val="22"/>
        </w:rPr>
        <w:t xml:space="preserve"> a fazer ao produto.</w:t>
      </w:r>
      <w:r w:rsidR="00B86366">
        <w:rPr>
          <w:szCs w:val="22"/>
        </w:rPr>
        <w:t xml:space="preserve"> </w:t>
      </w:r>
      <w:r w:rsidR="00B86366" w:rsidRPr="00B86366">
        <w:rPr>
          <w:szCs w:val="22"/>
        </w:rPr>
        <w:t>No final da execução do sprint, a equipe produziu um incremento de produto potencialmente entregável que representa</w:t>
      </w:r>
      <w:r w:rsidR="00B86366">
        <w:rPr>
          <w:szCs w:val="22"/>
        </w:rPr>
        <w:t xml:space="preserve"> </w:t>
      </w:r>
      <w:r w:rsidR="00B86366" w:rsidRPr="00B86366">
        <w:rPr>
          <w:szCs w:val="22"/>
        </w:rPr>
        <w:t xml:space="preserve">algumas, mas não todas, da visão do </w:t>
      </w:r>
      <w:r w:rsidR="00B86366">
        <w:rPr>
          <w:szCs w:val="22"/>
        </w:rPr>
        <w:t>produto</w:t>
      </w:r>
      <w:r w:rsidR="00B86366" w:rsidRPr="00B86366">
        <w:rPr>
          <w:szCs w:val="22"/>
        </w:rPr>
        <w:t xml:space="preserve"> </w:t>
      </w:r>
      <w:proofErr w:type="spellStart"/>
      <w:r w:rsidR="00B86366" w:rsidRPr="00B86366">
        <w:rPr>
          <w:szCs w:val="22"/>
        </w:rPr>
        <w:t>owner</w:t>
      </w:r>
      <w:proofErr w:type="spellEnd"/>
      <w:r w:rsidR="00B86366" w:rsidRPr="00B86366">
        <w:rPr>
          <w:szCs w:val="22"/>
        </w:rPr>
        <w:t>.</w:t>
      </w:r>
      <w:r w:rsidRPr="00685652">
        <w:rPr>
          <w:szCs w:val="22"/>
        </w:rPr>
        <w:t xml:space="preserve"> </w:t>
      </w:r>
    </w:p>
    <w:p w14:paraId="6F9E930A" w14:textId="4FB28AD9" w:rsidR="0085337F" w:rsidRDefault="00B02B62" w:rsidP="0085337F">
      <w:r>
        <w:rPr>
          <w:noProof/>
        </w:rPr>
        <w:drawing>
          <wp:inline distT="0" distB="0" distL="0" distR="0" wp14:anchorId="6CE84CB0" wp14:editId="08A8D2FB">
            <wp:extent cx="5549900" cy="33381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25B" w14:textId="66A2877E" w:rsidR="00B02B62" w:rsidRPr="00EA757D" w:rsidRDefault="00B02B62" w:rsidP="00B02B62">
      <w:pPr>
        <w:jc w:val="center"/>
        <w:rPr>
          <w:sz w:val="20"/>
          <w:szCs w:val="18"/>
        </w:rPr>
      </w:pPr>
      <w:r w:rsidRPr="00EA757D">
        <w:rPr>
          <w:sz w:val="20"/>
          <w:szCs w:val="18"/>
        </w:rPr>
        <w:t xml:space="preserve">Figura 3.3 </w:t>
      </w:r>
      <w:r w:rsidRPr="00EA757D">
        <w:rPr>
          <w:sz w:val="20"/>
          <w:szCs w:val="18"/>
        </w:rPr>
        <w:t xml:space="preserve">Sprint </w:t>
      </w:r>
      <w:proofErr w:type="spellStart"/>
      <w:r w:rsidRPr="00EA757D">
        <w:rPr>
          <w:sz w:val="20"/>
          <w:szCs w:val="18"/>
        </w:rPr>
        <w:t>backlog</w:t>
      </w:r>
      <w:proofErr w:type="spellEnd"/>
    </w:p>
    <w:p w14:paraId="4A074EF8" w14:textId="77777777" w:rsidR="0085337F" w:rsidRDefault="0085337F" w:rsidP="00935711"/>
    <w:p w14:paraId="7806CF4D" w14:textId="77777777" w:rsidR="00B02B62" w:rsidRDefault="00B02B62" w:rsidP="00935711"/>
    <w:p w14:paraId="4A57F3AE" w14:textId="77777777" w:rsidR="00B02B62" w:rsidRDefault="00B02B62" w:rsidP="00935711"/>
    <w:p w14:paraId="5BFAAFB1" w14:textId="77777777" w:rsidR="00B02B62" w:rsidRDefault="00B02B62" w:rsidP="00935711"/>
    <w:p w14:paraId="2F5B3E95" w14:textId="77777777" w:rsidR="00B02B62" w:rsidRDefault="00B02B62" w:rsidP="00935711"/>
    <w:p w14:paraId="7DA39C2B" w14:textId="06C3F4E3" w:rsidR="00B02B62" w:rsidRDefault="00D82946" w:rsidP="00B86366">
      <w:pPr>
        <w:pStyle w:val="Ttulo2"/>
      </w:pPr>
      <w:r>
        <w:lastRenderedPageBreak/>
        <w:t>INCREMENTO DE PRODUTO POTENCIALMENTE ENTREGAVEL</w:t>
      </w:r>
    </w:p>
    <w:p w14:paraId="26813236" w14:textId="2391304C" w:rsidR="00D82946" w:rsidRDefault="00D82946" w:rsidP="00D82946">
      <w:r>
        <w:t>Como regra, nenhuma mudança de meta de escopo ou pessoal é permitida</w:t>
      </w:r>
      <w:r>
        <w:t xml:space="preserve"> </w:t>
      </w:r>
      <w:r>
        <w:t>durante um sprint. Finalmente, durante cada sprint, um incremento de produto potencialmente entregável</w:t>
      </w:r>
      <w:r>
        <w:t xml:space="preserve"> </w:t>
      </w:r>
      <w:r>
        <w:t xml:space="preserve">é concluído em conformidade com a definição acordada de concluído pela equipe </w:t>
      </w:r>
      <w:proofErr w:type="spellStart"/>
      <w:r>
        <w:t>Scrum</w:t>
      </w:r>
      <w:proofErr w:type="spellEnd"/>
      <w:r>
        <w:t xml:space="preserve"> </w:t>
      </w:r>
      <w:r>
        <w:t>não significa</w:t>
      </w:r>
      <w:r w:rsidR="00EA757D">
        <w:t xml:space="preserve"> </w:t>
      </w:r>
      <w:r>
        <w:t>que o que foi construído deve realmente ser enviado. O envio é uma decisão de negócios que</w:t>
      </w:r>
      <w:r w:rsidR="00EA757D">
        <w:t xml:space="preserve"> </w:t>
      </w:r>
      <w:r>
        <w:t>frequentemente ocorre em uma cadência diferente</w:t>
      </w:r>
      <w:r w:rsidR="00EA757D">
        <w:t xml:space="preserve"> (Figura 3.4)</w:t>
      </w:r>
    </w:p>
    <w:p w14:paraId="08619CBF" w14:textId="13F69673" w:rsidR="00EA757D" w:rsidRDefault="00EA757D" w:rsidP="00D82946">
      <w:r>
        <w:rPr>
          <w:noProof/>
        </w:rPr>
        <w:drawing>
          <wp:inline distT="0" distB="0" distL="0" distR="0" wp14:anchorId="7F303424" wp14:editId="1EAE6624">
            <wp:extent cx="5549900" cy="3098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6E26" w14:textId="674347C9" w:rsidR="00EA757D" w:rsidRPr="00EA757D" w:rsidRDefault="00EA757D" w:rsidP="00EA757D">
      <w:pPr>
        <w:jc w:val="center"/>
        <w:rPr>
          <w:sz w:val="20"/>
          <w:szCs w:val="18"/>
        </w:rPr>
      </w:pPr>
      <w:r w:rsidRPr="00EA757D">
        <w:rPr>
          <w:sz w:val="20"/>
          <w:szCs w:val="18"/>
        </w:rPr>
        <w:t xml:space="preserve">Figura 3.4 </w:t>
      </w:r>
      <w:r w:rsidRPr="00EA757D">
        <w:rPr>
          <w:sz w:val="20"/>
          <w:szCs w:val="18"/>
        </w:rPr>
        <w:t>Resultados da Sprint (incremento de produto potencialmente entregável)</w:t>
      </w:r>
    </w:p>
    <w:p w14:paraId="7A56DECF" w14:textId="71AEB4FD" w:rsidR="00D82946" w:rsidRDefault="00D82946" w:rsidP="00D82946"/>
    <w:p w14:paraId="56624F9C" w14:textId="77777777" w:rsidR="00D82946" w:rsidRPr="00D82946" w:rsidRDefault="00D82946" w:rsidP="00D82946"/>
    <w:p w14:paraId="1CD6E083" w14:textId="37D4DC7E" w:rsidR="00D26C21" w:rsidRDefault="002A543D" w:rsidP="00935711">
      <w:r>
        <w:t>.</w:t>
      </w:r>
    </w:p>
    <w:p w14:paraId="7A6FB61D" w14:textId="5FE61815" w:rsidR="00C378B5" w:rsidRDefault="00EA757D" w:rsidP="00EA757D">
      <w:pPr>
        <w:pStyle w:val="Ttulo1"/>
      </w:pPr>
      <w:r w:rsidRPr="00EA757D">
        <w:t xml:space="preserve">regras descritas </w:t>
      </w:r>
    </w:p>
    <w:p w14:paraId="1A2C72F9" w14:textId="71BAE7F4" w:rsidR="00473E84" w:rsidRPr="00191158" w:rsidRDefault="00191158" w:rsidP="00191158">
      <w:pPr>
        <w:rPr>
          <w:szCs w:val="22"/>
        </w:rPr>
      </w:pPr>
      <w:r w:rsidRPr="00191158">
        <w:rPr>
          <w:szCs w:val="22"/>
        </w:rPr>
        <w:t>As regras são descritas como do jogo de xadrez descrevendo como as peças se movem, como jogar, o que é uma vitória assim por diante.</w:t>
      </w:r>
      <w:r>
        <w:rPr>
          <w:szCs w:val="22"/>
        </w:rPr>
        <w:t xml:space="preserve"> </w:t>
      </w:r>
      <w:r w:rsidRPr="00191158">
        <w:rPr>
          <w:szCs w:val="22"/>
        </w:rPr>
        <w:t xml:space="preserve">As próprias práticas do </w:t>
      </w:r>
      <w:proofErr w:type="spellStart"/>
      <w:r w:rsidRPr="00191158">
        <w:rPr>
          <w:szCs w:val="22"/>
        </w:rPr>
        <w:t>Scrum</w:t>
      </w:r>
      <w:proofErr w:type="spellEnd"/>
      <w:r w:rsidRPr="00191158">
        <w:rPr>
          <w:szCs w:val="22"/>
        </w:rPr>
        <w:t xml:space="preserve"> são incorporadas em funções, atividades, </w:t>
      </w:r>
      <w:proofErr w:type="spellStart"/>
      <w:r w:rsidRPr="00191158">
        <w:rPr>
          <w:szCs w:val="22"/>
        </w:rPr>
        <w:t>artefatos</w:t>
      </w:r>
      <w:proofErr w:type="spellEnd"/>
      <w:r w:rsidRPr="00191158">
        <w:rPr>
          <w:szCs w:val="22"/>
        </w:rPr>
        <w:t xml:space="preserve"> específicos e suas regras associadas</w:t>
      </w:r>
      <w:r>
        <w:rPr>
          <w:szCs w:val="22"/>
        </w:rPr>
        <w:t>.</w:t>
      </w:r>
    </w:p>
    <w:sectPr w:rsidR="00473E84" w:rsidRPr="00191158" w:rsidSect="00BC32C2">
      <w:headerReference w:type="default" r:id="rId12"/>
      <w:footerReference w:type="default" r:id="rId13"/>
      <w:footerReference w:type="first" r:id="rId14"/>
      <w:pgSz w:w="11920" w:h="16840"/>
      <w:pgMar w:top="1460" w:right="1580" w:bottom="280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45A61" w14:textId="77777777" w:rsidR="0084284A" w:rsidRDefault="0084284A">
      <w:pPr>
        <w:spacing w:before="0"/>
      </w:pPr>
      <w:r>
        <w:separator/>
      </w:r>
    </w:p>
  </w:endnote>
  <w:endnote w:type="continuationSeparator" w:id="0">
    <w:p w14:paraId="17F93E27" w14:textId="77777777" w:rsidR="0084284A" w:rsidRDefault="008428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4D1C8" w14:textId="77777777" w:rsidR="00DC7236" w:rsidRDefault="00DC7236">
    <w:pPr>
      <w:pStyle w:val="Rodap"/>
    </w:pPr>
  </w:p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45"/>
      <w:gridCol w:w="495"/>
    </w:tblGrid>
    <w:tr w:rsidR="00DC7236" w:rsidRPr="003848FF" w14:paraId="6A04F515" w14:textId="77777777" w:rsidTr="002B3012">
      <w:tc>
        <w:tcPr>
          <w:tcW w:w="4717" w:type="pct"/>
          <w:shd w:val="clear" w:color="auto" w:fill="auto"/>
        </w:tcPr>
        <w:p w14:paraId="46E0B84D" w14:textId="77777777" w:rsidR="00DC7236" w:rsidRPr="002B3012" w:rsidRDefault="00DC7236" w:rsidP="00B6311B">
          <w:pPr>
            <w:pStyle w:val="Rodap"/>
            <w:rPr>
              <w:i/>
              <w:sz w:val="21"/>
            </w:rPr>
          </w:pPr>
          <w:r w:rsidRPr="002B3012">
            <w:rPr>
              <w:i/>
              <w:sz w:val="21"/>
            </w:rPr>
            <w:t>1</w:t>
          </w:r>
          <w:r w:rsidR="00A97AB0">
            <w:rPr>
              <w:i/>
              <w:sz w:val="21"/>
            </w:rPr>
            <w:t>9</w:t>
          </w:r>
          <w:r w:rsidR="00483FB8">
            <w:rPr>
              <w:i/>
              <w:sz w:val="21"/>
            </w:rPr>
            <w:t>.</w:t>
          </w:r>
          <w:r w:rsidRPr="002B3012">
            <w:rPr>
              <w:i/>
              <w:sz w:val="21"/>
            </w:rPr>
            <w:t>ª Conferência da Associação Portuguesa de Si</w:t>
          </w:r>
          <w:r w:rsidR="00B6311B">
            <w:rPr>
              <w:i/>
              <w:sz w:val="21"/>
            </w:rPr>
            <w:t>stemas de Informação (CAPSI’201</w:t>
          </w:r>
          <w:r w:rsidR="00C94D57">
            <w:rPr>
              <w:i/>
              <w:sz w:val="21"/>
            </w:rPr>
            <w:t>9</w:t>
          </w:r>
          <w:r w:rsidRPr="002B3012">
            <w:rPr>
              <w:i/>
              <w:sz w:val="21"/>
            </w:rPr>
            <w:t>)</w:t>
          </w:r>
        </w:p>
      </w:tc>
      <w:tc>
        <w:tcPr>
          <w:tcW w:w="283" w:type="pct"/>
          <w:shd w:val="clear" w:color="auto" w:fill="auto"/>
        </w:tcPr>
        <w:p w14:paraId="360B493A" w14:textId="77777777" w:rsidR="00DC7236" w:rsidRPr="003848FF" w:rsidRDefault="00DC7236" w:rsidP="00DC7236">
          <w:pPr>
            <w:pStyle w:val="Rodap"/>
            <w:jc w:val="right"/>
            <w:rPr>
              <w:sz w:val="21"/>
            </w:rPr>
          </w:pPr>
          <w:r w:rsidRPr="003848FF">
            <w:rPr>
              <w:rStyle w:val="Nmerodepgina"/>
              <w:sz w:val="21"/>
            </w:rPr>
            <w:fldChar w:fldCharType="begin"/>
          </w:r>
          <w:r w:rsidRPr="003848FF">
            <w:rPr>
              <w:rStyle w:val="Nmerodepgina"/>
              <w:sz w:val="21"/>
            </w:rPr>
            <w:instrText xml:space="preserve">PAGE  </w:instrText>
          </w:r>
          <w:r w:rsidRPr="003848FF">
            <w:rPr>
              <w:rStyle w:val="Nmerodepgina"/>
              <w:sz w:val="21"/>
            </w:rPr>
            <w:fldChar w:fldCharType="separate"/>
          </w:r>
          <w:r w:rsidR="00280094">
            <w:rPr>
              <w:rStyle w:val="Nmerodepgina"/>
              <w:noProof/>
              <w:sz w:val="21"/>
            </w:rPr>
            <w:t>6</w:t>
          </w:r>
          <w:r w:rsidRPr="003848FF">
            <w:rPr>
              <w:rStyle w:val="Nmerodepgina"/>
              <w:sz w:val="21"/>
            </w:rPr>
            <w:fldChar w:fldCharType="end"/>
          </w:r>
        </w:p>
      </w:tc>
    </w:tr>
  </w:tbl>
  <w:p w14:paraId="5B3B1D9D" w14:textId="77777777" w:rsidR="00DC7236" w:rsidRDefault="00DC72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76A8F" w14:textId="77777777" w:rsidR="00DC7236" w:rsidRDefault="00DC7236">
    <w:pPr>
      <w:pStyle w:val="Rodap"/>
      <w:rPr>
        <w:lang w:val="en-US"/>
      </w:rPr>
    </w:pPr>
  </w:p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45"/>
      <w:gridCol w:w="495"/>
    </w:tblGrid>
    <w:tr w:rsidR="00DC7236" w:rsidRPr="003848FF" w14:paraId="0DC0E249" w14:textId="77777777" w:rsidTr="00DC7236">
      <w:tc>
        <w:tcPr>
          <w:tcW w:w="4717" w:type="pct"/>
          <w:shd w:val="clear" w:color="auto" w:fill="auto"/>
        </w:tcPr>
        <w:p w14:paraId="3C8FDCD2" w14:textId="77777777" w:rsidR="00DC7236" w:rsidRPr="002B3012" w:rsidRDefault="00DC7236" w:rsidP="00DC7236">
          <w:pPr>
            <w:pStyle w:val="Rodap"/>
            <w:rPr>
              <w:i/>
              <w:sz w:val="21"/>
            </w:rPr>
          </w:pPr>
          <w:r w:rsidRPr="002B3012">
            <w:rPr>
              <w:i/>
              <w:sz w:val="21"/>
            </w:rPr>
            <w:t>1</w:t>
          </w:r>
          <w:r w:rsidR="00673AB8">
            <w:rPr>
              <w:i/>
              <w:sz w:val="21"/>
            </w:rPr>
            <w:t>9</w:t>
          </w:r>
          <w:r w:rsidR="00A417B7">
            <w:rPr>
              <w:i/>
              <w:sz w:val="21"/>
            </w:rPr>
            <w:t>.</w:t>
          </w:r>
          <w:r w:rsidRPr="002B3012">
            <w:rPr>
              <w:i/>
              <w:sz w:val="21"/>
            </w:rPr>
            <w:t>ª Conferência da Associação Portuguesa de Si</w:t>
          </w:r>
          <w:r w:rsidR="00EC1A9B">
            <w:rPr>
              <w:i/>
              <w:sz w:val="21"/>
            </w:rPr>
            <w:t>stemas de Informação (CAPSI’201</w:t>
          </w:r>
          <w:r w:rsidR="00673AB8">
            <w:rPr>
              <w:i/>
              <w:sz w:val="21"/>
            </w:rPr>
            <w:t>9</w:t>
          </w:r>
          <w:r w:rsidRPr="002B3012">
            <w:rPr>
              <w:i/>
              <w:sz w:val="21"/>
            </w:rPr>
            <w:t>)</w:t>
          </w:r>
        </w:p>
        <w:p w14:paraId="76173B34" w14:textId="77777777" w:rsidR="00AE3833" w:rsidRPr="002B3012" w:rsidRDefault="006B7BF4" w:rsidP="00AE3833">
          <w:pPr>
            <w:pStyle w:val="Rodap"/>
            <w:rPr>
              <w:i/>
              <w:sz w:val="21"/>
            </w:rPr>
          </w:pPr>
          <w:r>
            <w:rPr>
              <w:i/>
              <w:sz w:val="21"/>
            </w:rPr>
            <w:t>1</w:t>
          </w:r>
          <w:r w:rsidR="00673AB8">
            <w:rPr>
              <w:i/>
              <w:sz w:val="21"/>
            </w:rPr>
            <w:t>1</w:t>
          </w:r>
          <w:r w:rsidR="00AE3833" w:rsidRPr="002B3012">
            <w:rPr>
              <w:i/>
              <w:sz w:val="21"/>
            </w:rPr>
            <w:t xml:space="preserve"> </w:t>
          </w:r>
          <w:r w:rsidR="00C94D57">
            <w:rPr>
              <w:i/>
              <w:sz w:val="21"/>
            </w:rPr>
            <w:t>e</w:t>
          </w:r>
          <w:r w:rsidR="00AE3833" w:rsidRPr="002B3012">
            <w:rPr>
              <w:i/>
              <w:sz w:val="21"/>
            </w:rPr>
            <w:t xml:space="preserve"> </w:t>
          </w:r>
          <w:r>
            <w:rPr>
              <w:i/>
              <w:sz w:val="21"/>
            </w:rPr>
            <w:t>1</w:t>
          </w:r>
          <w:r w:rsidR="00673AB8">
            <w:rPr>
              <w:i/>
              <w:sz w:val="21"/>
            </w:rPr>
            <w:t>2</w:t>
          </w:r>
          <w:r w:rsidR="00AE3833" w:rsidRPr="002B3012">
            <w:rPr>
              <w:i/>
              <w:sz w:val="21"/>
            </w:rPr>
            <w:t xml:space="preserve"> de </w:t>
          </w:r>
          <w:r>
            <w:rPr>
              <w:i/>
              <w:sz w:val="21"/>
            </w:rPr>
            <w:t>outubro</w:t>
          </w:r>
          <w:r w:rsidR="00EC1A9B">
            <w:rPr>
              <w:i/>
              <w:sz w:val="21"/>
            </w:rPr>
            <w:t xml:space="preserve"> de 201</w:t>
          </w:r>
          <w:r w:rsidR="00C94D57">
            <w:rPr>
              <w:i/>
              <w:sz w:val="21"/>
            </w:rPr>
            <w:t>9</w:t>
          </w:r>
          <w:r w:rsidR="00AE3833" w:rsidRPr="002B3012">
            <w:rPr>
              <w:i/>
              <w:sz w:val="21"/>
            </w:rPr>
            <w:t xml:space="preserve">, </w:t>
          </w:r>
          <w:r w:rsidR="00673AB8">
            <w:rPr>
              <w:i/>
              <w:sz w:val="21"/>
            </w:rPr>
            <w:t>Lisboa</w:t>
          </w:r>
          <w:r w:rsidR="00AE3833" w:rsidRPr="002B3012">
            <w:rPr>
              <w:i/>
              <w:sz w:val="21"/>
            </w:rPr>
            <w:t>, Portugal</w:t>
          </w:r>
        </w:p>
        <w:p w14:paraId="74472EB3" w14:textId="77777777" w:rsidR="00AE3833" w:rsidRPr="00BF7567" w:rsidRDefault="00AE3833" w:rsidP="00DC7236">
          <w:pPr>
            <w:pStyle w:val="Rodap"/>
            <w:rPr>
              <w:i/>
              <w:sz w:val="21"/>
              <w:lang w:val="en-US"/>
            </w:rPr>
          </w:pPr>
          <w:bookmarkStart w:id="0" w:name="_Hlk2342339"/>
          <w:r w:rsidRPr="008753E5">
            <w:rPr>
              <w:i/>
              <w:sz w:val="21"/>
              <w:lang w:val="en-US"/>
            </w:rPr>
            <w:t>ISSN 2183-489X</w:t>
          </w:r>
          <w:bookmarkEnd w:id="0"/>
        </w:p>
      </w:tc>
      <w:tc>
        <w:tcPr>
          <w:tcW w:w="283" w:type="pct"/>
          <w:shd w:val="clear" w:color="auto" w:fill="auto"/>
        </w:tcPr>
        <w:p w14:paraId="69D7901F" w14:textId="77777777" w:rsidR="00DC7236" w:rsidRPr="003848FF" w:rsidRDefault="00DC7236" w:rsidP="00DC7236">
          <w:pPr>
            <w:pStyle w:val="Rodap"/>
            <w:jc w:val="right"/>
            <w:rPr>
              <w:sz w:val="21"/>
            </w:rPr>
          </w:pPr>
          <w:r w:rsidRPr="003848FF">
            <w:rPr>
              <w:rStyle w:val="Nmerodepgina"/>
              <w:sz w:val="21"/>
            </w:rPr>
            <w:fldChar w:fldCharType="begin"/>
          </w:r>
          <w:r w:rsidRPr="003848FF">
            <w:rPr>
              <w:rStyle w:val="Nmerodepgina"/>
              <w:sz w:val="21"/>
            </w:rPr>
            <w:instrText xml:space="preserve">PAGE  </w:instrText>
          </w:r>
          <w:r w:rsidRPr="003848FF">
            <w:rPr>
              <w:rStyle w:val="Nmerodepgina"/>
              <w:sz w:val="21"/>
            </w:rPr>
            <w:fldChar w:fldCharType="separate"/>
          </w:r>
          <w:r w:rsidR="00280094">
            <w:rPr>
              <w:rStyle w:val="Nmerodepgina"/>
              <w:noProof/>
              <w:sz w:val="21"/>
            </w:rPr>
            <w:t>1</w:t>
          </w:r>
          <w:r w:rsidRPr="003848FF">
            <w:rPr>
              <w:rStyle w:val="Nmerodepgina"/>
              <w:sz w:val="21"/>
            </w:rPr>
            <w:fldChar w:fldCharType="end"/>
          </w:r>
        </w:p>
      </w:tc>
    </w:tr>
  </w:tbl>
  <w:p w14:paraId="3BB5C903" w14:textId="77777777" w:rsidR="00AE3833" w:rsidRPr="002B3012" w:rsidRDefault="00AE3833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97AE7" w14:textId="77777777" w:rsidR="0084284A" w:rsidRDefault="0084284A">
      <w:pPr>
        <w:spacing w:before="0"/>
      </w:pPr>
      <w:r>
        <w:separator/>
      </w:r>
    </w:p>
  </w:footnote>
  <w:footnote w:type="continuationSeparator" w:id="0">
    <w:p w14:paraId="329B403A" w14:textId="77777777" w:rsidR="0084284A" w:rsidRDefault="0084284A">
      <w:pPr>
        <w:spacing w:before="0"/>
      </w:pPr>
      <w:r>
        <w:continuationSeparator/>
      </w:r>
    </w:p>
  </w:footnote>
  <w:footnote w:id="1">
    <w:p w14:paraId="6F283762" w14:textId="77777777" w:rsidR="00DC7236" w:rsidRPr="002B3012" w:rsidRDefault="00DC7236" w:rsidP="002B3012">
      <w:pPr>
        <w:pStyle w:val="FootnoteText1"/>
        <w:spacing w:before="0"/>
        <w:rPr>
          <w:lang w:val="pt-PT"/>
        </w:rPr>
      </w:pPr>
      <w:r w:rsidRPr="008F558D">
        <w:rPr>
          <w:rStyle w:val="Refdenotaderodap"/>
        </w:rPr>
        <w:footnoteRef/>
      </w:r>
      <w:r w:rsidRPr="002B3012">
        <w:rPr>
          <w:lang w:val="pt-PT"/>
        </w:rPr>
        <w:t xml:space="preserve"> Apenas para </w:t>
      </w:r>
      <w:r w:rsidR="00BF7567">
        <w:rPr>
          <w:lang w:val="pt-PT"/>
        </w:rPr>
        <w:t xml:space="preserve">artigos </w:t>
      </w:r>
      <w:r w:rsidRPr="002B3012">
        <w:rPr>
          <w:lang w:val="pt-PT"/>
        </w:rPr>
        <w:t xml:space="preserve">em </w:t>
      </w:r>
      <w:r w:rsidR="00EC1A9B" w:rsidRPr="002B3012">
        <w:rPr>
          <w:lang w:val="pt-PT"/>
        </w:rPr>
        <w:t>língua</w:t>
      </w:r>
      <w:r w:rsidRPr="002B3012">
        <w:rPr>
          <w:lang w:val="pt-PT"/>
        </w:rPr>
        <w:t xml:space="preserve"> portuguesa.</w:t>
      </w:r>
    </w:p>
  </w:footnote>
  <w:footnote w:id="2">
    <w:p w14:paraId="74E1B032" w14:textId="77777777" w:rsidR="00BF7567" w:rsidRDefault="00BF756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F7567">
        <w:rPr>
          <w:rFonts w:cs="Arial"/>
          <w:color w:val="000000"/>
          <w:sz w:val="18"/>
          <w:szCs w:val="16"/>
          <w:lang w:eastAsia="en-US"/>
        </w:rPr>
        <w:t>Apenas para artigos em língua portuguesa.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A8D82" w14:textId="77777777" w:rsidR="00DC7236" w:rsidRPr="00751189" w:rsidRDefault="00DC7236" w:rsidP="00BC32C2">
    <w:pPr>
      <w:pStyle w:val="Cabealho"/>
      <w:spacing w:line="240" w:lineRule="auto"/>
      <w:jc w:val="both"/>
      <w:rPr>
        <w:b/>
        <w:i/>
        <w:iCs/>
        <w:position w:val="24"/>
        <w:sz w:val="20"/>
        <w:szCs w:val="20"/>
      </w:rPr>
    </w:pPr>
    <w:r>
      <w:rPr>
        <w:i/>
        <w:sz w:val="20"/>
        <w:szCs w:val="20"/>
      </w:rPr>
      <w:t xml:space="preserve">Smith </w:t>
    </w:r>
    <w:r w:rsidRPr="002C7B62">
      <w:rPr>
        <w:i/>
        <w:sz w:val="20"/>
        <w:szCs w:val="20"/>
      </w:rPr>
      <w:t>et al</w:t>
    </w:r>
    <w:r>
      <w:rPr>
        <w:i/>
        <w:sz w:val="20"/>
        <w:szCs w:val="20"/>
      </w:rPr>
      <w:t xml:space="preserve">. </w:t>
    </w:r>
    <w:r w:rsidRPr="002C7B62">
      <w:rPr>
        <w:i/>
        <w:sz w:val="20"/>
        <w:szCs w:val="20"/>
      </w:rPr>
      <w:t>/</w:t>
    </w:r>
    <w:r w:rsidR="00886E05">
      <w:rPr>
        <w:i/>
        <w:sz w:val="20"/>
        <w:szCs w:val="20"/>
      </w:rPr>
      <w:t xml:space="preserve">título curto de </w:t>
    </w:r>
    <w:r w:rsidRPr="002C7B62">
      <w:rPr>
        <w:i/>
        <w:sz w:val="20"/>
        <w:szCs w:val="20"/>
      </w:rPr>
      <w:t>5</w:t>
    </w:r>
    <w:r>
      <w:rPr>
        <w:i/>
        <w:sz w:val="20"/>
        <w:szCs w:val="20"/>
      </w:rPr>
      <w:t>-8</w:t>
    </w:r>
    <w:r w:rsidRPr="002C7B62">
      <w:rPr>
        <w:i/>
        <w:sz w:val="20"/>
        <w:szCs w:val="20"/>
      </w:rPr>
      <w:t xml:space="preserve"> </w:t>
    </w:r>
    <w:r w:rsidR="00886E05">
      <w:rPr>
        <w:i/>
        <w:sz w:val="20"/>
        <w:szCs w:val="20"/>
      </w:rPr>
      <w:t>palavra</w:t>
    </w:r>
    <w:r w:rsidR="004E769B">
      <w:rPr>
        <w:i/>
        <w:sz w:val="20"/>
        <w:szCs w:val="20"/>
      </w:rPr>
      <w:t>s (nota: incluir apenas na submissão final do artigo)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0ED0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01A2F9C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D5E47"/>
    <w:multiLevelType w:val="multilevel"/>
    <w:tmpl w:val="49F6BE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CA75B5"/>
    <w:multiLevelType w:val="hybridMultilevel"/>
    <w:tmpl w:val="F3D4C748"/>
    <w:lvl w:ilvl="0" w:tplc="9252DA68">
      <w:start w:val="1"/>
      <w:numFmt w:val="bullet"/>
      <w:pStyle w:val="CAPSIBullets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E6AEF"/>
    <w:multiLevelType w:val="multilevel"/>
    <w:tmpl w:val="7026DF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E42EB1"/>
    <w:multiLevelType w:val="hybridMultilevel"/>
    <w:tmpl w:val="6084FDF0"/>
    <w:lvl w:ilvl="0" w:tplc="63C638C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18CDA6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177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04619E"/>
    <w:multiLevelType w:val="multilevel"/>
    <w:tmpl w:val="843C5A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9F1B18"/>
    <w:multiLevelType w:val="hybridMultilevel"/>
    <w:tmpl w:val="270C39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1B85571"/>
    <w:multiLevelType w:val="multilevel"/>
    <w:tmpl w:val="2F7A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8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2B"/>
    <w:rsid w:val="000119B9"/>
    <w:rsid w:val="000161CB"/>
    <w:rsid w:val="000215D4"/>
    <w:rsid w:val="00047264"/>
    <w:rsid w:val="000925E0"/>
    <w:rsid w:val="00094CCA"/>
    <w:rsid w:val="000B00EF"/>
    <w:rsid w:val="000B403B"/>
    <w:rsid w:val="000C515D"/>
    <w:rsid w:val="000D460C"/>
    <w:rsid w:val="000F02E0"/>
    <w:rsid w:val="000F4174"/>
    <w:rsid w:val="001417B4"/>
    <w:rsid w:val="00146DB7"/>
    <w:rsid w:val="001675B6"/>
    <w:rsid w:val="001705A1"/>
    <w:rsid w:val="00191158"/>
    <w:rsid w:val="0019444B"/>
    <w:rsid w:val="001A00C4"/>
    <w:rsid w:val="001B57C8"/>
    <w:rsid w:val="001D1B91"/>
    <w:rsid w:val="001E1BC3"/>
    <w:rsid w:val="001F3E5E"/>
    <w:rsid w:val="001F4468"/>
    <w:rsid w:val="002057D8"/>
    <w:rsid w:val="002122C6"/>
    <w:rsid w:val="0023411C"/>
    <w:rsid w:val="00254AA5"/>
    <w:rsid w:val="002602A9"/>
    <w:rsid w:val="00276272"/>
    <w:rsid w:val="00280094"/>
    <w:rsid w:val="002903E9"/>
    <w:rsid w:val="002954FA"/>
    <w:rsid w:val="00296D53"/>
    <w:rsid w:val="002A543D"/>
    <w:rsid w:val="002B3012"/>
    <w:rsid w:val="002B406E"/>
    <w:rsid w:val="002C5B3F"/>
    <w:rsid w:val="002F3D71"/>
    <w:rsid w:val="003004D4"/>
    <w:rsid w:val="00310FFA"/>
    <w:rsid w:val="0032774E"/>
    <w:rsid w:val="0033698E"/>
    <w:rsid w:val="00347662"/>
    <w:rsid w:val="00353C15"/>
    <w:rsid w:val="003541C0"/>
    <w:rsid w:val="00356356"/>
    <w:rsid w:val="00372279"/>
    <w:rsid w:val="003747FD"/>
    <w:rsid w:val="0037624F"/>
    <w:rsid w:val="003A16D8"/>
    <w:rsid w:val="003A2C5C"/>
    <w:rsid w:val="003A6631"/>
    <w:rsid w:val="003C2E94"/>
    <w:rsid w:val="003E249E"/>
    <w:rsid w:val="003E58EE"/>
    <w:rsid w:val="00420AE4"/>
    <w:rsid w:val="00426340"/>
    <w:rsid w:val="00473E84"/>
    <w:rsid w:val="004823EB"/>
    <w:rsid w:val="00483FB8"/>
    <w:rsid w:val="004E223B"/>
    <w:rsid w:val="004E6FE3"/>
    <w:rsid w:val="004E769B"/>
    <w:rsid w:val="004F3193"/>
    <w:rsid w:val="004F4E26"/>
    <w:rsid w:val="0052229D"/>
    <w:rsid w:val="005805EA"/>
    <w:rsid w:val="00580E7D"/>
    <w:rsid w:val="00585C4E"/>
    <w:rsid w:val="00597C54"/>
    <w:rsid w:val="005B2EB0"/>
    <w:rsid w:val="005C5AA9"/>
    <w:rsid w:val="005E7FB6"/>
    <w:rsid w:val="00604FD9"/>
    <w:rsid w:val="00616659"/>
    <w:rsid w:val="0061729C"/>
    <w:rsid w:val="006228FE"/>
    <w:rsid w:val="0062787A"/>
    <w:rsid w:val="00634A8D"/>
    <w:rsid w:val="0064722E"/>
    <w:rsid w:val="00660B08"/>
    <w:rsid w:val="00673AB8"/>
    <w:rsid w:val="006740EA"/>
    <w:rsid w:val="0067447C"/>
    <w:rsid w:val="006803D4"/>
    <w:rsid w:val="006809B7"/>
    <w:rsid w:val="00693FCE"/>
    <w:rsid w:val="006A50A4"/>
    <w:rsid w:val="006A5C58"/>
    <w:rsid w:val="006B6271"/>
    <w:rsid w:val="006B7BF4"/>
    <w:rsid w:val="006C206E"/>
    <w:rsid w:val="006D21F8"/>
    <w:rsid w:val="006D6912"/>
    <w:rsid w:val="00714908"/>
    <w:rsid w:val="007229DB"/>
    <w:rsid w:val="00730DC4"/>
    <w:rsid w:val="007358B8"/>
    <w:rsid w:val="00740AE5"/>
    <w:rsid w:val="00771308"/>
    <w:rsid w:val="00786344"/>
    <w:rsid w:val="007B435E"/>
    <w:rsid w:val="007B5BB8"/>
    <w:rsid w:val="007C1931"/>
    <w:rsid w:val="007C31C4"/>
    <w:rsid w:val="007C673A"/>
    <w:rsid w:val="007D78E5"/>
    <w:rsid w:val="007F303F"/>
    <w:rsid w:val="00816571"/>
    <w:rsid w:val="008171BD"/>
    <w:rsid w:val="0083755D"/>
    <w:rsid w:val="0084284A"/>
    <w:rsid w:val="00850025"/>
    <w:rsid w:val="0085337F"/>
    <w:rsid w:val="00854BEA"/>
    <w:rsid w:val="00855519"/>
    <w:rsid w:val="0085748F"/>
    <w:rsid w:val="00867E38"/>
    <w:rsid w:val="008753E5"/>
    <w:rsid w:val="00886E05"/>
    <w:rsid w:val="008B381D"/>
    <w:rsid w:val="008E197F"/>
    <w:rsid w:val="009034A2"/>
    <w:rsid w:val="009058F3"/>
    <w:rsid w:val="00930979"/>
    <w:rsid w:val="00935711"/>
    <w:rsid w:val="009407C1"/>
    <w:rsid w:val="00957919"/>
    <w:rsid w:val="00962397"/>
    <w:rsid w:val="009652BD"/>
    <w:rsid w:val="00995FF4"/>
    <w:rsid w:val="009A2381"/>
    <w:rsid w:val="009B2DD6"/>
    <w:rsid w:val="009C27C6"/>
    <w:rsid w:val="009E3BF6"/>
    <w:rsid w:val="009E69E0"/>
    <w:rsid w:val="009F42BE"/>
    <w:rsid w:val="00A067F3"/>
    <w:rsid w:val="00A12B52"/>
    <w:rsid w:val="00A417B7"/>
    <w:rsid w:val="00A446E0"/>
    <w:rsid w:val="00A966D1"/>
    <w:rsid w:val="00A97AB0"/>
    <w:rsid w:val="00AA0843"/>
    <w:rsid w:val="00AB1CF8"/>
    <w:rsid w:val="00AB2392"/>
    <w:rsid w:val="00AC1A5D"/>
    <w:rsid w:val="00AC6AC9"/>
    <w:rsid w:val="00AD4576"/>
    <w:rsid w:val="00AE3833"/>
    <w:rsid w:val="00AF0B5C"/>
    <w:rsid w:val="00B02B62"/>
    <w:rsid w:val="00B42031"/>
    <w:rsid w:val="00B552AF"/>
    <w:rsid w:val="00B578CB"/>
    <w:rsid w:val="00B6311B"/>
    <w:rsid w:val="00B639A5"/>
    <w:rsid w:val="00B63C56"/>
    <w:rsid w:val="00B63F31"/>
    <w:rsid w:val="00B72776"/>
    <w:rsid w:val="00B83017"/>
    <w:rsid w:val="00B86366"/>
    <w:rsid w:val="00B87AF4"/>
    <w:rsid w:val="00BA55E3"/>
    <w:rsid w:val="00BB29BE"/>
    <w:rsid w:val="00BB78CC"/>
    <w:rsid w:val="00BC32C2"/>
    <w:rsid w:val="00BE0DE6"/>
    <w:rsid w:val="00BF7567"/>
    <w:rsid w:val="00BF7FFC"/>
    <w:rsid w:val="00C335E6"/>
    <w:rsid w:val="00C378B5"/>
    <w:rsid w:val="00C40010"/>
    <w:rsid w:val="00C54A09"/>
    <w:rsid w:val="00C7452F"/>
    <w:rsid w:val="00C86E7A"/>
    <w:rsid w:val="00C86E8A"/>
    <w:rsid w:val="00C94D57"/>
    <w:rsid w:val="00C96909"/>
    <w:rsid w:val="00CA1964"/>
    <w:rsid w:val="00CA55C2"/>
    <w:rsid w:val="00CC1478"/>
    <w:rsid w:val="00CC7F89"/>
    <w:rsid w:val="00CD5C75"/>
    <w:rsid w:val="00CF02D9"/>
    <w:rsid w:val="00D14E8B"/>
    <w:rsid w:val="00D16ABC"/>
    <w:rsid w:val="00D20FA6"/>
    <w:rsid w:val="00D21B7F"/>
    <w:rsid w:val="00D23084"/>
    <w:rsid w:val="00D26C21"/>
    <w:rsid w:val="00D3553F"/>
    <w:rsid w:val="00D47BAF"/>
    <w:rsid w:val="00D54461"/>
    <w:rsid w:val="00D6296C"/>
    <w:rsid w:val="00D66407"/>
    <w:rsid w:val="00D82526"/>
    <w:rsid w:val="00D82946"/>
    <w:rsid w:val="00D97D39"/>
    <w:rsid w:val="00DA396F"/>
    <w:rsid w:val="00DA711C"/>
    <w:rsid w:val="00DB058C"/>
    <w:rsid w:val="00DC7236"/>
    <w:rsid w:val="00DD383F"/>
    <w:rsid w:val="00DD717B"/>
    <w:rsid w:val="00DE4999"/>
    <w:rsid w:val="00DF1FC8"/>
    <w:rsid w:val="00E002C1"/>
    <w:rsid w:val="00E12108"/>
    <w:rsid w:val="00E149DE"/>
    <w:rsid w:val="00E14A36"/>
    <w:rsid w:val="00E31CC1"/>
    <w:rsid w:val="00E35F32"/>
    <w:rsid w:val="00E5008F"/>
    <w:rsid w:val="00E52C1E"/>
    <w:rsid w:val="00E5512B"/>
    <w:rsid w:val="00E62334"/>
    <w:rsid w:val="00E746B5"/>
    <w:rsid w:val="00E74DC9"/>
    <w:rsid w:val="00E77865"/>
    <w:rsid w:val="00E957BB"/>
    <w:rsid w:val="00EA1007"/>
    <w:rsid w:val="00EA757D"/>
    <w:rsid w:val="00EB4C6F"/>
    <w:rsid w:val="00EB79EF"/>
    <w:rsid w:val="00EC1A9B"/>
    <w:rsid w:val="00EC5ABE"/>
    <w:rsid w:val="00EF5A4D"/>
    <w:rsid w:val="00F1771E"/>
    <w:rsid w:val="00F34A99"/>
    <w:rsid w:val="00F41AB9"/>
    <w:rsid w:val="00F601C8"/>
    <w:rsid w:val="00F83F1A"/>
    <w:rsid w:val="00F840B9"/>
    <w:rsid w:val="00FA76DA"/>
    <w:rsid w:val="00FC0E37"/>
    <w:rsid w:val="00FD217C"/>
    <w:rsid w:val="00F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8EF8A"/>
  <w15:docId w15:val="{9B5D5071-4283-42D2-85F6-54C0362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59"/>
    <w:pPr>
      <w:overflowPunct w:val="0"/>
      <w:autoSpaceDE w:val="0"/>
      <w:autoSpaceDN w:val="0"/>
      <w:adjustRightInd w:val="0"/>
      <w:spacing w:before="120" w:line="360" w:lineRule="auto"/>
      <w:jc w:val="both"/>
      <w:textAlignment w:val="baseline"/>
    </w:pPr>
    <w:rPr>
      <w:rFonts w:ascii="Times New Roman" w:eastAsia="Times New Roman" w:hAnsi="Times New Roman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C5B3F"/>
    <w:pPr>
      <w:keepNext/>
      <w:numPr>
        <w:numId w:val="1"/>
      </w:numPr>
      <w:tabs>
        <w:tab w:val="left" w:pos="360"/>
      </w:tabs>
      <w:spacing w:before="360" w:after="120"/>
      <w:jc w:val="left"/>
      <w:outlineLvl w:val="0"/>
    </w:pPr>
    <w:rPr>
      <w:b/>
      <w:smallCaps/>
      <w:kern w:val="28"/>
      <w:sz w:val="24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2C5B3F"/>
    <w:pPr>
      <w:numPr>
        <w:ilvl w:val="1"/>
      </w:numPr>
      <w:tabs>
        <w:tab w:val="clear" w:pos="360"/>
      </w:tabs>
      <w:ind w:left="567" w:hanging="567"/>
      <w:outlineLvl w:val="1"/>
    </w:pPr>
    <w:rPr>
      <w:smallCaps w:val="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C31C4"/>
    <w:pPr>
      <w:keepNext/>
      <w:tabs>
        <w:tab w:val="num" w:pos="2160"/>
      </w:tabs>
      <w:overflowPunct/>
      <w:autoSpaceDE/>
      <w:autoSpaceDN/>
      <w:adjustRightInd/>
      <w:spacing w:before="240" w:after="60" w:line="240" w:lineRule="auto"/>
      <w:ind w:left="2160" w:hanging="720"/>
      <w:jc w:val="left"/>
      <w:textAlignment w:val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31C4"/>
    <w:pPr>
      <w:keepNext/>
      <w:tabs>
        <w:tab w:val="num" w:pos="2880"/>
      </w:tabs>
      <w:overflowPunct/>
      <w:autoSpaceDE/>
      <w:autoSpaceDN/>
      <w:adjustRightInd/>
      <w:spacing w:before="240" w:after="60" w:line="240" w:lineRule="auto"/>
      <w:ind w:left="2880" w:hanging="720"/>
      <w:jc w:val="left"/>
      <w:textAlignment w:val="auto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31C4"/>
    <w:pPr>
      <w:tabs>
        <w:tab w:val="num" w:pos="3600"/>
      </w:tabs>
      <w:overflowPunct/>
      <w:autoSpaceDE/>
      <w:autoSpaceDN/>
      <w:adjustRightInd/>
      <w:spacing w:before="240" w:after="60" w:line="240" w:lineRule="auto"/>
      <w:ind w:left="3600" w:hanging="720"/>
      <w:jc w:val="left"/>
      <w:textAlignment w:val="auto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ter"/>
    <w:qFormat/>
    <w:rsid w:val="007C31C4"/>
    <w:pPr>
      <w:tabs>
        <w:tab w:val="num" w:pos="4320"/>
      </w:tabs>
      <w:overflowPunct/>
      <w:autoSpaceDE/>
      <w:autoSpaceDN/>
      <w:adjustRightInd/>
      <w:spacing w:before="240" w:after="60" w:line="240" w:lineRule="auto"/>
      <w:ind w:left="4320" w:hanging="720"/>
      <w:jc w:val="left"/>
      <w:textAlignment w:val="auto"/>
      <w:outlineLvl w:val="5"/>
    </w:pPr>
    <w:rPr>
      <w:b/>
      <w:bCs/>
      <w:szCs w:val="22"/>
      <w:lang w:val="en-US"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31C4"/>
    <w:pPr>
      <w:tabs>
        <w:tab w:val="num" w:pos="5040"/>
      </w:tabs>
      <w:overflowPunct/>
      <w:autoSpaceDE/>
      <w:autoSpaceDN/>
      <w:adjustRightInd/>
      <w:spacing w:before="240" w:after="60" w:line="240" w:lineRule="auto"/>
      <w:ind w:left="5040" w:hanging="720"/>
      <w:jc w:val="left"/>
      <w:textAlignment w:val="auto"/>
      <w:outlineLvl w:val="6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31C4"/>
    <w:pPr>
      <w:tabs>
        <w:tab w:val="num" w:pos="5760"/>
      </w:tabs>
      <w:overflowPunct/>
      <w:autoSpaceDE/>
      <w:autoSpaceDN/>
      <w:adjustRightInd/>
      <w:spacing w:before="240" w:after="60" w:line="240" w:lineRule="auto"/>
      <w:ind w:left="5760" w:hanging="720"/>
      <w:jc w:val="left"/>
      <w:textAlignment w:val="auto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31C4"/>
    <w:pPr>
      <w:tabs>
        <w:tab w:val="num" w:pos="6480"/>
      </w:tabs>
      <w:overflowPunct/>
      <w:autoSpaceDE/>
      <w:autoSpaceDN/>
      <w:adjustRightInd/>
      <w:spacing w:before="240" w:after="60" w:line="240" w:lineRule="auto"/>
      <w:ind w:left="6480" w:hanging="720"/>
      <w:jc w:val="left"/>
      <w:textAlignment w:val="auto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2C5B3F"/>
    <w:rPr>
      <w:rFonts w:ascii="Times New Roman" w:eastAsia="Times New Roman" w:hAnsi="Times New Roman"/>
      <w:b/>
      <w:smallCaps/>
      <w:kern w:val="28"/>
      <w:sz w:val="24"/>
    </w:rPr>
  </w:style>
  <w:style w:type="paragraph" w:customStyle="1" w:styleId="CAPSITtulo3SeoPrincipal">
    <w:name w:val="CAPSI Título 3 Seção Principal"/>
    <w:basedOn w:val="Ttulo1"/>
    <w:link w:val="CAPSITtulo3SeoPrincipalCarter"/>
    <w:qFormat/>
    <w:rsid w:val="00254AA5"/>
    <w:pPr>
      <w:spacing w:after="240" w:line="240" w:lineRule="auto"/>
    </w:pPr>
  </w:style>
  <w:style w:type="paragraph" w:customStyle="1" w:styleId="CAPSITtulo4Subseco">
    <w:name w:val="CAPSI Título 4 Subsecção"/>
    <w:basedOn w:val="Ttulo2"/>
    <w:next w:val="Normal"/>
    <w:link w:val="CAPSITtulo4SubsecoCarter"/>
    <w:qFormat/>
    <w:rsid w:val="007C1931"/>
    <w:pPr>
      <w:spacing w:before="240" w:after="240" w:line="240" w:lineRule="auto"/>
      <w:ind w:left="562" w:hanging="562"/>
    </w:pPr>
    <w:rPr>
      <w:i/>
      <w:sz w:val="22"/>
    </w:rPr>
  </w:style>
  <w:style w:type="paragraph" w:customStyle="1" w:styleId="CAPSIAutores">
    <w:name w:val="CAPSI Autores"/>
    <w:basedOn w:val="Normal"/>
    <w:rsid w:val="002C5B3F"/>
    <w:pPr>
      <w:spacing w:line="240" w:lineRule="auto"/>
      <w:jc w:val="center"/>
    </w:pPr>
  </w:style>
  <w:style w:type="character" w:customStyle="1" w:styleId="CAPSITtulo3SeoPrincipalCarter">
    <w:name w:val="CAPSI Título 3 Seção Principal Caráter"/>
    <w:basedOn w:val="Ttulo1Carter"/>
    <w:link w:val="CAPSITtulo3SeoPrincipal"/>
    <w:rsid w:val="00254AA5"/>
    <w:rPr>
      <w:rFonts w:ascii="Times New Roman" w:eastAsia="Times New Roman" w:hAnsi="Times New Roman"/>
      <w:b/>
      <w:smallCaps/>
      <w:kern w:val="28"/>
      <w:sz w:val="24"/>
    </w:rPr>
  </w:style>
  <w:style w:type="paragraph" w:customStyle="1" w:styleId="CAPSITextoResumoPT">
    <w:name w:val="CAPSI Texto Resumo PT"/>
    <w:basedOn w:val="Normal"/>
    <w:link w:val="CAPSITextoResumoPTCarter"/>
    <w:rsid w:val="002C5B3F"/>
    <w:pPr>
      <w:spacing w:line="240" w:lineRule="auto"/>
      <w:ind w:left="567" w:right="567"/>
    </w:pPr>
    <w:rPr>
      <w:sz w:val="20"/>
    </w:rPr>
  </w:style>
  <w:style w:type="paragraph" w:customStyle="1" w:styleId="CAPSIReferencias">
    <w:name w:val="CAPSI Referencias"/>
    <w:basedOn w:val="Normal"/>
    <w:rsid w:val="00D26C21"/>
    <w:pPr>
      <w:ind w:left="567" w:hanging="567"/>
    </w:pPr>
  </w:style>
  <w:style w:type="paragraph" w:customStyle="1" w:styleId="CAPSICorpodeTexto">
    <w:name w:val="CAPSI Corpo de Texto"/>
    <w:basedOn w:val="Normal"/>
    <w:link w:val="CAPSICorpodeTextoCarter"/>
    <w:qFormat/>
    <w:rsid w:val="00E35F32"/>
  </w:style>
  <w:style w:type="paragraph" w:styleId="Cabealho">
    <w:name w:val="header"/>
    <w:basedOn w:val="Normal"/>
    <w:link w:val="CabealhoCarter"/>
    <w:rsid w:val="00D26C21"/>
    <w:pPr>
      <w:tabs>
        <w:tab w:val="center" w:pos="4320"/>
        <w:tab w:val="right" w:pos="8640"/>
      </w:tabs>
      <w:overflowPunct/>
      <w:autoSpaceDE/>
      <w:autoSpaceDN/>
      <w:adjustRightInd/>
      <w:spacing w:before="0"/>
      <w:jc w:val="left"/>
      <w:textAlignment w:val="auto"/>
    </w:pPr>
    <w:rPr>
      <w:sz w:val="24"/>
      <w:szCs w:val="24"/>
    </w:rPr>
  </w:style>
  <w:style w:type="character" w:customStyle="1" w:styleId="CabealhoCarter">
    <w:name w:val="Cabeçalho Caráter"/>
    <w:link w:val="Cabealho"/>
    <w:rsid w:val="00D26C21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26C21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D26C21"/>
    <w:rPr>
      <w:rFonts w:ascii="Tahoma" w:eastAsia="Times New Roman" w:hAnsi="Tahoma" w:cs="Tahoma"/>
      <w:sz w:val="16"/>
      <w:szCs w:val="16"/>
      <w:lang w:eastAsia="pt-PT"/>
    </w:rPr>
  </w:style>
  <w:style w:type="character" w:customStyle="1" w:styleId="Ttulo2Carter">
    <w:name w:val="Título 2 Caráter"/>
    <w:link w:val="Ttulo2"/>
    <w:uiPriority w:val="9"/>
    <w:rsid w:val="002C5B3F"/>
    <w:rPr>
      <w:rFonts w:ascii="Times New Roman" w:eastAsia="Times New Roman" w:hAnsi="Times New Roman"/>
      <w:b/>
      <w:kern w:val="28"/>
      <w:sz w:val="24"/>
    </w:rPr>
  </w:style>
  <w:style w:type="paragraph" w:customStyle="1" w:styleId="CAPSITtulo1TrabalhoPT">
    <w:name w:val="CAPSI Título 1 Trabalho PT"/>
    <w:basedOn w:val="Normal"/>
    <w:link w:val="CAPSITtulo1TrabalhoPTCarter"/>
    <w:qFormat/>
    <w:rsid w:val="00D6296C"/>
    <w:pPr>
      <w:spacing w:before="240" w:after="240" w:line="240" w:lineRule="auto"/>
      <w:jc w:val="center"/>
    </w:pPr>
    <w:rPr>
      <w:b/>
      <w:sz w:val="28"/>
    </w:rPr>
  </w:style>
  <w:style w:type="paragraph" w:customStyle="1" w:styleId="CAPSITtulo1TrabalhoEN">
    <w:name w:val="CAPSI Título 1 Trabalho EN"/>
    <w:basedOn w:val="Normal"/>
    <w:link w:val="CAPSITtulo1TrabalhoENCarter"/>
    <w:qFormat/>
    <w:rsid w:val="00D6296C"/>
    <w:pPr>
      <w:spacing w:after="120" w:line="240" w:lineRule="auto"/>
      <w:jc w:val="center"/>
    </w:pPr>
    <w:rPr>
      <w:b/>
      <w:i/>
      <w:sz w:val="28"/>
    </w:rPr>
  </w:style>
  <w:style w:type="character" w:customStyle="1" w:styleId="CAPSITtulo1TrabalhoPTCarter">
    <w:name w:val="CAPSI Título 1 Trabalho PT Caráter"/>
    <w:link w:val="CAPSITtulo1TrabalhoPT"/>
    <w:rsid w:val="00D6296C"/>
    <w:rPr>
      <w:rFonts w:ascii="Times New Roman" w:eastAsia="Times New Roman" w:hAnsi="Times New Roman"/>
      <w:b/>
      <w:sz w:val="28"/>
    </w:rPr>
  </w:style>
  <w:style w:type="paragraph" w:customStyle="1" w:styleId="CAPSITtulo2Resumo">
    <w:name w:val="CAPSI Título 2 Resumo"/>
    <w:basedOn w:val="Normal"/>
    <w:link w:val="CAPSITtulo2ResumoCarter"/>
    <w:qFormat/>
    <w:rsid w:val="00E35F32"/>
    <w:pPr>
      <w:jc w:val="center"/>
    </w:pPr>
    <w:rPr>
      <w:b/>
      <w:sz w:val="24"/>
    </w:rPr>
  </w:style>
  <w:style w:type="character" w:customStyle="1" w:styleId="CAPSITtulo1TrabalhoENCarter">
    <w:name w:val="CAPSI Título 1 Trabalho EN Caráter"/>
    <w:link w:val="CAPSITtulo1TrabalhoEN"/>
    <w:rsid w:val="00D6296C"/>
    <w:rPr>
      <w:rFonts w:ascii="Times New Roman" w:eastAsia="Times New Roman" w:hAnsi="Times New Roman"/>
      <w:b/>
      <w:i/>
      <w:sz w:val="28"/>
    </w:rPr>
  </w:style>
  <w:style w:type="paragraph" w:customStyle="1" w:styleId="CAPSITtulo2Abstract">
    <w:name w:val="CAPSI Título 2 Abstract"/>
    <w:basedOn w:val="CAPSITtulo2Resumo"/>
    <w:link w:val="CAPSITtulo2AbstractCarter"/>
    <w:qFormat/>
    <w:rsid w:val="002C5B3F"/>
    <w:rPr>
      <w:i/>
    </w:rPr>
  </w:style>
  <w:style w:type="character" w:customStyle="1" w:styleId="CAPSITtulo2ResumoCarter">
    <w:name w:val="CAPSI Título 2 Resumo Caráter"/>
    <w:link w:val="CAPSITtulo2Resumo"/>
    <w:rsid w:val="00E35F32"/>
    <w:rPr>
      <w:rFonts w:ascii="Times New Roman" w:eastAsia="Times New Roman" w:hAnsi="Times New Roman"/>
      <w:b/>
      <w:sz w:val="24"/>
    </w:rPr>
  </w:style>
  <w:style w:type="paragraph" w:customStyle="1" w:styleId="CAPSITextoResumoEN">
    <w:name w:val="CAPSI Texto Resumo EN"/>
    <w:basedOn w:val="CAPSITextoResumoPT"/>
    <w:link w:val="CAPSITextoResumoENCarter"/>
    <w:qFormat/>
    <w:rsid w:val="002C5B3F"/>
    <w:rPr>
      <w:i/>
    </w:rPr>
  </w:style>
  <w:style w:type="character" w:customStyle="1" w:styleId="CAPSITtulo2AbstractCarter">
    <w:name w:val="CAPSI Título 2 Abstract Caráter"/>
    <w:link w:val="CAPSITtulo2Abstract"/>
    <w:rsid w:val="002C5B3F"/>
    <w:rPr>
      <w:rFonts w:ascii="Times New Roman" w:eastAsia="Times New Roman" w:hAnsi="Times New Roman"/>
      <w:b/>
      <w:i/>
      <w:sz w:val="24"/>
    </w:rPr>
  </w:style>
  <w:style w:type="character" w:customStyle="1" w:styleId="CAPSITtulo4SubsecoCarter">
    <w:name w:val="CAPSI Título 4 Subsecção Caráter"/>
    <w:link w:val="CAPSITtulo4Subseco"/>
    <w:rsid w:val="007C1931"/>
    <w:rPr>
      <w:rFonts w:ascii="Times New Roman" w:eastAsia="Times New Roman" w:hAnsi="Times New Roman"/>
      <w:b/>
      <w:i/>
      <w:kern w:val="28"/>
      <w:sz w:val="22"/>
    </w:rPr>
  </w:style>
  <w:style w:type="character" w:customStyle="1" w:styleId="CAPSITextoResumoPTCarter">
    <w:name w:val="CAPSI Texto Resumo PT Caráter"/>
    <w:link w:val="CAPSITextoResumoPT"/>
    <w:rsid w:val="002C5B3F"/>
    <w:rPr>
      <w:rFonts w:ascii="Times New Roman" w:eastAsia="Times New Roman" w:hAnsi="Times New Roman"/>
    </w:rPr>
  </w:style>
  <w:style w:type="character" w:customStyle="1" w:styleId="CAPSITextoResumoENCarter">
    <w:name w:val="CAPSI Texto Resumo EN Caráter"/>
    <w:link w:val="CAPSITextoResumoEN"/>
    <w:rsid w:val="002C5B3F"/>
    <w:rPr>
      <w:rFonts w:ascii="Times New Roman" w:eastAsia="Times New Roman" w:hAnsi="Times New Roman"/>
      <w:i/>
    </w:rPr>
  </w:style>
  <w:style w:type="paragraph" w:customStyle="1" w:styleId="CAPSIFigura">
    <w:name w:val="CAPSI Figura"/>
    <w:basedOn w:val="Normal"/>
    <w:link w:val="CAPSIFiguraCarter"/>
    <w:qFormat/>
    <w:rsid w:val="00E35F32"/>
    <w:pPr>
      <w:spacing w:before="360"/>
      <w:jc w:val="center"/>
    </w:pPr>
    <w:rPr>
      <w:noProof/>
    </w:rPr>
  </w:style>
  <w:style w:type="character" w:customStyle="1" w:styleId="CAPSICorpodeTextoCarter">
    <w:name w:val="CAPSI Corpo de Texto Caráter"/>
    <w:link w:val="CAPSICorpodeTexto"/>
    <w:rsid w:val="00E35F32"/>
    <w:rPr>
      <w:rFonts w:ascii="Times New Roman" w:eastAsia="Times New Roman" w:hAnsi="Times New Roman"/>
      <w:sz w:val="22"/>
    </w:rPr>
  </w:style>
  <w:style w:type="paragraph" w:customStyle="1" w:styleId="CAPSIFiguraLegenda">
    <w:name w:val="CAPSI Figura Legenda"/>
    <w:basedOn w:val="Normal"/>
    <w:link w:val="CAPSIFiguraLegendaCarter"/>
    <w:qFormat/>
    <w:rsid w:val="00E35F32"/>
    <w:pPr>
      <w:spacing w:before="240" w:after="240"/>
      <w:jc w:val="center"/>
    </w:pPr>
    <w:rPr>
      <w:sz w:val="20"/>
    </w:rPr>
  </w:style>
  <w:style w:type="character" w:customStyle="1" w:styleId="CAPSIFiguraCarter">
    <w:name w:val="CAPSI Figura Caráter"/>
    <w:link w:val="CAPSIFigura"/>
    <w:rsid w:val="00E35F32"/>
    <w:rPr>
      <w:rFonts w:ascii="Times New Roman" w:eastAsia="Times New Roman" w:hAnsi="Times New Roman"/>
      <w:noProof/>
      <w:sz w:val="22"/>
    </w:rPr>
  </w:style>
  <w:style w:type="paragraph" w:customStyle="1" w:styleId="CAPSIBulletspontos">
    <w:name w:val="CAPSI Bullets (pontos)"/>
    <w:basedOn w:val="Normal"/>
    <w:link w:val="CAPSIBulletspontosCarter"/>
    <w:qFormat/>
    <w:rsid w:val="006C206E"/>
    <w:pPr>
      <w:numPr>
        <w:numId w:val="11"/>
      </w:numPr>
    </w:pPr>
  </w:style>
  <w:style w:type="character" w:customStyle="1" w:styleId="CAPSIFiguraLegendaCarter">
    <w:name w:val="CAPSI Figura Legenda Caráter"/>
    <w:link w:val="CAPSIFiguraLegenda"/>
    <w:rsid w:val="00E35F32"/>
    <w:rPr>
      <w:rFonts w:ascii="Times New Roman" w:eastAsia="Times New Roman" w:hAnsi="Times New Roman"/>
    </w:rPr>
  </w:style>
  <w:style w:type="character" w:styleId="Hiperligao">
    <w:name w:val="Hyperlink"/>
    <w:uiPriority w:val="99"/>
    <w:unhideWhenUsed/>
    <w:rsid w:val="007229DB"/>
    <w:rPr>
      <w:color w:val="0563C1"/>
      <w:u w:val="single"/>
    </w:rPr>
  </w:style>
  <w:style w:type="character" w:customStyle="1" w:styleId="CAPSIBulletspontosCarter">
    <w:name w:val="CAPSI Bullets (pontos) Caráter"/>
    <w:link w:val="CAPSIBulletspontos"/>
    <w:rsid w:val="006C206E"/>
    <w:rPr>
      <w:rFonts w:ascii="Times New Roman" w:eastAsia="Times New Roman" w:hAnsi="Times New Roman"/>
      <w:sz w:val="22"/>
    </w:rPr>
  </w:style>
  <w:style w:type="paragraph" w:customStyle="1" w:styleId="Table">
    <w:name w:val="Table"/>
    <w:basedOn w:val="Normal"/>
    <w:rsid w:val="000925E0"/>
    <w:pPr>
      <w:overflowPunct/>
      <w:autoSpaceDE/>
      <w:autoSpaceDN/>
      <w:adjustRightInd/>
      <w:spacing w:before="0" w:after="60" w:line="240" w:lineRule="auto"/>
      <w:jc w:val="left"/>
      <w:textAlignment w:val="auto"/>
    </w:pPr>
    <w:rPr>
      <w:color w:val="000000"/>
      <w:sz w:val="20"/>
      <w:lang w:val="en-GB" w:eastAsia="en-US"/>
    </w:rPr>
  </w:style>
  <w:style w:type="paragraph" w:customStyle="1" w:styleId="Basictext">
    <w:name w:val="Basic text"/>
    <w:link w:val="BasictextZchn"/>
    <w:rsid w:val="0019444B"/>
    <w:pPr>
      <w:spacing w:after="60"/>
      <w:jc w:val="both"/>
    </w:pPr>
    <w:rPr>
      <w:rFonts w:ascii="Times New Roman" w:eastAsia="Times New Roman" w:hAnsi="Times New Roman"/>
      <w:color w:val="000000"/>
      <w:sz w:val="22"/>
      <w:szCs w:val="15"/>
      <w:lang w:val="en-GB" w:eastAsia="en-US"/>
    </w:rPr>
  </w:style>
  <w:style w:type="character" w:customStyle="1" w:styleId="BasictextZchn">
    <w:name w:val="Basic text Zchn"/>
    <w:link w:val="Basictext"/>
    <w:rsid w:val="0019444B"/>
    <w:rPr>
      <w:rFonts w:ascii="Times New Roman" w:eastAsia="Times New Roman" w:hAnsi="Times New Roman"/>
      <w:color w:val="000000"/>
      <w:sz w:val="22"/>
      <w:szCs w:val="15"/>
      <w:lang w:val="en-GB" w:eastAsia="en-US"/>
    </w:rPr>
  </w:style>
  <w:style w:type="paragraph" w:customStyle="1" w:styleId="Bullet">
    <w:name w:val="Bullet"/>
    <w:basedOn w:val="Normal"/>
    <w:rsid w:val="0019444B"/>
    <w:pPr>
      <w:numPr>
        <w:numId w:val="13"/>
      </w:numPr>
      <w:tabs>
        <w:tab w:val="clear" w:pos="360"/>
        <w:tab w:val="num" w:pos="284"/>
      </w:tabs>
      <w:overflowPunct/>
      <w:autoSpaceDE/>
      <w:autoSpaceDN/>
      <w:adjustRightInd/>
      <w:spacing w:line="240" w:lineRule="auto"/>
      <w:ind w:left="284" w:hanging="284"/>
      <w:textAlignment w:val="auto"/>
    </w:pPr>
    <w:rPr>
      <w:rFonts w:cs="Arial"/>
      <w:color w:val="000000"/>
      <w:szCs w:val="22"/>
      <w:lang w:val="en-US" w:eastAsia="en-US"/>
    </w:rPr>
  </w:style>
  <w:style w:type="paragraph" w:customStyle="1" w:styleId="Bullet2">
    <w:name w:val="Bullet 2"/>
    <w:basedOn w:val="Normal"/>
    <w:rsid w:val="0019444B"/>
    <w:pPr>
      <w:numPr>
        <w:ilvl w:val="1"/>
        <w:numId w:val="13"/>
      </w:numPr>
      <w:tabs>
        <w:tab w:val="clear" w:pos="1080"/>
        <w:tab w:val="num" w:pos="567"/>
      </w:tabs>
      <w:overflowPunct/>
      <w:autoSpaceDE/>
      <w:autoSpaceDN/>
      <w:adjustRightInd/>
      <w:spacing w:line="240" w:lineRule="auto"/>
      <w:ind w:left="567" w:hanging="283"/>
      <w:textAlignment w:val="auto"/>
    </w:pPr>
    <w:rPr>
      <w:rFonts w:cs="Arial"/>
      <w:color w:val="000000"/>
      <w:szCs w:val="22"/>
      <w:lang w:val="en-GB" w:eastAsia="en-US"/>
    </w:rPr>
  </w:style>
  <w:style w:type="paragraph" w:customStyle="1" w:styleId="Resumo">
    <w:name w:val="Resumo"/>
    <w:basedOn w:val="CAPSITextoResumoPT"/>
    <w:link w:val="ResumoCarter"/>
    <w:qFormat/>
    <w:rsid w:val="00E52C1E"/>
  </w:style>
  <w:style w:type="character" w:customStyle="1" w:styleId="Ttulo3Carter">
    <w:name w:val="Título 3 Caráter"/>
    <w:basedOn w:val="Tipodeletrapredefinidodopargrafo"/>
    <w:link w:val="Ttulo3"/>
    <w:uiPriority w:val="9"/>
    <w:rsid w:val="007C31C4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ResumoCarter">
    <w:name w:val="Resumo Caráter"/>
    <w:basedOn w:val="CAPSITextoResumoPTCarter"/>
    <w:link w:val="Resumo"/>
    <w:rsid w:val="00E52C1E"/>
    <w:rPr>
      <w:rFonts w:ascii="Times New Roman" w:eastAsia="Times New Roman" w:hAnsi="Times New Roman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31C4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31C4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7C31C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31C4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31C4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31C4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rsid w:val="00347662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32774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774E"/>
    <w:rPr>
      <w:rFonts w:ascii="Times New Roman" w:eastAsia="Times New Roman" w:hAnsi="Times New Roman"/>
      <w:sz w:val="22"/>
    </w:rPr>
  </w:style>
  <w:style w:type="paragraph" w:customStyle="1" w:styleId="FootnoteText1">
    <w:name w:val="Footnote Text1"/>
    <w:basedOn w:val="Textodenotaderodap"/>
    <w:link w:val="FootnotetextZchn"/>
    <w:qFormat/>
    <w:rsid w:val="00C86E8A"/>
    <w:pPr>
      <w:tabs>
        <w:tab w:val="left" w:pos="425"/>
      </w:tabs>
      <w:overflowPunct/>
      <w:autoSpaceDE/>
      <w:autoSpaceDN/>
      <w:adjustRightInd/>
      <w:spacing w:before="120"/>
      <w:textAlignment w:val="auto"/>
    </w:pPr>
    <w:rPr>
      <w:rFonts w:cs="Arial"/>
      <w:color w:val="000000"/>
      <w:sz w:val="18"/>
      <w:szCs w:val="16"/>
      <w:lang w:val="en-GB" w:eastAsia="en-US"/>
    </w:rPr>
  </w:style>
  <w:style w:type="character" w:customStyle="1" w:styleId="FootnotetextZchn">
    <w:name w:val="Footnote text Zchn"/>
    <w:basedOn w:val="TextodenotaderodapCarter"/>
    <w:link w:val="FootnoteText1"/>
    <w:rsid w:val="00C86E8A"/>
    <w:rPr>
      <w:rFonts w:ascii="Times New Roman" w:eastAsia="Times New Roman" w:hAnsi="Times New Roman" w:cs="Arial"/>
      <w:color w:val="000000"/>
      <w:sz w:val="18"/>
      <w:szCs w:val="16"/>
      <w:lang w:val="en-GB" w:eastAsia="en-US"/>
    </w:rPr>
  </w:style>
  <w:style w:type="character" w:styleId="Refdenotaderodap">
    <w:name w:val="footnote reference"/>
    <w:semiHidden/>
    <w:rsid w:val="00C86E8A"/>
    <w:rPr>
      <w:vertAlign w:val="superscript"/>
    </w:rPr>
  </w:style>
  <w:style w:type="paragraph" w:customStyle="1" w:styleId="Footnote">
    <w:name w:val="Footnote"/>
    <w:basedOn w:val="Basictext"/>
    <w:link w:val="FootnoteZchn"/>
    <w:qFormat/>
    <w:rsid w:val="00C86E8A"/>
    <w:rPr>
      <w:rFonts w:cs="Arial"/>
      <w:vertAlign w:val="superscript"/>
    </w:rPr>
  </w:style>
  <w:style w:type="character" w:customStyle="1" w:styleId="FootnoteZchn">
    <w:name w:val="Footnote Zchn"/>
    <w:link w:val="Footnote"/>
    <w:rsid w:val="00C86E8A"/>
    <w:rPr>
      <w:rFonts w:ascii="Times New Roman" w:eastAsia="Times New Roman" w:hAnsi="Times New Roman" w:cs="Arial"/>
      <w:color w:val="000000"/>
      <w:sz w:val="22"/>
      <w:szCs w:val="15"/>
      <w:vertAlign w:val="superscript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86E8A"/>
    <w:pPr>
      <w:spacing w:before="0"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86E8A"/>
    <w:rPr>
      <w:rFonts w:ascii="Times New Roman" w:eastAsia="Times New Roman" w:hAnsi="Times New Roman"/>
      <w:sz w:val="24"/>
      <w:szCs w:val="24"/>
    </w:rPr>
  </w:style>
  <w:style w:type="character" w:styleId="Nmerodepgina">
    <w:name w:val="page number"/>
    <w:basedOn w:val="Tipodeletrapredefinidodopargrafo"/>
    <w:uiPriority w:val="99"/>
    <w:semiHidden/>
    <w:unhideWhenUsed/>
    <w:rsid w:val="00FD58FD"/>
  </w:style>
  <w:style w:type="table" w:styleId="TabelacomGrelha">
    <w:name w:val="Table Grid"/>
    <w:basedOn w:val="Tabelanormal"/>
    <w:uiPriority w:val="59"/>
    <w:rsid w:val="00FD58F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link w:val="ReferenceZchn"/>
    <w:rsid w:val="002F3D71"/>
    <w:pPr>
      <w:overflowPunct/>
      <w:autoSpaceDE/>
      <w:autoSpaceDN/>
      <w:adjustRightInd/>
      <w:spacing w:before="0" w:line="240" w:lineRule="auto"/>
      <w:ind w:left="284" w:hanging="284"/>
      <w:textAlignment w:val="auto"/>
    </w:pPr>
    <w:rPr>
      <w:rFonts w:cs="Arial"/>
      <w:color w:val="000000"/>
      <w:szCs w:val="15"/>
      <w:lang w:val="en-GB" w:eastAsia="en-US"/>
    </w:rPr>
  </w:style>
  <w:style w:type="character" w:customStyle="1" w:styleId="ReferenceZchn">
    <w:name w:val="Reference Zchn"/>
    <w:link w:val="Reference"/>
    <w:rsid w:val="002F3D71"/>
    <w:rPr>
      <w:rFonts w:ascii="Times New Roman" w:eastAsia="Times New Roman" w:hAnsi="Times New Roman" w:cs="Arial"/>
      <w:color w:val="000000"/>
      <w:sz w:val="22"/>
      <w:szCs w:val="15"/>
      <w:lang w:val="en-GB" w:eastAsia="en-US"/>
    </w:rPr>
  </w:style>
  <w:style w:type="paragraph" w:customStyle="1" w:styleId="References">
    <w:name w:val="References"/>
    <w:basedOn w:val="Normal"/>
    <w:autoRedefine/>
    <w:rsid w:val="00B87AF4"/>
    <w:pPr>
      <w:spacing w:before="0" w:line="240" w:lineRule="auto"/>
      <w:ind w:left="360" w:hanging="360"/>
    </w:pPr>
    <w:rPr>
      <w:rFonts w:ascii="Georgia" w:hAnsi="Georgia"/>
      <w:sz w:val="20"/>
      <w:lang w:val="en-US"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6E05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6E05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6E05"/>
    <w:rPr>
      <w:rFonts w:ascii="Times New Roman" w:eastAsia="Times New Roman" w:hAnsi="Times New Roman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6E05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6E05"/>
    <w:rPr>
      <w:rFonts w:ascii="Times New Roman" w:eastAsia="Times New Roman" w:hAnsi="Times New Roman"/>
      <w:b/>
      <w:bCs/>
      <w:sz w:val="24"/>
      <w:szCs w:val="24"/>
    </w:rPr>
  </w:style>
  <w:style w:type="paragraph" w:styleId="Reviso">
    <w:name w:val="Revision"/>
    <w:hidden/>
    <w:uiPriority w:val="99"/>
    <w:semiHidden/>
    <w:rsid w:val="00B87AF4"/>
    <w:rPr>
      <w:rFonts w:ascii="Times New Roman" w:eastAsia="Times New Roman" w:hAnsi="Times New Roman"/>
      <w:sz w:val="22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B7BF4"/>
    <w:rPr>
      <w:color w:val="808080"/>
      <w:shd w:val="clear" w:color="auto" w:fill="E6E6E6"/>
    </w:rPr>
  </w:style>
  <w:style w:type="paragraph" w:styleId="Bibliografia">
    <w:name w:val="Bibliography"/>
    <w:basedOn w:val="Normal"/>
    <w:next w:val="Normal"/>
    <w:uiPriority w:val="37"/>
    <w:unhideWhenUsed/>
    <w:rsid w:val="00E1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%20samartinho\Downloads\CAPSI2017Template%20(1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Ian16</b:Tag>
    <b:SourceType>Book</b:SourceType>
    <b:Guid>{B9069278-7F1C-4AB7-A188-07B6952678A4}</b:Guid>
    <b:Author>
      <b:Author>
        <b:NameList>
          <b:Person>
            <b:Last>Sommerville</b:Last>
            <b:First>Ian</b:First>
          </b:Person>
        </b:NameList>
      </b:Author>
    </b:Author>
    <b:Title> Software Engineering</b:Title>
    <b:Year>2016</b:Year>
    <b:City>Edinburgh</b:City>
    <b:Publisher>Pearson, 10th</b:Publisher>
    <b:RefOrder>1</b:RefOrder>
  </b:Source>
  <b:Source>
    <b:Tag>IBM</b:Tag>
    <b:SourceType>InternetSite</b:SourceType>
    <b:Guid>{16961730-D094-41E7-AE8C-98DE5964EA05}</b:Guid>
    <b:Author>
      <b:Author>
        <b:Corporate>IBM</b:Corporate>
      </b:Author>
    </b:Author>
    <b:Title>IRUP</b:Title>
    <b:Year>2020</b:Year>
    <b:YearAccessed>2020</b:YearAccessed>
    <b:MonthAccessed>10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5A3CCC93-9611-4169-8B0C-0F4E0A10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CAPSI2017Template (1).dotx</Template>
  <TotalTime>76</TotalTime>
  <Pages>6</Pages>
  <Words>695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Artigo</vt:lpstr>
      <vt:lpstr>Modelo de Artigo</vt:lpstr>
    </vt:vector>
  </TitlesOfParts>
  <Company>ESGT-IPSantarém</Company>
  <LinksUpToDate>false</LinksUpToDate>
  <CharactersWithSpaces>4441</CharactersWithSpaces>
  <SharedDoc>false</SharedDoc>
  <HLinks>
    <vt:vector size="6" baseType="variant">
      <vt:variant>
        <vt:i4>852089</vt:i4>
      </vt:variant>
      <vt:variant>
        <vt:i4>0</vt:i4>
      </vt:variant>
      <vt:variant>
        <vt:i4>0</vt:i4>
      </vt:variant>
      <vt:variant>
        <vt:i4>5</vt:i4>
      </vt:variant>
      <vt:variant>
        <vt:lpwstr>mailto:capsi2016@iscap.ipp.pt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Artigo</dc:title>
  <dc:subject>CAPSI2014</dc:subject>
  <dc:creator>joao samartinho</dc:creator>
  <cp:lastModifiedBy>Vagner Monteiro Vaz de Almeida Bom Jesus</cp:lastModifiedBy>
  <cp:revision>3</cp:revision>
  <dcterms:created xsi:type="dcterms:W3CDTF">2020-10-31T22:24:00Z</dcterms:created>
  <dcterms:modified xsi:type="dcterms:W3CDTF">2020-11-01T00:00:00Z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5a418675-71f7-3dfd-928c-b1a1fe1eccf8</vt:lpwstr>
  </property>
</Properties>
</file>