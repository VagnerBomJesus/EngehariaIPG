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C21" w:rsidRDefault="00353C15" w:rsidP="00FA76DA">
      <w:pPr>
        <w:pStyle w:val="CAPSITtulo1TrabalhoPT"/>
      </w:pPr>
      <w:r>
        <w:t xml:space="preserve">Título do </w:t>
      </w:r>
      <w:r w:rsidRPr="002C5B3F">
        <w:t>Trabalho</w:t>
      </w:r>
      <w:r>
        <w:t xml:space="preserve"> em Português</w:t>
      </w:r>
    </w:p>
    <w:p w:rsidR="00353C15" w:rsidRPr="00BC32C2" w:rsidRDefault="00353C15" w:rsidP="00AB1CF8">
      <w:pPr>
        <w:pStyle w:val="CAPSITtulo1TrabalhoEN"/>
        <w:spacing w:before="240" w:after="240"/>
        <w:rPr>
          <w:b w:val="0"/>
        </w:rPr>
      </w:pPr>
      <w:r w:rsidRPr="00BC32C2">
        <w:rPr>
          <w:b w:val="0"/>
        </w:rPr>
        <w:t xml:space="preserve">Título </w:t>
      </w:r>
      <w:r w:rsidR="00D23084" w:rsidRPr="00BC32C2">
        <w:rPr>
          <w:b w:val="0"/>
        </w:rPr>
        <w:t>do Trabalho</w:t>
      </w:r>
      <w:r w:rsidR="00BF7567">
        <w:rPr>
          <w:b w:val="0"/>
        </w:rPr>
        <w:t xml:space="preserve"> </w:t>
      </w:r>
      <w:r w:rsidR="00BF7567" w:rsidRPr="00BC32C2">
        <w:rPr>
          <w:b w:val="0"/>
        </w:rPr>
        <w:t>em Inglês</w:t>
      </w:r>
      <w:r w:rsidR="00BF7567" w:rsidRPr="00BF7567">
        <w:rPr>
          <w:rStyle w:val="FootnoteZchn"/>
          <w:b w:val="0"/>
          <w:lang w:val="pt-PT"/>
        </w:rPr>
        <w:t xml:space="preserve"> </w:t>
      </w:r>
      <w:r w:rsidR="00786344" w:rsidRPr="00BC32C2">
        <w:rPr>
          <w:rStyle w:val="FootnoteZchn"/>
          <w:b w:val="0"/>
        </w:rPr>
        <w:footnoteReference w:id="1"/>
      </w:r>
    </w:p>
    <w:p w:rsidR="00D26C21" w:rsidRDefault="00D26C21" w:rsidP="00AB1CF8">
      <w:pPr>
        <w:spacing w:line="240" w:lineRule="auto"/>
      </w:pPr>
    </w:p>
    <w:p w:rsidR="00353C15" w:rsidRPr="002C5B3F" w:rsidRDefault="00353C15" w:rsidP="002C5B3F">
      <w:pPr>
        <w:pStyle w:val="CAPSIAutores"/>
      </w:pPr>
      <w:r>
        <w:t xml:space="preserve">Nome do primeiro autor, </w:t>
      </w:r>
      <w:r w:rsidRPr="002C5B3F">
        <w:t>Instituição, País, Email</w:t>
      </w:r>
    </w:p>
    <w:p w:rsidR="00D26C21" w:rsidRDefault="00353C15" w:rsidP="002C5B3F">
      <w:pPr>
        <w:pStyle w:val="CAPSIAutores"/>
      </w:pPr>
      <w:r w:rsidRPr="002C5B3F">
        <w:t>Nome do segundo autor, Instituição, País</w:t>
      </w:r>
      <w:r>
        <w:t>, Email</w:t>
      </w:r>
    </w:p>
    <w:p w:rsidR="00D26C21" w:rsidRDefault="00D26C21" w:rsidP="002C5B3F">
      <w:pPr>
        <w:pStyle w:val="CAPSIAutores"/>
      </w:pPr>
    </w:p>
    <w:p w:rsidR="00D26C21" w:rsidRPr="002C5B3F" w:rsidRDefault="00D26C21" w:rsidP="0085748F">
      <w:pPr>
        <w:pStyle w:val="CAPSITtulo2Resumo"/>
      </w:pPr>
      <w:r w:rsidRPr="0085748F">
        <w:t>Resumo</w:t>
      </w:r>
    </w:p>
    <w:p w:rsidR="00D26C21" w:rsidRDefault="00730DC4" w:rsidP="00E52C1E">
      <w:pPr>
        <w:pStyle w:val="Resumo"/>
      </w:pPr>
      <w:r w:rsidRPr="00730DC4">
        <w:t xml:space="preserve">Este documento contém indicações relativas ao formato </w:t>
      </w:r>
      <w:r w:rsidR="00CA1964">
        <w:t>a ser respeitado n</w:t>
      </w:r>
      <w:r w:rsidRPr="00730DC4">
        <w:t>os artigos a submeter à Conferência da Associação Portuguesa de Sist</w:t>
      </w:r>
      <w:r w:rsidR="00AC1A5D">
        <w:t>emas de Informação (CAPSI)</w:t>
      </w:r>
      <w:r w:rsidRPr="00730DC4">
        <w:t xml:space="preserve">. </w:t>
      </w:r>
      <w:r w:rsidR="00AC1A5D">
        <w:t>O conteúdo do artigo d</w:t>
      </w:r>
      <w:r w:rsidRPr="00730DC4">
        <w:t xml:space="preserve">eve ser compreensível para qualquer investigador na área dos Sistemas de Informação, independentemente </w:t>
      </w:r>
      <w:r w:rsidR="00AC1A5D">
        <w:t>da</w:t>
      </w:r>
      <w:r w:rsidRPr="00730DC4">
        <w:t xml:space="preserve"> </w:t>
      </w:r>
      <w:r w:rsidR="00AC1A5D">
        <w:t xml:space="preserve">sua área de </w:t>
      </w:r>
      <w:r w:rsidRPr="00730DC4">
        <w:t>especiali</w:t>
      </w:r>
      <w:r w:rsidR="00AC1A5D">
        <w:t>dade</w:t>
      </w:r>
      <w:r w:rsidRPr="00730DC4">
        <w:t xml:space="preserve">. </w:t>
      </w:r>
      <w:r w:rsidR="00D26C21">
        <w:t xml:space="preserve">O </w:t>
      </w:r>
      <w:r w:rsidR="00AC1A5D">
        <w:t>artigo tem de</w:t>
      </w:r>
      <w:r w:rsidR="00D26C21">
        <w:t xml:space="preserve"> respeita</w:t>
      </w:r>
      <w:r w:rsidR="00AC1A5D">
        <w:t xml:space="preserve">r </w:t>
      </w:r>
      <w:r w:rsidR="00D26C21">
        <w:t>a formatação</w:t>
      </w:r>
      <w:r w:rsidR="00AC1A5D">
        <w:t xml:space="preserve"> apresentada neste </w:t>
      </w:r>
      <w:proofErr w:type="spellStart"/>
      <w:r w:rsidR="00AC1A5D" w:rsidRPr="00AC1A5D">
        <w:rPr>
          <w:i/>
        </w:rPr>
        <w:t>template</w:t>
      </w:r>
      <w:proofErr w:type="spellEnd"/>
      <w:r w:rsidR="00D26C21" w:rsidRPr="0061729C">
        <w:t>.</w:t>
      </w:r>
      <w:r w:rsidR="00353C15">
        <w:t xml:space="preserve"> O resumo em português deverá ter no máximo 150 palavras.</w:t>
      </w:r>
    </w:p>
    <w:p w:rsidR="00353C15" w:rsidRPr="000161CB" w:rsidRDefault="00353C15" w:rsidP="002C5B3F">
      <w:pPr>
        <w:pStyle w:val="CAPSITextoResumoPT"/>
      </w:pPr>
      <w:r w:rsidRPr="002C5B3F">
        <w:rPr>
          <w:b/>
        </w:rPr>
        <w:t>Palavras-chave:</w:t>
      </w:r>
      <w:r w:rsidRPr="000161CB">
        <w:t xml:space="preserve"> (máximo de 5</w:t>
      </w:r>
      <w:r w:rsidR="00AB1CF8">
        <w:t>, separad</w:t>
      </w:r>
      <w:r w:rsidR="00CA1964">
        <w:t>a</w:t>
      </w:r>
      <w:r w:rsidR="00AB1CF8">
        <w:t>s por ponto e vírgula “;”</w:t>
      </w:r>
      <w:r w:rsidRPr="000161CB">
        <w:t>)</w:t>
      </w:r>
    </w:p>
    <w:p w:rsidR="00353C15" w:rsidRDefault="00353C15" w:rsidP="002C5B3F">
      <w:pPr>
        <w:pStyle w:val="CAPSITextoResumoPT"/>
      </w:pPr>
    </w:p>
    <w:p w:rsidR="00353C15" w:rsidRPr="00BF7567" w:rsidRDefault="00353C15" w:rsidP="002C5B3F">
      <w:pPr>
        <w:pStyle w:val="CAPSITtulo2Abstract"/>
      </w:pPr>
      <w:r w:rsidRPr="00BF7567">
        <w:t>Abstract</w:t>
      </w:r>
      <w:r w:rsidR="00BF7567">
        <w:rPr>
          <w:rStyle w:val="Refdenotaderodap"/>
        </w:rPr>
        <w:footnoteReference w:id="2"/>
      </w:r>
    </w:p>
    <w:p w:rsidR="00BF7567" w:rsidRPr="00BF7567" w:rsidRDefault="00BF7567" w:rsidP="00BF7567">
      <w:pPr>
        <w:pStyle w:val="CAPSITextoResumoEN"/>
      </w:pPr>
      <w:r w:rsidRPr="00BF7567">
        <w:t xml:space="preserve">O resumo em inglês </w:t>
      </w:r>
      <w:r w:rsidR="00CA1964" w:rsidRPr="00BF7567">
        <w:t xml:space="preserve">(abstract) </w:t>
      </w:r>
      <w:r w:rsidRPr="00BF7567">
        <w:t>deverá ter no máximo 150 palavras</w:t>
      </w:r>
      <w:r w:rsidRPr="00CA1964">
        <w:t>.</w:t>
      </w:r>
      <w:r w:rsidR="00B6311B" w:rsidRPr="00CA1964">
        <w:t xml:space="preserve"> </w:t>
      </w:r>
      <w:r w:rsidR="00B6311B" w:rsidRPr="00426340">
        <w:t>O resumo em inglês é obrigatório para todos os trabalhos apresentados em língua portuguesa.</w:t>
      </w:r>
    </w:p>
    <w:p w:rsidR="00353C15" w:rsidRPr="00426340" w:rsidRDefault="00BF7567" w:rsidP="00BF7567">
      <w:pPr>
        <w:pStyle w:val="CAPSITextoResumoEN"/>
      </w:pPr>
      <w:proofErr w:type="spellStart"/>
      <w:r w:rsidRPr="00426340">
        <w:rPr>
          <w:b/>
        </w:rPr>
        <w:t>Keywords</w:t>
      </w:r>
      <w:proofErr w:type="spellEnd"/>
      <w:r w:rsidRPr="00426340">
        <w:rPr>
          <w:b/>
        </w:rPr>
        <w:t>:</w:t>
      </w:r>
      <w:r w:rsidRPr="00426340">
        <w:t xml:space="preserve"> </w:t>
      </w:r>
      <w:r w:rsidR="00CA1964" w:rsidRPr="000161CB">
        <w:t>(máximo de 5</w:t>
      </w:r>
      <w:r w:rsidR="00CA1964">
        <w:t>, separadas por ponto e vírgula “;”</w:t>
      </w:r>
      <w:r w:rsidR="00CA1964" w:rsidRPr="000161CB">
        <w:t>)</w:t>
      </w:r>
      <w:r w:rsidR="00CA1964" w:rsidRPr="00426340" w:rsidDel="00CA1964">
        <w:t xml:space="preserve"> </w:t>
      </w:r>
    </w:p>
    <w:p w:rsidR="002C5B3F" w:rsidRPr="00426340" w:rsidRDefault="002C5B3F" w:rsidP="000D460C">
      <w:pPr>
        <w:pStyle w:val="CAPSITextoResumoEN"/>
        <w:ind w:left="0" w:right="0"/>
        <w:rPr>
          <w:i w:val="0"/>
        </w:rPr>
      </w:pPr>
    </w:p>
    <w:p w:rsidR="00D26C21" w:rsidRDefault="00D26C21" w:rsidP="00426340">
      <w:pPr>
        <w:pStyle w:val="CAPSITtulo3SeoPrincipal"/>
      </w:pPr>
      <w:r w:rsidRPr="006C206E">
        <w:t>Introdução</w:t>
      </w:r>
    </w:p>
    <w:p w:rsidR="00D26C21" w:rsidRDefault="00D26C21" w:rsidP="006C206E">
      <w:pPr>
        <w:pStyle w:val="CAPSICorpodeTexto"/>
      </w:pPr>
      <w:r>
        <w:t xml:space="preserve">Os artigos submetidos à </w:t>
      </w:r>
      <w:r w:rsidR="00B63C56">
        <w:t>1</w:t>
      </w:r>
      <w:r w:rsidR="00C94D57">
        <w:t>9</w:t>
      </w:r>
      <w:r w:rsidR="004E769B">
        <w:t>.</w:t>
      </w:r>
      <w:r>
        <w:t>ª Conferência da Associação Portuguesa de Sistemas de Informação</w:t>
      </w:r>
      <w:r w:rsidR="00B63C56">
        <w:t xml:space="preserve"> (CAPSI</w:t>
      </w:r>
      <w:r w:rsidR="00353C15">
        <w:t>’</w:t>
      </w:r>
      <w:r w:rsidR="00B63C56">
        <w:t>201</w:t>
      </w:r>
      <w:r w:rsidR="00C94D57">
        <w:t>9</w:t>
      </w:r>
      <w:r w:rsidR="00BF7567">
        <w:t>) devem</w:t>
      </w:r>
      <w:r>
        <w:t xml:space="preserve"> respeitar o formato descrito neste </w:t>
      </w:r>
      <w:r w:rsidR="006809B7">
        <w:t>documento.</w:t>
      </w:r>
    </w:p>
    <w:p w:rsidR="00D47BAF" w:rsidRDefault="00D47BAF" w:rsidP="006C206E">
      <w:pPr>
        <w:pStyle w:val="CAPSICorpodeTexto"/>
      </w:pPr>
      <w:r>
        <w:t xml:space="preserve">Todos os artigos serão objeto de um processo de </w:t>
      </w:r>
      <w:proofErr w:type="spellStart"/>
      <w:r w:rsidRPr="00D47BAF">
        <w:rPr>
          <w:i/>
        </w:rPr>
        <w:t>double</w:t>
      </w:r>
      <w:proofErr w:type="spellEnd"/>
      <w:r w:rsidRPr="00D47BAF">
        <w:rPr>
          <w:i/>
        </w:rPr>
        <w:t xml:space="preserve"> </w:t>
      </w:r>
      <w:proofErr w:type="spellStart"/>
      <w:r w:rsidRPr="00D47BAF">
        <w:rPr>
          <w:i/>
        </w:rPr>
        <w:t>blind</w:t>
      </w:r>
      <w:proofErr w:type="spellEnd"/>
      <w:r w:rsidRPr="00D47BAF">
        <w:rPr>
          <w:i/>
        </w:rPr>
        <w:t xml:space="preserve"> </w:t>
      </w:r>
      <w:proofErr w:type="spellStart"/>
      <w:r w:rsidRPr="00D47BAF">
        <w:rPr>
          <w:i/>
        </w:rPr>
        <w:t>review</w:t>
      </w:r>
      <w:proofErr w:type="spellEnd"/>
      <w:r w:rsidR="006809B7">
        <w:t>, pelo que ao submeter</w:t>
      </w:r>
      <w:r>
        <w:t xml:space="preserve"> o artigo na plataforma para avaliação </w:t>
      </w:r>
      <w:r w:rsidR="00BF7567">
        <w:t xml:space="preserve">este </w:t>
      </w:r>
      <w:r w:rsidR="006809B7">
        <w:t xml:space="preserve">não pode conter </w:t>
      </w:r>
      <w:r>
        <w:t>qualquer referência que identifique os autores.</w:t>
      </w:r>
    </w:p>
    <w:p w:rsidR="006809B7" w:rsidRDefault="00FA76DA" w:rsidP="006C206E">
      <w:pPr>
        <w:pStyle w:val="CAPSICorpodeTexto"/>
      </w:pPr>
      <w:r>
        <w:t>As secções seguintes descrevem as dimensões e formatos recomendado</w:t>
      </w:r>
      <w:r w:rsidR="006809B7">
        <w:t>s para submissão à conferência.</w:t>
      </w:r>
    </w:p>
    <w:p w:rsidR="00FA76DA" w:rsidRDefault="00FA76DA" w:rsidP="006C206E">
      <w:pPr>
        <w:pStyle w:val="CAPSICorpodeTexto"/>
      </w:pPr>
      <w:r>
        <w:t xml:space="preserve">Este documento está </w:t>
      </w:r>
      <w:r w:rsidR="004E769B">
        <w:t xml:space="preserve">formatado de acordo com </w:t>
      </w:r>
      <w:r w:rsidR="006809B7">
        <w:t>as regras</w:t>
      </w:r>
      <w:r w:rsidR="004E769B">
        <w:t xml:space="preserve"> </w:t>
      </w:r>
      <w:r w:rsidR="006809B7">
        <w:t xml:space="preserve">definidas para a conferência, por isso </w:t>
      </w:r>
      <w:r>
        <w:t xml:space="preserve">pode </w:t>
      </w:r>
      <w:r w:rsidR="004E769B">
        <w:t xml:space="preserve">e deve </w:t>
      </w:r>
      <w:r>
        <w:t xml:space="preserve">ser </w:t>
      </w:r>
      <w:r w:rsidR="00D82526">
        <w:t xml:space="preserve">utilizado </w:t>
      </w:r>
      <w:r>
        <w:t xml:space="preserve">como modelo para </w:t>
      </w:r>
      <w:r w:rsidR="004E769B">
        <w:t xml:space="preserve">a </w:t>
      </w:r>
      <w:r>
        <w:t xml:space="preserve">construção do </w:t>
      </w:r>
      <w:r w:rsidR="006809B7">
        <w:t>artigo</w:t>
      </w:r>
      <w:r>
        <w:t>.</w:t>
      </w:r>
    </w:p>
    <w:p w:rsidR="00D26C21" w:rsidRPr="00E35F32" w:rsidRDefault="00634A8D" w:rsidP="00426340">
      <w:pPr>
        <w:pStyle w:val="CAPSITtulo3SeoPrincipal"/>
      </w:pPr>
      <w:r w:rsidRPr="00E35F32">
        <w:lastRenderedPageBreak/>
        <w:t>Dimensões dos Artigos e d</w:t>
      </w:r>
      <w:r w:rsidR="00D26C21" w:rsidRPr="00E35F32">
        <w:t>a</w:t>
      </w:r>
      <w:r w:rsidR="004E769B">
        <w:t>s</w:t>
      </w:r>
      <w:r w:rsidR="00D26C21" w:rsidRPr="00E35F32">
        <w:t xml:space="preserve"> página</w:t>
      </w:r>
      <w:r w:rsidR="004E769B">
        <w:t>s</w:t>
      </w:r>
    </w:p>
    <w:p w:rsidR="00D26C21" w:rsidRDefault="00BF7567" w:rsidP="00935711">
      <w:r>
        <w:t>Os artigos devem</w:t>
      </w:r>
      <w:r w:rsidR="00D26C21">
        <w:t xml:space="preserve"> ser apresentados em formato A4</w:t>
      </w:r>
      <w:r w:rsidR="004E769B">
        <w:t xml:space="preserve">, medindo </w:t>
      </w:r>
      <w:r>
        <w:t xml:space="preserve">todas as </w:t>
      </w:r>
      <w:r w:rsidR="00D26C21">
        <w:t xml:space="preserve">margens </w:t>
      </w:r>
      <w:r w:rsidR="00C54A09">
        <w:t>2</w:t>
      </w:r>
      <w:r w:rsidR="00D26C21">
        <w:t xml:space="preserve"> cm (esquerd</w:t>
      </w:r>
      <w:r w:rsidR="004E769B">
        <w:t>a</w:t>
      </w:r>
      <w:r w:rsidR="00D26C21">
        <w:t>, direit</w:t>
      </w:r>
      <w:r w:rsidR="004E769B">
        <w:t>a</w:t>
      </w:r>
      <w:r w:rsidR="00D26C21">
        <w:t>, topo, base).</w:t>
      </w:r>
    </w:p>
    <w:p w:rsidR="00616659" w:rsidRPr="00296D53" w:rsidRDefault="00EC1A9B" w:rsidP="00616659">
      <w:r>
        <w:t>Os artigos de</w:t>
      </w:r>
      <w:r w:rsidR="00616659">
        <w:t xml:space="preserve"> trabalhos completos (</w:t>
      </w:r>
      <w:proofErr w:type="spellStart"/>
      <w:r w:rsidR="00616659" w:rsidRPr="00616659">
        <w:rPr>
          <w:i/>
        </w:rPr>
        <w:t>full</w:t>
      </w:r>
      <w:proofErr w:type="spellEnd"/>
      <w:r w:rsidR="00616659" w:rsidRPr="00616659">
        <w:rPr>
          <w:i/>
        </w:rPr>
        <w:t xml:space="preserve"> </w:t>
      </w:r>
      <w:proofErr w:type="spellStart"/>
      <w:r w:rsidR="00616659" w:rsidRPr="00616659">
        <w:rPr>
          <w:i/>
        </w:rPr>
        <w:t>papers</w:t>
      </w:r>
      <w:proofErr w:type="spellEnd"/>
      <w:r w:rsidR="00616659">
        <w:t>) deve</w:t>
      </w:r>
      <w:r>
        <w:t>m</w:t>
      </w:r>
      <w:r w:rsidR="00616659">
        <w:t xml:space="preserve"> ter </w:t>
      </w:r>
      <w:r w:rsidR="004E769B">
        <w:t xml:space="preserve">entre </w:t>
      </w:r>
      <w:r w:rsidR="004E769B" w:rsidRPr="00296D53">
        <w:t>4000 a</w:t>
      </w:r>
      <w:r w:rsidR="00616659" w:rsidRPr="00296D53">
        <w:t xml:space="preserve"> 6000 palavras. </w:t>
      </w:r>
      <w:r w:rsidRPr="00296D53">
        <w:t>O</w:t>
      </w:r>
      <w:r w:rsidR="00616659" w:rsidRPr="00296D53">
        <w:t xml:space="preserve">s artigos </w:t>
      </w:r>
      <w:r w:rsidRPr="00296D53">
        <w:t>de</w:t>
      </w:r>
      <w:r w:rsidR="00616659" w:rsidRPr="00296D53">
        <w:t xml:space="preserve"> trabalhos em curso (</w:t>
      </w:r>
      <w:r w:rsidR="00C86E7A" w:rsidRPr="00296D53">
        <w:rPr>
          <w:i/>
        </w:rPr>
        <w:t>research-in-</w:t>
      </w:r>
      <w:proofErr w:type="spellStart"/>
      <w:r w:rsidR="00C86E7A" w:rsidRPr="00296D53">
        <w:rPr>
          <w:i/>
        </w:rPr>
        <w:t>progress</w:t>
      </w:r>
      <w:proofErr w:type="spellEnd"/>
      <w:r w:rsidR="00C86E7A" w:rsidRPr="00296D53">
        <w:rPr>
          <w:i/>
        </w:rPr>
        <w:t xml:space="preserve"> </w:t>
      </w:r>
      <w:proofErr w:type="spellStart"/>
      <w:r w:rsidR="00C86E7A" w:rsidRPr="00296D53">
        <w:rPr>
          <w:i/>
        </w:rPr>
        <w:t>papers</w:t>
      </w:r>
      <w:proofErr w:type="spellEnd"/>
      <w:r w:rsidRPr="00296D53">
        <w:t>) devem</w:t>
      </w:r>
      <w:r w:rsidR="00616659" w:rsidRPr="00296D53">
        <w:t xml:space="preserve"> ter </w:t>
      </w:r>
      <w:r w:rsidR="00957919" w:rsidRPr="00296D53">
        <w:t>entre 2000 a 4000</w:t>
      </w:r>
      <w:r w:rsidR="00616659" w:rsidRPr="00296D53">
        <w:t xml:space="preserve"> palavras.</w:t>
      </w:r>
      <w:r w:rsidR="00BF7567" w:rsidRPr="00296D53">
        <w:t xml:space="preserve"> Os pósteres devem </w:t>
      </w:r>
      <w:r w:rsidR="004E769B" w:rsidRPr="00296D53">
        <w:t xml:space="preserve">ter </w:t>
      </w:r>
      <w:r w:rsidR="009407C1">
        <w:t xml:space="preserve">no corpo do artigo </w:t>
      </w:r>
      <w:r w:rsidR="004E769B" w:rsidRPr="00296D53">
        <w:t xml:space="preserve">apenas </w:t>
      </w:r>
      <w:r w:rsidR="00BF7567" w:rsidRPr="00296D53">
        <w:t>um</w:t>
      </w:r>
      <w:r w:rsidR="009407C1">
        <w:t>a secção</w:t>
      </w:r>
      <w:r w:rsidR="00BF7567" w:rsidRPr="00296D53">
        <w:t xml:space="preserve"> </w:t>
      </w:r>
      <w:r w:rsidR="009407C1">
        <w:t xml:space="preserve">com um </w:t>
      </w:r>
      <w:r w:rsidR="00BF7567" w:rsidRPr="00296D53">
        <w:t>resumo</w:t>
      </w:r>
      <w:r w:rsidR="004E769B" w:rsidRPr="00296D53">
        <w:t xml:space="preserve"> </w:t>
      </w:r>
      <w:r w:rsidR="009407C1">
        <w:t xml:space="preserve">do trabalho </w:t>
      </w:r>
      <w:r w:rsidR="00957919" w:rsidRPr="00296D53">
        <w:t>com</w:t>
      </w:r>
      <w:r w:rsidR="004E769B" w:rsidRPr="00296D53">
        <w:t xml:space="preserve"> </w:t>
      </w:r>
      <w:r w:rsidR="00BF7567" w:rsidRPr="00296D53">
        <w:t xml:space="preserve">500 </w:t>
      </w:r>
      <w:r w:rsidR="00957919" w:rsidRPr="00296D53">
        <w:t>a</w:t>
      </w:r>
      <w:r w:rsidR="004E769B" w:rsidRPr="00296D53">
        <w:t xml:space="preserve"> 1000 </w:t>
      </w:r>
      <w:r w:rsidR="00BF7567" w:rsidRPr="00296D53">
        <w:t>palavras.</w:t>
      </w:r>
    </w:p>
    <w:p w:rsidR="00D26C21" w:rsidRPr="00296D53" w:rsidRDefault="00D26C21" w:rsidP="00426340">
      <w:pPr>
        <w:pStyle w:val="CAPSITtulo3SeoPrincipal"/>
      </w:pPr>
      <w:r w:rsidRPr="00296D53">
        <w:t>Formatos</w:t>
      </w:r>
    </w:p>
    <w:p w:rsidR="00634A8D" w:rsidRDefault="00634A8D" w:rsidP="00935711">
      <w:r>
        <w:t>O tipo de letra “</w:t>
      </w:r>
      <w:r>
        <w:rPr>
          <w:i/>
        </w:rPr>
        <w:t xml:space="preserve">Times New </w:t>
      </w:r>
      <w:proofErr w:type="spellStart"/>
      <w:r>
        <w:rPr>
          <w:i/>
        </w:rPr>
        <w:t>Roman</w:t>
      </w:r>
      <w:proofErr w:type="spellEnd"/>
      <w:r>
        <w:t xml:space="preserve">” é o adotado em </w:t>
      </w:r>
      <w:r w:rsidR="00740AE5">
        <w:t xml:space="preserve">todos os títulos e </w:t>
      </w:r>
      <w:r>
        <w:t>textos do documento, existindo apenas variações ao nível do tamanho</w:t>
      </w:r>
      <w:r w:rsidR="00EC1A9B">
        <w:t>, estilo e efeitos.</w:t>
      </w:r>
    </w:p>
    <w:p w:rsidR="00DB058C" w:rsidRDefault="00634A8D" w:rsidP="00FD58FD">
      <w:r>
        <w:t>Assim sendo, d</w:t>
      </w:r>
      <w:r w:rsidR="00EC1A9B">
        <w:t>evem</w:t>
      </w:r>
      <w:r w:rsidR="00D26C21">
        <w:t xml:space="preserve"> ser seguidas as formatações descritas nesta secção</w:t>
      </w:r>
      <w:r w:rsidR="00CA55C2">
        <w:t xml:space="preserve"> (nota: poderá utilizar os estilos automáticos já criados neste documento e que começam por “CAPSI”)</w:t>
      </w:r>
      <w:r w:rsidR="00DB058C">
        <w:t>.</w:t>
      </w:r>
    </w:p>
    <w:p w:rsidR="00276272" w:rsidRDefault="00634A8D" w:rsidP="00276272">
      <w:pPr>
        <w:pStyle w:val="CAPSICorpodeTexto"/>
      </w:pPr>
      <w:r>
        <w:t xml:space="preserve">O título do trabalho </w:t>
      </w:r>
      <w:r w:rsidR="00EC1A9B">
        <w:t>é</w:t>
      </w:r>
      <w:r>
        <w:t xml:space="preserve"> escrito em tamanho 14, </w:t>
      </w:r>
      <w:r w:rsidR="000161CB">
        <w:t>negrito</w:t>
      </w:r>
      <w:r w:rsidR="002903E9">
        <w:t>,</w:t>
      </w:r>
      <w:r w:rsidR="000161CB">
        <w:t xml:space="preserve"> </w:t>
      </w:r>
      <w:r>
        <w:t>alinhamento centrado</w:t>
      </w:r>
      <w:r w:rsidR="000161CB">
        <w:t>.</w:t>
      </w:r>
      <w:r w:rsidR="002903E9" w:rsidRPr="002903E9">
        <w:t xml:space="preserve"> </w:t>
      </w:r>
      <w:r w:rsidR="00EC1A9B">
        <w:t>Nos artigos em português</w:t>
      </w:r>
      <w:r w:rsidR="002903E9">
        <w:t>, deve</w:t>
      </w:r>
      <w:r w:rsidR="00EC1A9B">
        <w:t xml:space="preserve"> existir um segundo título em</w:t>
      </w:r>
      <w:r w:rsidR="002903E9">
        <w:t xml:space="preserve"> língua inglesa. </w:t>
      </w:r>
      <w:r w:rsidR="00EC1A9B">
        <w:t>O</w:t>
      </w:r>
      <w:r>
        <w:t xml:space="preserve"> título do trabalho em inglês deve ser escrito em tamanho 14, </w:t>
      </w:r>
      <w:r w:rsidR="000161CB">
        <w:t>itálico e</w:t>
      </w:r>
      <w:r>
        <w:t xml:space="preserve"> alinhamento centrado</w:t>
      </w:r>
      <w:r w:rsidR="00EC1A9B">
        <w:t>.</w:t>
      </w:r>
      <w:r w:rsidR="00276272">
        <w:t xml:space="preserve"> Após o título deverá existir um espaço em branco em tamanho 11, com espaçamento simples e antecedido de 6 pontos.</w:t>
      </w:r>
    </w:p>
    <w:p w:rsidR="00B6311B" w:rsidRDefault="00B6311B" w:rsidP="00B6311B">
      <w:r>
        <w:t xml:space="preserve">O bloco constituído pelos autores, com suas respetivas instituições, país de origem e contacto de e-mail, devem ser escritos em tamanho 11, com espaçamento simples e antecedidos de 6 pontos. Na versão que será sujeita a revisão </w:t>
      </w:r>
      <w:r>
        <w:rPr>
          <w:u w:val="single"/>
        </w:rPr>
        <w:t>não pode conter</w:t>
      </w:r>
      <w:r w:rsidRPr="000161CB">
        <w:rPr>
          <w:u w:val="single"/>
        </w:rPr>
        <w:t xml:space="preserve"> os dados dos autores</w:t>
      </w:r>
      <w:r>
        <w:rPr>
          <w:u w:val="single"/>
        </w:rPr>
        <w:t xml:space="preserve"> para garantir o anonimato durante o processo</w:t>
      </w:r>
      <w:r>
        <w:t>. Apenas na versão final é que deverão ser incluídos os dados dos autores.</w:t>
      </w:r>
    </w:p>
    <w:p w:rsidR="00B6311B" w:rsidRDefault="00B6311B" w:rsidP="00B6311B">
      <w:r>
        <w:t>Após este bloco deverá existir um espaço em branco em tamanho 11, com espaçamento simples e antecedido de 6 pontos.</w:t>
      </w:r>
    </w:p>
    <w:p w:rsidR="00B6311B" w:rsidRDefault="00B6311B" w:rsidP="00B6311B">
      <w:r>
        <w:t>O próximo bloco corresponde ao Resumo/</w:t>
      </w:r>
      <w:r w:rsidRPr="00BC32C2">
        <w:rPr>
          <w:i/>
        </w:rPr>
        <w:t>Abstract</w:t>
      </w:r>
      <w:r>
        <w:t xml:space="preserve"> do artigo. O título desta secção de Resumo/</w:t>
      </w:r>
      <w:r w:rsidRPr="000161CB">
        <w:rPr>
          <w:i/>
        </w:rPr>
        <w:t>Abstract</w:t>
      </w:r>
      <w:r>
        <w:t xml:space="preserve"> deverá ser utilizado o tamanho 12, negrito, alinhamento centrado, com espaçamento simples, antecedido de 12 pontos e sucedido de 6 pontos. </w:t>
      </w:r>
    </w:p>
    <w:p w:rsidR="00B6311B" w:rsidRDefault="00B6311B" w:rsidP="00B6311B">
      <w:r>
        <w:t>O corpo do resumo/</w:t>
      </w:r>
      <w:r>
        <w:rPr>
          <w:i/>
        </w:rPr>
        <w:t>abstract</w:t>
      </w:r>
      <w:r>
        <w:t xml:space="preserve"> deverá utilizar o tamanho 10, alinhamento justificado, com espaçamento simples e indentação de 1 cm à esquerda e 1cm à direita. Este resumo/</w:t>
      </w:r>
      <w:r w:rsidRPr="003848FF">
        <w:rPr>
          <w:i/>
        </w:rPr>
        <w:t>abstract</w:t>
      </w:r>
      <w:r>
        <w:t xml:space="preserve"> deverá ter no máximo 150 palavras.</w:t>
      </w:r>
    </w:p>
    <w:p w:rsidR="00B6311B" w:rsidRDefault="00B6311B" w:rsidP="00B6311B">
      <w:r>
        <w:t>Depois do resumo/</w:t>
      </w:r>
      <w:r w:rsidRPr="00BC32C2">
        <w:rPr>
          <w:i/>
        </w:rPr>
        <w:t>abstract</w:t>
      </w:r>
      <w:r w:rsidR="00296D53">
        <w:t xml:space="preserve"> devem</w:t>
      </w:r>
      <w:r>
        <w:t xml:space="preserve"> ser indicadas algumas palavras-chave/</w:t>
      </w:r>
      <w:proofErr w:type="spellStart"/>
      <w:r w:rsidRPr="00BC32C2">
        <w:rPr>
          <w:i/>
        </w:rPr>
        <w:t>keywords</w:t>
      </w:r>
      <w:proofErr w:type="spellEnd"/>
      <w:r>
        <w:t xml:space="preserve"> que caracterizam o conteúdo do artigo. As palavras-chave/</w:t>
      </w:r>
      <w:proofErr w:type="spellStart"/>
      <w:r>
        <w:rPr>
          <w:i/>
        </w:rPr>
        <w:t>keywords</w:t>
      </w:r>
      <w:proofErr w:type="spellEnd"/>
      <w:r>
        <w:t xml:space="preserve"> devem ser no máximo cinco (5), separadas por </w:t>
      </w:r>
      <w:proofErr w:type="spellStart"/>
      <w:r>
        <w:t>ponto-e-vígula</w:t>
      </w:r>
      <w:proofErr w:type="spellEnd"/>
      <w:r>
        <w:t xml:space="preserve"> (“;”) e devem ser formatadas em tamanho 9, alinhamento justificado, com espaçamento simples e indentação de 1cm à esquerda e 1cm à direita.</w:t>
      </w:r>
    </w:p>
    <w:p w:rsidR="00B6311B" w:rsidRDefault="00B6311B" w:rsidP="00B6311B">
      <w:r>
        <w:lastRenderedPageBreak/>
        <w:t>Nos artigos submetidos em português, é obrigatório incluir também a versão inglesa do resumo e palavras-chave</w:t>
      </w:r>
      <w:r>
        <w:rPr>
          <w:i/>
        </w:rPr>
        <w:t>.</w:t>
      </w:r>
      <w:r>
        <w:t xml:space="preserve"> O </w:t>
      </w:r>
      <w:proofErr w:type="spellStart"/>
      <w:r>
        <w:rPr>
          <w:i/>
        </w:rPr>
        <w:t>abstract</w:t>
      </w:r>
      <w:proofErr w:type="spellEnd"/>
      <w:r>
        <w:t xml:space="preserve"> e as </w:t>
      </w:r>
      <w:proofErr w:type="spellStart"/>
      <w:r>
        <w:rPr>
          <w:i/>
        </w:rPr>
        <w:t>keywords</w:t>
      </w:r>
      <w:proofErr w:type="spellEnd"/>
      <w:r w:rsidRPr="00B6311B">
        <w:t xml:space="preserve">, </w:t>
      </w:r>
      <w:r>
        <w:t>e respetivos títulos, devem estar em Itálico e utilizam as restantes regras de formatação do resumo e palavras-chave.</w:t>
      </w:r>
    </w:p>
    <w:p w:rsidR="00B6311B" w:rsidRDefault="00B6311B" w:rsidP="00B6311B">
      <w:r>
        <w:t>No fim deste bloco deverá existir um espaço em branco em tamanho 11, com espaçamento simples e antecedido de 6 pontos.</w:t>
      </w:r>
    </w:p>
    <w:p w:rsidR="00276272" w:rsidRDefault="00276272" w:rsidP="00DD717B">
      <w:pPr>
        <w:pStyle w:val="CAPSICorpodeTexto"/>
      </w:pPr>
      <w:r>
        <w:t>As secções devem</w:t>
      </w:r>
      <w:r w:rsidR="00DD717B">
        <w:t xml:space="preserve"> ser numeradas sequencialmente</w:t>
      </w:r>
      <w:r w:rsidR="00850025">
        <w:t xml:space="preserve"> </w:t>
      </w:r>
      <w:r w:rsidR="00B42031">
        <w:t>(1, 2, ..., n)</w:t>
      </w:r>
      <w:r>
        <w:t>.</w:t>
      </w:r>
    </w:p>
    <w:p w:rsidR="00276272" w:rsidRDefault="00DD717B" w:rsidP="00DD717B">
      <w:pPr>
        <w:pStyle w:val="CAPSICorpodeTexto"/>
      </w:pPr>
      <w:r>
        <w:t xml:space="preserve">O título das secções deverá ser em tamanho 12, negrito, maiúsculas pequenas, alinhamento justificado à esquerda, </w:t>
      </w:r>
      <w:r w:rsidR="0052229D">
        <w:t xml:space="preserve">espaçamento simples, </w:t>
      </w:r>
      <w:r>
        <w:t>antecedido por um espaçamento de 18 pontos e seguido</w:t>
      </w:r>
      <w:r w:rsidR="00276272">
        <w:t xml:space="preserve"> de um espaçamento de 6 pontos. </w:t>
      </w:r>
    </w:p>
    <w:p w:rsidR="00276272" w:rsidRDefault="00276272" w:rsidP="00DD717B">
      <w:pPr>
        <w:pStyle w:val="CAPSICorpodeTexto"/>
      </w:pPr>
      <w:r>
        <w:t>As</w:t>
      </w:r>
      <w:r w:rsidR="00DD717B">
        <w:t xml:space="preserve"> subseções</w:t>
      </w:r>
      <w:r>
        <w:t xml:space="preserve"> também devem</w:t>
      </w:r>
      <w:r w:rsidR="007F303F">
        <w:t xml:space="preserve"> ser numeradas sequencialmente e em multinível </w:t>
      </w:r>
      <w:r>
        <w:t>relativamente à</w:t>
      </w:r>
      <w:r w:rsidR="007F303F">
        <w:t xml:space="preserve"> </w:t>
      </w:r>
      <w:r>
        <w:t xml:space="preserve">sua </w:t>
      </w:r>
      <w:r w:rsidR="007F303F">
        <w:t>secção</w:t>
      </w:r>
      <w:r w:rsidR="00B42031">
        <w:t xml:space="preserve"> (1.1, 1,2, ..., 1.n; 2.1, ..., 2.n; ...; n.1, ..., </w:t>
      </w:r>
      <w:proofErr w:type="spellStart"/>
      <w:r w:rsidR="00B42031">
        <w:t>n.n</w:t>
      </w:r>
      <w:proofErr w:type="spellEnd"/>
      <w:r w:rsidR="00B42031">
        <w:t>)</w:t>
      </w:r>
      <w:r>
        <w:t>.</w:t>
      </w:r>
    </w:p>
    <w:p w:rsidR="00276272" w:rsidRDefault="00276272" w:rsidP="00DD717B">
      <w:pPr>
        <w:pStyle w:val="CAPSICorpodeTexto"/>
      </w:pPr>
      <w:r>
        <w:t>O título d</w:t>
      </w:r>
      <w:r w:rsidR="007F303F">
        <w:t xml:space="preserve">as </w:t>
      </w:r>
      <w:r w:rsidR="00850025">
        <w:t>subsecções</w:t>
      </w:r>
      <w:r w:rsidR="007F303F">
        <w:t xml:space="preserve"> </w:t>
      </w:r>
      <w:r>
        <w:t>deverá</w:t>
      </w:r>
      <w:r w:rsidR="00DD717B">
        <w:t xml:space="preserve"> ser utilizado o tamanho 1</w:t>
      </w:r>
      <w:r w:rsidR="0052229D">
        <w:t>1</w:t>
      </w:r>
      <w:r w:rsidR="00DD717B">
        <w:t>,</w:t>
      </w:r>
      <w:r w:rsidR="0052229D">
        <w:t xml:space="preserve"> negrito,</w:t>
      </w:r>
      <w:r w:rsidR="00DD717B">
        <w:t xml:space="preserve"> itálico, alinhamento justificado à esquerda, </w:t>
      </w:r>
      <w:r w:rsidR="00850025">
        <w:t xml:space="preserve">espaçamento simples e </w:t>
      </w:r>
      <w:r w:rsidR="00DD717B">
        <w:t>antecedido por um espaçamento de 12 pontos e seguido de um espaçamento de 6 pontos.</w:t>
      </w:r>
    </w:p>
    <w:p w:rsidR="00DD717B" w:rsidRDefault="007F303F" w:rsidP="00DD717B">
      <w:pPr>
        <w:pStyle w:val="CAPSICorpodeTexto"/>
      </w:pPr>
      <w:r>
        <w:t xml:space="preserve">Não é </w:t>
      </w:r>
      <w:r w:rsidR="00E002C1">
        <w:t>encorajado</w:t>
      </w:r>
      <w:r>
        <w:t xml:space="preserve"> que </w:t>
      </w:r>
      <w:r w:rsidR="00D82526">
        <w:t>um</w:t>
      </w:r>
      <w:r>
        <w:t>a se</w:t>
      </w:r>
      <w:r w:rsidR="00276272">
        <w:t>c</w:t>
      </w:r>
      <w:r>
        <w:t xml:space="preserve">ção tenha apenas uma </w:t>
      </w:r>
      <w:r w:rsidR="00E002C1">
        <w:t>subse</w:t>
      </w:r>
      <w:r w:rsidR="00276272">
        <w:t>c</w:t>
      </w:r>
      <w:r w:rsidR="00E002C1">
        <w:t>ção</w:t>
      </w:r>
      <w:r w:rsidR="00276272">
        <w:t>,</w:t>
      </w:r>
      <w:r w:rsidR="00E002C1">
        <w:t xml:space="preserve"> como também é fortemente desencorajado um terceiro nível de secção (subsecção da subse</w:t>
      </w:r>
      <w:r w:rsidR="00276272">
        <w:t>c</w:t>
      </w:r>
      <w:r w:rsidR="00E002C1">
        <w:t>ção). Caso seja</w:t>
      </w:r>
      <w:r w:rsidR="00D82526">
        <w:t>m</w:t>
      </w:r>
      <w:r w:rsidR="00E002C1">
        <w:t xml:space="preserve"> realmente necessári</w:t>
      </w:r>
      <w:r w:rsidR="00D82526">
        <w:t>as</w:t>
      </w:r>
      <w:r w:rsidR="00E002C1">
        <w:t xml:space="preserve"> </w:t>
      </w:r>
      <w:proofErr w:type="spellStart"/>
      <w:r w:rsidR="00D82526">
        <w:t>s</w:t>
      </w:r>
      <w:r w:rsidR="00E002C1">
        <w:t>ub-</w:t>
      </w:r>
      <w:r w:rsidR="00D82526">
        <w:t>subsecções</w:t>
      </w:r>
      <w:proofErr w:type="spellEnd"/>
      <w:r w:rsidR="00D82526">
        <w:t xml:space="preserve">, estas </w:t>
      </w:r>
      <w:r w:rsidR="00276272">
        <w:t>devem</w:t>
      </w:r>
      <w:r w:rsidR="00E002C1">
        <w:t xml:space="preserve"> ser numeradas sequencialmente e em multinível </w:t>
      </w:r>
      <w:r w:rsidR="00D82526">
        <w:t>d</w:t>
      </w:r>
      <w:r w:rsidR="00E002C1">
        <w:t xml:space="preserve">a </w:t>
      </w:r>
      <w:r w:rsidR="00B42031">
        <w:t>sub</w:t>
      </w:r>
      <w:r w:rsidR="00E002C1">
        <w:t>secção em questão.</w:t>
      </w:r>
    </w:p>
    <w:p w:rsidR="00634A8D" w:rsidRDefault="000161CB" w:rsidP="00634A8D">
      <w:r>
        <w:t>O corpo de texto “Normal” de todo o documento deverá utilizar o tamanho 11</w:t>
      </w:r>
      <w:r w:rsidR="00850025">
        <w:t>, alinhamento justificado</w:t>
      </w:r>
      <w:r>
        <w:t xml:space="preserve"> com um espaçamento de linhas de 1,5 linhas</w:t>
      </w:r>
      <w:r w:rsidR="0032774E">
        <w:t xml:space="preserve"> e </w:t>
      </w:r>
      <w:r w:rsidR="00693FCE">
        <w:t>antecedido</w:t>
      </w:r>
      <w:r w:rsidR="003541C0">
        <w:t xml:space="preserve"> de </w:t>
      </w:r>
      <w:r w:rsidR="0032774E">
        <w:t>6 pontos.</w:t>
      </w:r>
    </w:p>
    <w:p w:rsidR="00D26C21" w:rsidRPr="00BC32C2" w:rsidRDefault="00D26C21">
      <w:pPr>
        <w:pStyle w:val="CAPSITtulo4Subseco"/>
      </w:pPr>
      <w:r w:rsidRPr="00BC32C2">
        <w:t>Figuras e tabelas</w:t>
      </w:r>
    </w:p>
    <w:p w:rsidR="00D26C21" w:rsidRDefault="00D26C21" w:rsidP="00935711">
      <w:r>
        <w:t xml:space="preserve">As figuras e tabelas </w:t>
      </w:r>
      <w:r w:rsidR="00276272">
        <w:t>devem</w:t>
      </w:r>
      <w:r w:rsidR="00E35F32">
        <w:t xml:space="preserve"> estar centradas e </w:t>
      </w:r>
      <w:r>
        <w:t>ser nu</w:t>
      </w:r>
      <w:r w:rsidR="00E35F32">
        <w:t>meradas e legendadas por baixo</w:t>
      </w:r>
      <w:r w:rsidR="00276272">
        <w:t xml:space="preserve"> da figura</w:t>
      </w:r>
      <w:r w:rsidR="00E35F32">
        <w:t xml:space="preserve">, em </w:t>
      </w:r>
      <w:r>
        <w:t xml:space="preserve">tamanho 10, </w:t>
      </w:r>
      <w:r w:rsidR="00356356">
        <w:t xml:space="preserve">centralizado, </w:t>
      </w:r>
      <w:r w:rsidR="00E35F32">
        <w:t xml:space="preserve">com </w:t>
      </w:r>
      <w:r w:rsidR="00356356">
        <w:t xml:space="preserve">espaçamento simples, antecedido de um espaçamento </w:t>
      </w:r>
      <w:r w:rsidR="00D82526">
        <w:t xml:space="preserve">de </w:t>
      </w:r>
      <w:r w:rsidR="00356356">
        <w:t>6 pontos e seguido de um espaçamento de 12 pontos</w:t>
      </w:r>
      <w:r w:rsidR="002A543D">
        <w:t xml:space="preserve">. A Figura 1 </w:t>
      </w:r>
      <w:r w:rsidR="00D82526">
        <w:t xml:space="preserve">apresenta </w:t>
      </w:r>
      <w:r w:rsidR="002A543D">
        <w:t xml:space="preserve">a formatação </w:t>
      </w:r>
      <w:r w:rsidR="00276272">
        <w:t>recomendada</w:t>
      </w:r>
      <w:r w:rsidR="002A543D">
        <w:t>.</w:t>
      </w:r>
    </w:p>
    <w:p w:rsidR="00C378B5" w:rsidRDefault="00C378B5" w:rsidP="00C378B5"/>
    <w:p w:rsidR="00D26C21" w:rsidRDefault="004E223B" w:rsidP="00BC32C2">
      <w:pPr>
        <w:pStyle w:val="CAPSIFigura"/>
        <w:spacing w:before="0" w:line="240" w:lineRule="auto"/>
      </w:pPr>
      <w:r w:rsidRPr="00E35F32">
        <w:drawing>
          <wp:inline distT="0" distB="0" distL="0" distR="0" wp14:anchorId="72B19E0A" wp14:editId="2308E490">
            <wp:extent cx="2409825" cy="771525"/>
            <wp:effectExtent l="0" t="0" r="9525" b="9525"/>
            <wp:docPr id="1" name="Imagem 1" descr="bone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one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56" w:rsidRDefault="00D26C21" w:rsidP="00BC32C2">
      <w:pPr>
        <w:pStyle w:val="CAPSIFiguraLegenda"/>
        <w:spacing w:before="120" w:line="240" w:lineRule="auto"/>
      </w:pPr>
      <w:r>
        <w:t>Figura 1 – Legenda da figura</w:t>
      </w:r>
    </w:p>
    <w:p w:rsidR="002A543D" w:rsidRDefault="002A543D" w:rsidP="00BC32C2">
      <w:r>
        <w:t>Antes de qualquer figura e tabela é necessário incluir um espaço em branco, seguindo a formatação normal do texto (tamanho 11 com um espaçamento de linhas</w:t>
      </w:r>
      <w:r w:rsidR="003541C0">
        <w:t xml:space="preserve"> de 1,5 linhas e antecedido de 6</w:t>
      </w:r>
      <w:r>
        <w:t xml:space="preserve"> pontos).</w:t>
      </w:r>
    </w:p>
    <w:p w:rsidR="00FC0E37" w:rsidRDefault="00FC0E37" w:rsidP="00BC32C2">
      <w:r>
        <w:lastRenderedPageBreak/>
        <w:t>A tabela deverá</w:t>
      </w:r>
      <w:r w:rsidR="002A543D">
        <w:t xml:space="preserve"> ser </w:t>
      </w:r>
      <w:r w:rsidR="006228FE">
        <w:t xml:space="preserve">preferencialmente em </w:t>
      </w:r>
      <w:r w:rsidR="002A543D">
        <w:t xml:space="preserve">tamanho 10, espaçamento simples entre linhas e seguidos de espaço de 3 pontos. </w:t>
      </w:r>
      <w:r w:rsidR="003541C0">
        <w:t>As linhas de título da</w:t>
      </w:r>
      <w:r w:rsidR="002A543D">
        <w:t xml:space="preserve">s tabelas </w:t>
      </w:r>
      <w:r w:rsidR="003541C0">
        <w:t xml:space="preserve">devem estar </w:t>
      </w:r>
      <w:r w:rsidR="002A543D">
        <w:t>diferencia</w:t>
      </w:r>
      <w:r w:rsidR="003541C0">
        <w:t>das da</w:t>
      </w:r>
      <w:r w:rsidR="002A543D">
        <w:t xml:space="preserve">s restantes </w:t>
      </w:r>
      <w:r w:rsidR="003541C0">
        <w:t>linhas</w:t>
      </w:r>
      <w:r w:rsidR="002A543D">
        <w:t xml:space="preserve">, sendo recomendado utilizar texto em tamanho 10, negrito, todas </w:t>
      </w:r>
      <w:r w:rsidR="003541C0">
        <w:t xml:space="preserve">as letras </w:t>
      </w:r>
      <w:r w:rsidR="002A543D">
        <w:t>em maiúsculas, centra</w:t>
      </w:r>
      <w:r w:rsidR="003541C0">
        <w:t>d</w:t>
      </w:r>
      <w:r w:rsidR="002A543D">
        <w:t>o</w:t>
      </w:r>
      <w:r w:rsidR="003541C0">
        <w:t>, com espaçamento de 3 po</w:t>
      </w:r>
      <w:r w:rsidR="006228FE">
        <w:t>n</w:t>
      </w:r>
      <w:r w:rsidR="003541C0">
        <w:t>t</w:t>
      </w:r>
      <w:r w:rsidR="006228FE">
        <w:t>os antes e depois,</w:t>
      </w:r>
      <w:r w:rsidR="002A543D">
        <w:t xml:space="preserve"> e com cor de fundo cinza 15%. A T</w:t>
      </w:r>
      <w:r w:rsidR="003541C0">
        <w:t xml:space="preserve">abela 1 utiliza </w:t>
      </w:r>
      <w:r w:rsidR="002A543D">
        <w:t xml:space="preserve">a formatação </w:t>
      </w:r>
      <w:r w:rsidR="003541C0">
        <w:t>recomenda</w:t>
      </w:r>
      <w:r w:rsidR="002A543D">
        <w:t>da.</w:t>
      </w:r>
    </w:p>
    <w:p w:rsidR="002A543D" w:rsidRDefault="002A543D" w:rsidP="00BC32C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2268"/>
        <w:gridCol w:w="2552"/>
      </w:tblGrid>
      <w:tr w:rsidR="000925E0" w:rsidRPr="002A543D" w:rsidTr="00BC32C2">
        <w:trPr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0925E0" w:rsidRPr="00BC32C2" w:rsidRDefault="002A543D" w:rsidP="003541C0">
            <w:pPr>
              <w:pStyle w:val="Table"/>
              <w:spacing w:before="60"/>
              <w:jc w:val="center"/>
              <w:rPr>
                <w:rFonts w:cs="Arial"/>
                <w:b/>
              </w:rPr>
            </w:pPr>
            <w:r w:rsidRPr="00BC32C2">
              <w:rPr>
                <w:rFonts w:cs="Arial"/>
                <w:b/>
              </w:rPr>
              <w:t>QUESTÃO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925E0" w:rsidRPr="00BC32C2" w:rsidRDefault="002A543D" w:rsidP="003541C0">
            <w:pPr>
              <w:pStyle w:val="Table"/>
              <w:spacing w:before="60"/>
              <w:jc w:val="center"/>
              <w:rPr>
                <w:rFonts w:cs="Arial"/>
                <w:b/>
              </w:rPr>
            </w:pPr>
            <w:r w:rsidRPr="00BC32C2">
              <w:rPr>
                <w:rFonts w:cs="Arial"/>
                <w:b/>
              </w:rPr>
              <w:t>MÉDIA 1992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925E0" w:rsidRPr="00BC32C2" w:rsidRDefault="002A543D" w:rsidP="003541C0">
            <w:pPr>
              <w:pStyle w:val="Table"/>
              <w:spacing w:before="60"/>
              <w:jc w:val="center"/>
              <w:rPr>
                <w:rFonts w:cs="Arial"/>
                <w:b/>
              </w:rPr>
            </w:pPr>
            <w:r w:rsidRPr="00BC32C2">
              <w:rPr>
                <w:rFonts w:cs="Arial"/>
                <w:b/>
              </w:rPr>
              <w:t>MÉDIA 1999</w:t>
            </w:r>
          </w:p>
        </w:tc>
      </w:tr>
      <w:tr w:rsidR="000925E0" w:rsidRPr="00205FE0" w:rsidTr="000925E0">
        <w:trPr>
          <w:jc w:val="center"/>
        </w:trPr>
        <w:tc>
          <w:tcPr>
            <w:tcW w:w="2972" w:type="dxa"/>
          </w:tcPr>
          <w:p w:rsidR="000925E0" w:rsidRPr="00EF7F33" w:rsidRDefault="000925E0">
            <w:pPr>
              <w:pStyle w:val="Table"/>
              <w:rPr>
                <w:rFonts w:cs="Arial"/>
              </w:rPr>
            </w:pPr>
            <w:r w:rsidRPr="00EF7F33">
              <w:rPr>
                <w:rFonts w:cs="Arial"/>
              </w:rPr>
              <w:t xml:space="preserve">1 </w:t>
            </w:r>
            <w:r>
              <w:rPr>
                <w:rFonts w:cs="Arial"/>
              </w:rPr>
              <w:t xml:space="preserve">Como </w:t>
            </w:r>
            <w:proofErr w:type="spellStart"/>
            <w:r>
              <w:rPr>
                <w:rFonts w:cs="Arial"/>
              </w:rPr>
              <w:t>considera</w:t>
            </w:r>
            <w:proofErr w:type="spellEnd"/>
            <w:r w:rsidRPr="00EF7F33">
              <w:rPr>
                <w:rFonts w:cs="Arial"/>
              </w:rPr>
              <w:t>...</w:t>
            </w:r>
          </w:p>
        </w:tc>
        <w:tc>
          <w:tcPr>
            <w:tcW w:w="2268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3.4</w:t>
            </w:r>
          </w:p>
        </w:tc>
        <w:tc>
          <w:tcPr>
            <w:tcW w:w="2552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3.7</w:t>
            </w:r>
          </w:p>
        </w:tc>
      </w:tr>
      <w:tr w:rsidR="000925E0" w:rsidRPr="00205FE0" w:rsidTr="000925E0">
        <w:trPr>
          <w:jc w:val="center"/>
        </w:trPr>
        <w:tc>
          <w:tcPr>
            <w:tcW w:w="2972" w:type="dxa"/>
          </w:tcPr>
          <w:p w:rsidR="000925E0" w:rsidRPr="00EF7F33" w:rsidRDefault="00D21B7F">
            <w:pPr>
              <w:pStyle w:val="Table"/>
              <w:rPr>
                <w:rFonts w:cs="Arial"/>
              </w:rPr>
            </w:pPr>
            <w:r>
              <w:rPr>
                <w:rFonts w:cs="Arial"/>
              </w:rPr>
              <w:t xml:space="preserve">2 Como </w:t>
            </w:r>
            <w:proofErr w:type="spellStart"/>
            <w:r>
              <w:rPr>
                <w:rFonts w:cs="Arial"/>
              </w:rPr>
              <w:t>elabora</w:t>
            </w:r>
            <w:proofErr w:type="spellEnd"/>
            <w:r w:rsidR="000925E0" w:rsidRPr="00EF7F33">
              <w:rPr>
                <w:rFonts w:cs="Arial"/>
              </w:rPr>
              <w:t>...</w:t>
            </w:r>
          </w:p>
        </w:tc>
        <w:tc>
          <w:tcPr>
            <w:tcW w:w="2268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2.7</w:t>
            </w:r>
          </w:p>
        </w:tc>
        <w:tc>
          <w:tcPr>
            <w:tcW w:w="2552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3.4</w:t>
            </w:r>
          </w:p>
        </w:tc>
      </w:tr>
      <w:tr w:rsidR="000925E0" w:rsidRPr="00205FE0" w:rsidTr="000925E0">
        <w:trPr>
          <w:jc w:val="center"/>
        </w:trPr>
        <w:tc>
          <w:tcPr>
            <w:tcW w:w="2972" w:type="dxa"/>
          </w:tcPr>
          <w:p w:rsidR="000925E0" w:rsidRPr="00EF7F33" w:rsidRDefault="000925E0">
            <w:pPr>
              <w:pStyle w:val="Table"/>
              <w:rPr>
                <w:rFonts w:cs="Arial"/>
              </w:rPr>
            </w:pPr>
            <w:r w:rsidRPr="00EF7F33">
              <w:rPr>
                <w:rFonts w:cs="Arial"/>
              </w:rPr>
              <w:t xml:space="preserve">3 </w:t>
            </w:r>
            <w:r>
              <w:rPr>
                <w:rFonts w:cs="Arial"/>
              </w:rPr>
              <w:t>Como</w:t>
            </w:r>
            <w:r w:rsidRPr="00EF7F33">
              <w:rPr>
                <w:rFonts w:cs="Arial"/>
              </w:rPr>
              <w:t>...</w:t>
            </w:r>
          </w:p>
        </w:tc>
        <w:tc>
          <w:tcPr>
            <w:tcW w:w="2268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3.9</w:t>
            </w:r>
          </w:p>
        </w:tc>
        <w:tc>
          <w:tcPr>
            <w:tcW w:w="2552" w:type="dxa"/>
          </w:tcPr>
          <w:p w:rsidR="000925E0" w:rsidRPr="00EF7F33" w:rsidRDefault="000925E0" w:rsidP="00426340">
            <w:pPr>
              <w:pStyle w:val="Table"/>
              <w:jc w:val="center"/>
              <w:rPr>
                <w:rFonts w:cs="Arial"/>
              </w:rPr>
            </w:pPr>
            <w:r w:rsidRPr="00EF7F33">
              <w:rPr>
                <w:rFonts w:cs="Arial"/>
              </w:rPr>
              <w:t>3.6</w:t>
            </w:r>
          </w:p>
        </w:tc>
      </w:tr>
    </w:tbl>
    <w:p w:rsidR="000925E0" w:rsidRDefault="000925E0" w:rsidP="00BC32C2">
      <w:pPr>
        <w:pStyle w:val="CAPSIFiguraLegenda"/>
        <w:spacing w:before="120" w:line="240" w:lineRule="auto"/>
      </w:pPr>
      <w:r w:rsidRPr="00DC5A0F">
        <w:t>Tabela 1</w:t>
      </w:r>
      <w:r>
        <w:t xml:space="preserve"> – Legenda da tabela</w:t>
      </w:r>
    </w:p>
    <w:p w:rsidR="0019444B" w:rsidRPr="00BC32C2" w:rsidRDefault="0019444B">
      <w:pPr>
        <w:pStyle w:val="CAPSITtulo4Subseco"/>
      </w:pPr>
      <w:r w:rsidRPr="00BC32C2">
        <w:t>Listas</w:t>
      </w:r>
    </w:p>
    <w:p w:rsidR="006D6912" w:rsidRDefault="00A966D1" w:rsidP="006D6912">
      <w:r>
        <w:t>As listas devem</w:t>
      </w:r>
      <w:r w:rsidR="0019444B">
        <w:t xml:space="preserve"> </w:t>
      </w:r>
      <w:r>
        <w:t xml:space="preserve">usar </w:t>
      </w:r>
      <w:r w:rsidR="006D6912">
        <w:t>o mesmo formato que o corpo do texto</w:t>
      </w:r>
      <w:r>
        <w:t xml:space="preserve"> (</w:t>
      </w:r>
      <w:r w:rsidR="006D6912">
        <w:t>tamanho 11, alinhamento justificado com um espaçamento de linhas</w:t>
      </w:r>
      <w:r>
        <w:t xml:space="preserve"> de 1,5 linhas e antecedido de </w:t>
      </w:r>
      <w:r w:rsidR="006D6912">
        <w:t>6 pontos</w:t>
      </w:r>
      <w:r>
        <w:t>)</w:t>
      </w:r>
      <w:r w:rsidR="006D6912">
        <w:t>.</w:t>
      </w:r>
    </w:p>
    <w:p w:rsidR="0019444B" w:rsidRPr="00B87AF4" w:rsidRDefault="0019444B" w:rsidP="00B87AF4">
      <w:pPr>
        <w:pStyle w:val="CAPSIBulletspontos"/>
        <w:ind w:left="714" w:hanging="357"/>
        <w:rPr>
          <w:szCs w:val="22"/>
        </w:rPr>
      </w:pPr>
      <w:r w:rsidRPr="00B87AF4">
        <w:rPr>
          <w:szCs w:val="22"/>
        </w:rPr>
        <w:t xml:space="preserve">Esta é uma </w:t>
      </w:r>
      <w:r w:rsidR="007C1931">
        <w:rPr>
          <w:szCs w:val="22"/>
        </w:rPr>
        <w:t>frase</w:t>
      </w:r>
      <w:r w:rsidR="007C1931" w:rsidRPr="00B87AF4">
        <w:rPr>
          <w:szCs w:val="22"/>
        </w:rPr>
        <w:t xml:space="preserve"> </w:t>
      </w:r>
      <w:r w:rsidRPr="00B87AF4">
        <w:rPr>
          <w:szCs w:val="22"/>
        </w:rPr>
        <w:t>complementar</w:t>
      </w:r>
      <w:r w:rsidR="006D6912">
        <w:rPr>
          <w:szCs w:val="22"/>
        </w:rPr>
        <w:t>;</w:t>
      </w:r>
    </w:p>
    <w:p w:rsidR="00AB2392" w:rsidRPr="00B87AF4" w:rsidRDefault="00AB2392" w:rsidP="00B87AF4">
      <w:pPr>
        <w:pStyle w:val="CAPSIBulletspontos"/>
        <w:ind w:left="714" w:hanging="357"/>
        <w:rPr>
          <w:szCs w:val="22"/>
        </w:rPr>
      </w:pPr>
      <w:r w:rsidRPr="00B87AF4">
        <w:rPr>
          <w:szCs w:val="22"/>
        </w:rPr>
        <w:t xml:space="preserve">Esta é uma </w:t>
      </w:r>
      <w:r w:rsidR="007C1931">
        <w:rPr>
          <w:szCs w:val="22"/>
        </w:rPr>
        <w:t>frase</w:t>
      </w:r>
      <w:r w:rsidR="007C1931" w:rsidRPr="00B87AF4">
        <w:rPr>
          <w:szCs w:val="22"/>
        </w:rPr>
        <w:t xml:space="preserve"> </w:t>
      </w:r>
      <w:r w:rsidRPr="00B87AF4">
        <w:rPr>
          <w:szCs w:val="22"/>
        </w:rPr>
        <w:t>complementar</w:t>
      </w:r>
      <w:r w:rsidR="006D6912">
        <w:rPr>
          <w:szCs w:val="22"/>
        </w:rPr>
        <w:t>; e</w:t>
      </w:r>
      <w:r w:rsidRPr="00B87AF4">
        <w:rPr>
          <w:szCs w:val="22"/>
        </w:rPr>
        <w:t xml:space="preserve"> </w:t>
      </w:r>
    </w:p>
    <w:p w:rsidR="00356356" w:rsidRPr="00B87AF4" w:rsidRDefault="00AB2392" w:rsidP="00B87AF4">
      <w:pPr>
        <w:pStyle w:val="CAPSIBulletspontos"/>
        <w:ind w:left="714" w:hanging="357"/>
        <w:rPr>
          <w:szCs w:val="22"/>
        </w:rPr>
      </w:pPr>
      <w:r w:rsidRPr="00B87AF4">
        <w:rPr>
          <w:szCs w:val="22"/>
        </w:rPr>
        <w:t xml:space="preserve">Esta é uma </w:t>
      </w:r>
      <w:r w:rsidR="007C1931">
        <w:rPr>
          <w:szCs w:val="22"/>
        </w:rPr>
        <w:t>frase</w:t>
      </w:r>
      <w:r w:rsidR="007C1931" w:rsidRPr="00B87AF4">
        <w:rPr>
          <w:szCs w:val="22"/>
        </w:rPr>
        <w:t xml:space="preserve"> </w:t>
      </w:r>
      <w:r w:rsidRPr="00B87AF4">
        <w:rPr>
          <w:szCs w:val="22"/>
        </w:rPr>
        <w:t>complementar.</w:t>
      </w:r>
    </w:p>
    <w:p w:rsidR="00E002C1" w:rsidRPr="007C1931" w:rsidRDefault="00E002C1">
      <w:pPr>
        <w:pStyle w:val="CAPSITtulo4Subseco"/>
      </w:pPr>
      <w:r w:rsidRPr="007C1931">
        <w:t>Notas de Rodapé</w:t>
      </w:r>
    </w:p>
    <w:p w:rsidR="00886E05" w:rsidRDefault="00C86E8A" w:rsidP="00BC32C2">
      <w:pPr>
        <w:pStyle w:val="CAPSIBulletspontos"/>
        <w:numPr>
          <w:ilvl w:val="0"/>
          <w:numId w:val="0"/>
        </w:numPr>
      </w:pPr>
      <w:r>
        <w:t>As notas de rodapé não são recomendadas</w:t>
      </w:r>
      <w:r w:rsidR="00A966D1">
        <w:t>,</w:t>
      </w:r>
      <w:r>
        <w:t xml:space="preserve"> </w:t>
      </w:r>
      <w:r w:rsidR="00D82526">
        <w:t>todavia</w:t>
      </w:r>
      <w:r>
        <w:t xml:space="preserve">, caso sejam </w:t>
      </w:r>
      <w:r w:rsidR="00D82526">
        <w:t>necessárias</w:t>
      </w:r>
      <w:r>
        <w:t>, devem seguir a seguinte formatação</w:t>
      </w:r>
      <w:r w:rsidRPr="00D7572C">
        <w:rPr>
          <w:rStyle w:val="FootnoteZchn"/>
        </w:rPr>
        <w:footnoteReference w:id="3"/>
      </w:r>
      <w:r>
        <w:t>:</w:t>
      </w:r>
      <w:r w:rsidR="00310FFA">
        <w:t xml:space="preserve"> tamanho 9</w:t>
      </w:r>
      <w:r w:rsidR="006A50A4">
        <w:t>, justificado e</w:t>
      </w:r>
      <w:r w:rsidR="00310FFA">
        <w:t xml:space="preserve"> com espaçamento</w:t>
      </w:r>
      <w:r w:rsidR="0064722E">
        <w:t xml:space="preserve"> simples</w:t>
      </w:r>
      <w:r w:rsidR="00310FFA">
        <w:t>.</w:t>
      </w:r>
    </w:p>
    <w:p w:rsidR="0032774E" w:rsidRPr="00254AA5" w:rsidRDefault="0032774E">
      <w:pPr>
        <w:pStyle w:val="CAPSITtulo3SeoPrincipal"/>
      </w:pPr>
      <w:r w:rsidRPr="00254AA5">
        <w:t>Cabeçalhos e Rodapés</w:t>
      </w:r>
    </w:p>
    <w:p w:rsidR="0032774E" w:rsidRPr="00BC32C2" w:rsidRDefault="0032774E" w:rsidP="0032774E">
      <w:r w:rsidRPr="00BC32C2">
        <w:t>Tanto o cabeçalho quanto o rodapé possuem características específicas de preenchimento e serão descritos nesta secção.</w:t>
      </w:r>
    </w:p>
    <w:p w:rsidR="0032774E" w:rsidRPr="00BC32C2" w:rsidRDefault="0032774E" w:rsidP="0032774E">
      <w:r w:rsidRPr="00BC32C2">
        <w:t xml:space="preserve">O cabeçalho da primeira página deverá estar em branco. </w:t>
      </w:r>
      <w:r w:rsidR="00660B08">
        <w:t>No</w:t>
      </w:r>
      <w:r w:rsidRPr="00BC32C2">
        <w:t xml:space="preserve">s cabeçalhos das demais páginas deverão constar o(s) </w:t>
      </w:r>
      <w:r w:rsidR="00D82526">
        <w:t>apelido</w:t>
      </w:r>
      <w:r w:rsidRPr="00BC32C2">
        <w:t>(s) do(s) autor(</w:t>
      </w:r>
      <w:proofErr w:type="spellStart"/>
      <w:r w:rsidRPr="00BC32C2">
        <w:t>es</w:t>
      </w:r>
      <w:proofErr w:type="spellEnd"/>
      <w:r w:rsidRPr="00BC32C2">
        <w:t>) p</w:t>
      </w:r>
      <w:r w:rsidR="00A966D1">
        <w:t>recedido</w:t>
      </w:r>
      <w:r w:rsidR="00660B08">
        <w:t>(s)</w:t>
      </w:r>
      <w:r w:rsidR="00A966D1">
        <w:t xml:space="preserve"> de um título curto de 5 a 8 palavras. Caso tenha mais de </w:t>
      </w:r>
      <w:r w:rsidR="00660B08">
        <w:t>três</w:t>
      </w:r>
      <w:r w:rsidRPr="00BC32C2">
        <w:t xml:space="preserve"> autores, deverá </w:t>
      </w:r>
      <w:r w:rsidR="00660B08">
        <w:t xml:space="preserve">ser </w:t>
      </w:r>
      <w:r w:rsidR="00660B08" w:rsidRPr="00BC32C2">
        <w:t>coloca</w:t>
      </w:r>
      <w:r w:rsidR="00660B08">
        <w:t>do</w:t>
      </w:r>
      <w:r w:rsidR="00660B08" w:rsidRPr="00BC32C2">
        <w:t xml:space="preserve"> </w:t>
      </w:r>
      <w:r w:rsidRPr="00BC32C2">
        <w:t xml:space="preserve">o </w:t>
      </w:r>
      <w:r w:rsidR="00D82526">
        <w:t>apelido</w:t>
      </w:r>
      <w:r w:rsidR="00D82526" w:rsidRPr="00BC32C2">
        <w:t xml:space="preserve"> </w:t>
      </w:r>
      <w:r w:rsidRPr="00BC32C2">
        <w:t>do primeiro autor seguido de et al. (exemplo: Smith et al.)</w:t>
      </w:r>
      <w:r w:rsidR="00660B08">
        <w:t>.</w:t>
      </w:r>
      <w:r w:rsidRPr="00BC32C2">
        <w:t xml:space="preserve"> O cabeçalho deverá utilizar tamanho 10, itálico</w:t>
      </w:r>
      <w:r w:rsidR="00660B08">
        <w:t>,</w:t>
      </w:r>
      <w:r w:rsidRPr="00BC32C2">
        <w:t xml:space="preserve"> com um espaçamento de linhas simples.</w:t>
      </w:r>
    </w:p>
    <w:p w:rsidR="0032774E" w:rsidRDefault="0032774E" w:rsidP="0032774E">
      <w:r w:rsidRPr="00BC32C2">
        <w:t>O rodapé da primeira página contém informações específicas do evento e está pré-formatado neste documento.</w:t>
      </w:r>
    </w:p>
    <w:p w:rsidR="00D26C21" w:rsidRPr="00E35F32" w:rsidRDefault="00D26C21" w:rsidP="00426340">
      <w:pPr>
        <w:pStyle w:val="CAPSITtulo3SeoPrincipal"/>
      </w:pPr>
      <w:r w:rsidRPr="00E35F32">
        <w:lastRenderedPageBreak/>
        <w:t xml:space="preserve">Formatação das </w:t>
      </w:r>
      <w:r w:rsidR="009058F3">
        <w:t xml:space="preserve">Citações e </w:t>
      </w:r>
      <w:r w:rsidR="002B406E">
        <w:t xml:space="preserve">das </w:t>
      </w:r>
      <w:r w:rsidR="00DE4999">
        <w:t>R</w:t>
      </w:r>
      <w:r w:rsidRPr="00E35F32">
        <w:t>eferências</w:t>
      </w:r>
      <w:r w:rsidR="009058F3">
        <w:t xml:space="preserve"> Bibliográficas</w:t>
      </w:r>
    </w:p>
    <w:p w:rsidR="00DE4999" w:rsidRDefault="00D26C21" w:rsidP="00935711">
      <w:r>
        <w:t>Nesta secção</w:t>
      </w:r>
      <w:r w:rsidR="00DE4999">
        <w:t xml:space="preserve"> </w:t>
      </w:r>
      <w:r w:rsidR="00A966D1">
        <w:t xml:space="preserve">ilustra-se o </w:t>
      </w:r>
      <w:r w:rsidR="00EF5A4D">
        <w:t>processo de desenvolvimento de software genérico</w:t>
      </w:r>
      <w:sdt>
        <w:sdtPr>
          <w:id w:val="-1738778682"/>
          <w:citation/>
        </w:sdtPr>
        <w:sdtContent>
          <w:bookmarkStart w:id="0" w:name="_GoBack"/>
          <w:r w:rsidR="00EF5A4D">
            <w:fldChar w:fldCharType="begin"/>
          </w:r>
          <w:r w:rsidR="00EF5A4D">
            <w:instrText xml:space="preserve"> CITATION Ian16 \l 2070 </w:instrText>
          </w:r>
          <w:r w:rsidR="00EF5A4D">
            <w:fldChar w:fldCharType="separate"/>
          </w:r>
          <w:r w:rsidR="00E14A36">
            <w:rPr>
              <w:noProof/>
            </w:rPr>
            <w:t xml:space="preserve"> (Sommerville, 2016)</w:t>
          </w:r>
          <w:r w:rsidR="00EF5A4D">
            <w:fldChar w:fldCharType="end"/>
          </w:r>
          <w:bookmarkEnd w:id="0"/>
        </w:sdtContent>
      </w:sdt>
      <w:r w:rsidR="00EF5A4D">
        <w:t xml:space="preserve"> de </w:t>
      </w:r>
      <w:proofErr w:type="spellStart"/>
      <w:r w:rsidR="00EF5A4D">
        <w:t>Sommerville</w:t>
      </w:r>
      <w:proofErr w:type="spellEnd"/>
      <w:r w:rsidR="00EF5A4D">
        <w:t xml:space="preserve"> </w:t>
      </w:r>
      <w:sdt>
        <w:sdtPr>
          <w:id w:val="-436756890"/>
          <w:citation/>
        </w:sdtPr>
        <w:sdtContent>
          <w:r w:rsidR="00EF5A4D">
            <w:fldChar w:fldCharType="begin"/>
          </w:r>
          <w:r w:rsidR="00EF5A4D">
            <w:instrText xml:space="preserve"> CITATION Ian16 \l 2070 </w:instrText>
          </w:r>
          <w:r w:rsidR="00EF5A4D">
            <w:fldChar w:fldCharType="separate"/>
          </w:r>
          <w:r w:rsidR="00E14A36">
            <w:rPr>
              <w:noProof/>
            </w:rPr>
            <w:t>(Sommerville, 2016)</w:t>
          </w:r>
          <w:r w:rsidR="00EF5A4D">
            <w:fldChar w:fldCharType="end"/>
          </w:r>
        </w:sdtContent>
      </w:sdt>
      <w:r w:rsidR="00EF5A4D">
        <w:t xml:space="preserve"> </w:t>
      </w:r>
      <w:r w:rsidR="00A966D1">
        <w:t>devem</w:t>
      </w:r>
      <w:r>
        <w:t xml:space="preserve"> ser </w:t>
      </w:r>
      <w:r w:rsidR="00E12108">
        <w:t xml:space="preserve">efetuadas </w:t>
      </w:r>
      <w:r>
        <w:t>a</w:t>
      </w:r>
      <w:r w:rsidR="009058F3">
        <w:t>s</w:t>
      </w:r>
      <w:r>
        <w:t xml:space="preserve"> citaç</w:t>
      </w:r>
      <w:r w:rsidR="009058F3">
        <w:t>ões e as referências bibliográficas</w:t>
      </w:r>
      <w:r w:rsidR="00A966D1">
        <w:t>,</w:t>
      </w:r>
      <w:r w:rsidR="009058F3">
        <w:t xml:space="preserve"> </w:t>
      </w:r>
      <w:r w:rsidR="00A966D1">
        <w:t>assim</w:t>
      </w:r>
      <w:r w:rsidR="00DE4999">
        <w:t xml:space="preserve"> como sua formatação.</w:t>
      </w:r>
    </w:p>
    <w:p w:rsidR="00094CCA" w:rsidRDefault="00A966D1" w:rsidP="00935711">
      <w:pPr>
        <w:rPr>
          <w:sz w:val="23"/>
          <w:szCs w:val="23"/>
        </w:rPr>
      </w:pPr>
      <w:r w:rsidRPr="00C96909">
        <w:rPr>
          <w:highlight w:val="yellow"/>
        </w:rPr>
        <w:t xml:space="preserve">O estilo de bibliográfico </w:t>
      </w:r>
      <w:r w:rsidR="009058F3" w:rsidRPr="00C96909">
        <w:rPr>
          <w:highlight w:val="yellow"/>
        </w:rPr>
        <w:t xml:space="preserve">adotado </w:t>
      </w:r>
      <w:r w:rsidRPr="00C96909">
        <w:rPr>
          <w:highlight w:val="yellow"/>
        </w:rPr>
        <w:t xml:space="preserve">é </w:t>
      </w:r>
      <w:r w:rsidR="009058F3" w:rsidRPr="00C96909">
        <w:rPr>
          <w:highlight w:val="yellow"/>
        </w:rPr>
        <w:t>o estilo APA (</w:t>
      </w:r>
      <w:proofErr w:type="spellStart"/>
      <w:r w:rsidR="009058F3" w:rsidRPr="00C96909">
        <w:rPr>
          <w:i/>
          <w:highlight w:val="yellow"/>
        </w:rPr>
        <w:t>American</w:t>
      </w:r>
      <w:proofErr w:type="spellEnd"/>
      <w:r w:rsidR="009058F3" w:rsidRPr="00C96909">
        <w:rPr>
          <w:i/>
          <w:highlight w:val="yellow"/>
        </w:rPr>
        <w:t xml:space="preserve"> </w:t>
      </w:r>
      <w:proofErr w:type="spellStart"/>
      <w:r w:rsidR="009058F3" w:rsidRPr="00C96909">
        <w:rPr>
          <w:i/>
          <w:highlight w:val="yellow"/>
        </w:rPr>
        <w:t>Psychological</w:t>
      </w:r>
      <w:proofErr w:type="spellEnd"/>
      <w:r w:rsidR="009058F3" w:rsidRPr="00C96909">
        <w:rPr>
          <w:i/>
          <w:highlight w:val="yellow"/>
        </w:rPr>
        <w:t xml:space="preserve"> </w:t>
      </w:r>
      <w:proofErr w:type="spellStart"/>
      <w:r w:rsidR="009058F3" w:rsidRPr="00C96909">
        <w:rPr>
          <w:i/>
          <w:highlight w:val="yellow"/>
        </w:rPr>
        <w:t>Association</w:t>
      </w:r>
      <w:proofErr w:type="spellEnd"/>
      <w:r w:rsidR="009058F3" w:rsidRPr="00C96909">
        <w:rPr>
          <w:highlight w:val="yellow"/>
        </w:rPr>
        <w:t>)</w:t>
      </w:r>
      <w:r w:rsidR="009058F3">
        <w:t>, 6</w:t>
      </w:r>
      <w:r w:rsidR="00E12108">
        <w:t>.</w:t>
      </w:r>
      <w:r w:rsidR="009058F3">
        <w:t xml:space="preserve">ª edição, </w:t>
      </w:r>
      <w:r w:rsidR="00F34A99">
        <w:t xml:space="preserve">estabelecendo </w:t>
      </w:r>
      <w:r w:rsidR="009058F3">
        <w:t>as diretrizes gerais para se efetuar</w:t>
      </w:r>
      <w:r w:rsidR="00F34A99">
        <w:t>em</w:t>
      </w:r>
      <w:r w:rsidR="009058F3">
        <w:t xml:space="preserve"> citações e referências no</w:t>
      </w:r>
      <w:r>
        <w:t>s</w:t>
      </w:r>
      <w:r w:rsidR="009058F3">
        <w:t xml:space="preserve"> trabalho</w:t>
      </w:r>
      <w:r>
        <w:t>s</w:t>
      </w:r>
      <w:r w:rsidR="009058F3">
        <w:t xml:space="preserve"> submetido</w:t>
      </w:r>
      <w:r>
        <w:t>s</w:t>
      </w:r>
      <w:r w:rsidR="009058F3">
        <w:t xml:space="preserve"> à conferência</w:t>
      </w:r>
      <w:sdt>
        <w:sdtPr>
          <w:id w:val="1632279350"/>
          <w:citation/>
        </w:sdtPr>
        <w:sdtContent>
          <w:r w:rsidR="00EF5A4D">
            <w:fldChar w:fldCharType="begin"/>
          </w:r>
          <w:r w:rsidR="00E14A36">
            <w:instrText xml:space="preserve">CITATION IBM \l 2070 </w:instrText>
          </w:r>
          <w:r w:rsidR="00EF5A4D">
            <w:fldChar w:fldCharType="separate"/>
          </w:r>
          <w:r w:rsidR="00E14A36">
            <w:rPr>
              <w:noProof/>
            </w:rPr>
            <w:t xml:space="preserve"> (IBM, 2020)</w:t>
          </w:r>
          <w:r w:rsidR="00EF5A4D">
            <w:fldChar w:fldCharType="end"/>
          </w:r>
        </w:sdtContent>
      </w:sdt>
      <w:r w:rsidR="009058F3">
        <w:t xml:space="preserve">. A </w:t>
      </w:r>
      <w:r w:rsidR="00094CCA">
        <w:t xml:space="preserve">Tabela 2 </w:t>
      </w:r>
      <w:r>
        <w:t>ilustra</w:t>
      </w:r>
      <w:r w:rsidR="00094CCA">
        <w:t xml:space="preserve"> </w:t>
      </w:r>
      <w:r w:rsidR="009058F3">
        <w:t>algu</w:t>
      </w:r>
      <w:r>
        <w:t>ns exemplos de citações</w:t>
      </w:r>
      <w:r w:rsidR="00094CCA">
        <w:t xml:space="preserve"> direta (transcrição) ou indireta (paráfrase)</w:t>
      </w:r>
      <w:r w:rsidR="009058F3">
        <w:t xml:space="preserve">. </w:t>
      </w:r>
      <w:r>
        <w:t>D</w:t>
      </w:r>
      <w:r w:rsidR="002B406E">
        <w:t>e realçar</w:t>
      </w:r>
      <w:r w:rsidR="00A12B52">
        <w:t xml:space="preserve"> que</w:t>
      </w:r>
      <w:r w:rsidR="009058F3">
        <w:t xml:space="preserve"> os exemplos abaixo </w:t>
      </w:r>
      <w:r w:rsidR="00A12B52">
        <w:t>apresentados não substituem</w:t>
      </w:r>
      <w:r w:rsidR="009058F3">
        <w:t xml:space="preserve"> a consulta do manual APA para informações mais detalhadas</w:t>
      </w:r>
      <w:r w:rsidR="00A12B52">
        <w:t>, o qual</w:t>
      </w:r>
      <w:r w:rsidR="009058F3">
        <w:t xml:space="preserve"> </w:t>
      </w:r>
      <w:r w:rsidR="00A12B52">
        <w:t>p</w:t>
      </w:r>
      <w:r w:rsidR="009058F3">
        <w:t xml:space="preserve">ode ser encontrado </w:t>
      </w:r>
      <w:r w:rsidR="00F34A99">
        <w:t>em</w:t>
      </w:r>
      <w:r w:rsidR="009058F3">
        <w:t xml:space="preserve">: </w:t>
      </w:r>
      <w:hyperlink r:id="rId9" w:history="1">
        <w:r w:rsidR="009058F3" w:rsidRPr="00B366D9">
          <w:rPr>
            <w:rStyle w:val="Hiperligao"/>
            <w:sz w:val="23"/>
            <w:szCs w:val="23"/>
          </w:rPr>
          <w:t>http://www.apastyle.org/</w:t>
        </w:r>
      </w:hyperlink>
    </w:p>
    <w:p w:rsidR="0062787A" w:rsidRDefault="0062787A" w:rsidP="00935711">
      <w:pPr>
        <w:rPr>
          <w:sz w:val="23"/>
          <w:szCs w:val="23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  <w:gridCol w:w="1746"/>
      </w:tblGrid>
      <w:tr w:rsidR="0062787A" w:rsidRPr="001E1BC3" w:rsidTr="0062787A">
        <w:trPr>
          <w:jc w:val="center"/>
        </w:trPr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1E1BC3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1E1BC3">
              <w:rPr>
                <w:b/>
                <w:lang w:val="pt-PT"/>
              </w:rPr>
              <w:t>Tipo de Citação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1E1BC3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1E1BC3">
              <w:rPr>
                <w:b/>
                <w:lang w:val="pt-PT"/>
              </w:rPr>
              <w:t>1</w:t>
            </w:r>
            <w:r w:rsidR="00F34A99" w:rsidRPr="001E1BC3">
              <w:rPr>
                <w:b/>
                <w:lang w:val="pt-PT"/>
              </w:rPr>
              <w:t>.</w:t>
            </w:r>
            <w:r w:rsidRPr="001E1BC3">
              <w:rPr>
                <w:b/>
                <w:lang w:val="pt-PT"/>
              </w:rPr>
              <w:t>ª Citação indireta (paráfrase)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1E1BC3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1E1BC3">
              <w:rPr>
                <w:b/>
                <w:lang w:val="pt-PT"/>
              </w:rPr>
              <w:t>Citações seguintes indiretas (Paráfrase)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1E1BC3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1E1BC3">
              <w:rPr>
                <w:b/>
                <w:lang w:val="pt-PT"/>
              </w:rPr>
              <w:t>1</w:t>
            </w:r>
            <w:r w:rsidR="00F34A99" w:rsidRPr="001E1BC3">
              <w:rPr>
                <w:b/>
                <w:lang w:val="pt-PT"/>
              </w:rPr>
              <w:t>.</w:t>
            </w:r>
            <w:r w:rsidRPr="001E1BC3">
              <w:rPr>
                <w:b/>
                <w:lang w:val="pt-PT"/>
              </w:rPr>
              <w:t>ª Citação direta (transcrição)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1E1BC3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1E1BC3">
              <w:rPr>
                <w:b/>
                <w:lang w:val="pt-PT"/>
              </w:rPr>
              <w:t>Citações seguintes indiretas (Paráfrase)</w:t>
            </w:r>
          </w:p>
        </w:tc>
      </w:tr>
      <w:tr w:rsidR="0062787A" w:rsidRPr="0062787A" w:rsidTr="00B87AF4">
        <w:trPr>
          <w:jc w:val="center"/>
        </w:trPr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A12B52" w:rsidRDefault="00094CCA" w:rsidP="00A12B52">
            <w:pPr>
              <w:pStyle w:val="Table"/>
              <w:spacing w:before="60"/>
              <w:rPr>
                <w:b/>
              </w:rPr>
            </w:pPr>
            <w:r w:rsidRPr="00A12B52">
              <w:rPr>
                <w:b/>
              </w:rPr>
              <w:t xml:space="preserve">Uma </w:t>
            </w:r>
            <w:proofErr w:type="spellStart"/>
            <w:r w:rsidRPr="00A12B52">
              <w:rPr>
                <w:b/>
              </w:rPr>
              <w:t>obra</w:t>
            </w:r>
            <w:proofErr w:type="spellEnd"/>
            <w:r w:rsidRPr="00A12B52">
              <w:rPr>
                <w:b/>
              </w:rPr>
              <w:t xml:space="preserve"> com 1 </w:t>
            </w:r>
            <w:proofErr w:type="spellStart"/>
            <w:r w:rsidRPr="00A12B52">
              <w:rPr>
                <w:b/>
              </w:rPr>
              <w:t>autor</w:t>
            </w:r>
            <w:proofErr w:type="spellEnd"/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094CCA">
            <w:pPr>
              <w:pStyle w:val="Table"/>
            </w:pPr>
            <w:proofErr w:type="spellStart"/>
            <w:r w:rsidRPr="00B87AF4">
              <w:rPr>
                <w:szCs w:val="22"/>
              </w:rPr>
              <w:t>Mowday</w:t>
            </w:r>
            <w:proofErr w:type="spellEnd"/>
            <w:r w:rsidRPr="00B87AF4">
              <w:rPr>
                <w:szCs w:val="22"/>
              </w:rPr>
              <w:t xml:space="preserve"> (1983)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094CCA">
            <w:pPr>
              <w:pStyle w:val="Table"/>
            </w:pPr>
            <w:proofErr w:type="spellStart"/>
            <w:r w:rsidRPr="00B87AF4">
              <w:rPr>
                <w:szCs w:val="22"/>
              </w:rPr>
              <w:t>Mowday</w:t>
            </w:r>
            <w:proofErr w:type="spellEnd"/>
            <w:r w:rsidRPr="00B87AF4">
              <w:rPr>
                <w:szCs w:val="22"/>
              </w:rPr>
              <w:t xml:space="preserve"> (1983)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094CCA">
            <w:pPr>
              <w:pStyle w:val="Table"/>
            </w:pPr>
            <w:r w:rsidRPr="00B87AF4">
              <w:rPr>
                <w:szCs w:val="22"/>
              </w:rPr>
              <w:t>(</w:t>
            </w:r>
            <w:proofErr w:type="spellStart"/>
            <w:r w:rsidR="00F34A99" w:rsidRPr="00B87AF4">
              <w:rPr>
                <w:szCs w:val="22"/>
              </w:rPr>
              <w:t>Mowday</w:t>
            </w:r>
            <w:proofErr w:type="spellEnd"/>
            <w:r w:rsidRPr="00B87AF4">
              <w:rPr>
                <w:szCs w:val="22"/>
              </w:rPr>
              <w:t>,</w:t>
            </w:r>
            <w:r w:rsidR="0062787A">
              <w:rPr>
                <w:szCs w:val="22"/>
              </w:rPr>
              <w:t xml:space="preserve"> </w:t>
            </w:r>
            <w:r w:rsidR="00F34A99" w:rsidRPr="00B87AF4">
              <w:rPr>
                <w:szCs w:val="22"/>
              </w:rPr>
              <w:t>1983</w:t>
            </w:r>
            <w:r w:rsidR="0062787A">
              <w:rPr>
                <w:szCs w:val="22"/>
              </w:rPr>
              <w:t>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F34A99" w:rsidP="00A12B52">
            <w:pPr>
              <w:pStyle w:val="Table"/>
            </w:pPr>
            <w:r w:rsidRPr="00B87AF4" w:rsidDel="00F34A99">
              <w:rPr>
                <w:szCs w:val="22"/>
              </w:rPr>
              <w:t xml:space="preserve"> </w:t>
            </w:r>
            <w:r w:rsidR="00094CCA" w:rsidRPr="00B87AF4">
              <w:rPr>
                <w:szCs w:val="22"/>
              </w:rPr>
              <w:t>(</w:t>
            </w:r>
            <w:proofErr w:type="spellStart"/>
            <w:r w:rsidRPr="00B87AF4">
              <w:rPr>
                <w:szCs w:val="22"/>
              </w:rPr>
              <w:t>Mowday</w:t>
            </w:r>
            <w:proofErr w:type="spellEnd"/>
            <w:r w:rsidR="00094CCA" w:rsidRPr="00B87AF4">
              <w:rPr>
                <w:szCs w:val="22"/>
              </w:rPr>
              <w:t xml:space="preserve">, </w:t>
            </w:r>
            <w:r w:rsidRPr="00B87AF4">
              <w:rPr>
                <w:szCs w:val="22"/>
              </w:rPr>
              <w:t>1983</w:t>
            </w:r>
            <w:r w:rsidR="00094CCA" w:rsidRPr="00B87AF4">
              <w:rPr>
                <w:szCs w:val="22"/>
              </w:rPr>
              <w:t>)</w:t>
            </w:r>
          </w:p>
        </w:tc>
      </w:tr>
      <w:tr w:rsidR="0062787A" w:rsidRPr="0062787A" w:rsidTr="00B87AF4">
        <w:trPr>
          <w:jc w:val="center"/>
        </w:trPr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A12B52" w:rsidRDefault="00094CCA" w:rsidP="00A12B52">
            <w:pPr>
              <w:pStyle w:val="Table"/>
              <w:spacing w:before="60"/>
              <w:rPr>
                <w:b/>
              </w:rPr>
            </w:pPr>
            <w:r w:rsidRPr="00A12B52">
              <w:rPr>
                <w:b/>
              </w:rPr>
              <w:t xml:space="preserve">Uma </w:t>
            </w:r>
            <w:proofErr w:type="spellStart"/>
            <w:r w:rsidRPr="00A12B52">
              <w:rPr>
                <w:b/>
              </w:rPr>
              <w:t>obra</w:t>
            </w:r>
            <w:proofErr w:type="spellEnd"/>
            <w:r w:rsidRPr="00A12B52">
              <w:rPr>
                <w:b/>
              </w:rPr>
              <w:t xml:space="preserve"> com 2 </w:t>
            </w:r>
            <w:proofErr w:type="spellStart"/>
            <w:r w:rsidRPr="00A12B52">
              <w:rPr>
                <w:b/>
              </w:rPr>
              <w:t>autores</w:t>
            </w:r>
            <w:proofErr w:type="spellEnd"/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3004D4" w:rsidP="00A12B52">
            <w:pPr>
              <w:pStyle w:val="Table"/>
            </w:pPr>
            <w:r w:rsidRPr="00B87AF4">
              <w:t>Bacon e Fitzgerald (2001)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3004D4" w:rsidP="00A12B52">
            <w:pPr>
              <w:pStyle w:val="Table"/>
            </w:pPr>
            <w:r w:rsidRPr="00B87AF4">
              <w:t>Bacon e Fitzgerald (2001)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094CCA">
            <w:pPr>
              <w:pStyle w:val="Table"/>
            </w:pPr>
            <w:r w:rsidRPr="00B87AF4">
              <w:rPr>
                <w:szCs w:val="22"/>
              </w:rPr>
              <w:t>(</w:t>
            </w:r>
            <w:r w:rsidR="00F34A99">
              <w:t>Bacon &amp;</w:t>
            </w:r>
            <w:r w:rsidR="00F34A99" w:rsidRPr="00B87AF4">
              <w:t xml:space="preserve"> Fitzgerald</w:t>
            </w:r>
            <w:r w:rsidRPr="00B87AF4">
              <w:rPr>
                <w:szCs w:val="22"/>
              </w:rPr>
              <w:t>, 200</w:t>
            </w:r>
            <w:r w:rsidR="00F34A99">
              <w:rPr>
                <w:szCs w:val="22"/>
              </w:rPr>
              <w:t>1</w:t>
            </w:r>
            <w:r w:rsidRPr="00B87AF4">
              <w:rPr>
                <w:szCs w:val="22"/>
              </w:rPr>
              <w:t>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094CCA" w:rsidP="00A12B52">
            <w:pPr>
              <w:pStyle w:val="Table"/>
            </w:pPr>
            <w:r w:rsidRPr="00B87AF4">
              <w:rPr>
                <w:szCs w:val="22"/>
              </w:rPr>
              <w:t>(</w:t>
            </w:r>
            <w:r w:rsidR="00F34A99">
              <w:t>Bacon &amp;</w:t>
            </w:r>
            <w:r w:rsidR="00F34A99" w:rsidRPr="00B87AF4">
              <w:t xml:space="preserve"> Fitzgerald</w:t>
            </w:r>
            <w:r w:rsidRPr="00B87AF4">
              <w:rPr>
                <w:szCs w:val="22"/>
              </w:rPr>
              <w:t>, 200</w:t>
            </w:r>
            <w:r w:rsidR="00F34A99">
              <w:rPr>
                <w:szCs w:val="22"/>
              </w:rPr>
              <w:t>1</w:t>
            </w:r>
            <w:r w:rsidRPr="00B87AF4">
              <w:rPr>
                <w:szCs w:val="22"/>
              </w:rPr>
              <w:t>)</w:t>
            </w:r>
          </w:p>
        </w:tc>
      </w:tr>
      <w:tr w:rsidR="0062787A" w:rsidRPr="0062787A" w:rsidTr="00B87AF4">
        <w:trPr>
          <w:jc w:val="center"/>
        </w:trPr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426340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426340">
              <w:rPr>
                <w:b/>
                <w:lang w:val="pt-PT"/>
              </w:rPr>
              <w:t>Uma obra com 3 a 5 autores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Silva, Costa e Martins (2012)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Silva et al. (2012)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(Silva, Costa &amp; Martins, 2012)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(Silva et al., 2012)</w:t>
            </w:r>
          </w:p>
        </w:tc>
      </w:tr>
      <w:tr w:rsidR="0062787A" w:rsidRPr="0062787A" w:rsidTr="00B87AF4">
        <w:trPr>
          <w:jc w:val="center"/>
        </w:trPr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094CCA" w:rsidRPr="00426340" w:rsidRDefault="00094CCA" w:rsidP="00A12B52">
            <w:pPr>
              <w:pStyle w:val="Table"/>
              <w:spacing w:before="60"/>
              <w:rPr>
                <w:b/>
                <w:lang w:val="pt-PT"/>
              </w:rPr>
            </w:pPr>
            <w:r w:rsidRPr="00426340">
              <w:rPr>
                <w:b/>
                <w:lang w:val="pt-PT"/>
              </w:rPr>
              <w:t>Uma obra com 6 ou mais autores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Falkenberg et al. (1996)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Falkenberg et al. (1996)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(Falkenberg et al., 1996)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94CCA" w:rsidRPr="00B87AF4" w:rsidRDefault="0062787A" w:rsidP="00A12B52">
            <w:pPr>
              <w:pStyle w:val="Table"/>
            </w:pPr>
            <w:r w:rsidRPr="00B87AF4">
              <w:rPr>
                <w:szCs w:val="22"/>
              </w:rPr>
              <w:t>(Falkenberg et al., 1996)</w:t>
            </w:r>
          </w:p>
        </w:tc>
      </w:tr>
    </w:tbl>
    <w:p w:rsidR="00094CCA" w:rsidRDefault="0062787A" w:rsidP="00B87AF4">
      <w:pPr>
        <w:pStyle w:val="CAPSIFiguraLegenda"/>
        <w:spacing w:before="120" w:line="240" w:lineRule="auto"/>
      </w:pPr>
      <w:r>
        <w:t>Tabela 2 – Exemplos de citações direta e indireta no estilo APA, 6</w:t>
      </w:r>
      <w:r w:rsidR="00F34A99">
        <w:t>.</w:t>
      </w:r>
      <w:r>
        <w:t>ª edição</w:t>
      </w:r>
    </w:p>
    <w:p w:rsidR="002C5B3F" w:rsidRPr="00E35F32" w:rsidRDefault="00D26C21" w:rsidP="00426340">
      <w:pPr>
        <w:pStyle w:val="CAPSITtulo3SeoPrincipal"/>
      </w:pPr>
      <w:r w:rsidRPr="00E35F32">
        <w:t>Apresentação das comunicações</w:t>
      </w:r>
    </w:p>
    <w:p w:rsidR="00D26C21" w:rsidRPr="0061729C" w:rsidRDefault="00D26C21" w:rsidP="00935711">
      <w:r w:rsidRPr="0061729C">
        <w:t xml:space="preserve">Os autores dispõem de um </w:t>
      </w:r>
      <w:r w:rsidRPr="0061729C">
        <w:rPr>
          <w:u w:val="single"/>
        </w:rPr>
        <w:t>máximo</w:t>
      </w:r>
      <w:r w:rsidRPr="0061729C">
        <w:t xml:space="preserve"> de 20 (vinte) minutos para apresentarem as suas comunicações. Os presidentes das mesas têm instruções para fazerem cumprir escrupulosamente esta regra. Estão </w:t>
      </w:r>
      <w:r w:rsidR="002B406E">
        <w:t xml:space="preserve">ainda </w:t>
      </w:r>
      <w:r w:rsidRPr="0061729C">
        <w:t>previstos 10 minutos por cada apresenta</w:t>
      </w:r>
      <w:r w:rsidR="009B2DD6" w:rsidRPr="0061729C">
        <w:t xml:space="preserve">ção para </w:t>
      </w:r>
      <w:r w:rsidR="00420AE4">
        <w:t>discussão</w:t>
      </w:r>
      <w:r w:rsidRPr="0061729C">
        <w:t xml:space="preserve"> entre a audiência e os autores.</w:t>
      </w:r>
    </w:p>
    <w:p w:rsidR="005E7FB6" w:rsidRDefault="00D26C21" w:rsidP="00935711">
      <w:r w:rsidRPr="0061729C">
        <w:t>E</w:t>
      </w:r>
      <w:r w:rsidR="009B2DD6" w:rsidRPr="0061729C">
        <w:t>m qualquer uma das salas estar</w:t>
      </w:r>
      <w:r w:rsidR="002B406E">
        <w:t>ão</w:t>
      </w:r>
      <w:r w:rsidR="009B2DD6" w:rsidRPr="0061729C">
        <w:t xml:space="preserve"> </w:t>
      </w:r>
      <w:r w:rsidR="002B406E" w:rsidRPr="0061729C">
        <w:t>disponíve</w:t>
      </w:r>
      <w:r w:rsidR="002B406E">
        <w:t>is</w:t>
      </w:r>
      <w:r w:rsidR="002B406E" w:rsidRPr="0061729C">
        <w:t xml:space="preserve"> </w:t>
      </w:r>
      <w:r w:rsidR="00353C15">
        <w:t xml:space="preserve">um </w:t>
      </w:r>
      <w:r w:rsidRPr="0061729C">
        <w:t xml:space="preserve">computador e </w:t>
      </w:r>
      <w:r w:rsidR="00353C15">
        <w:t xml:space="preserve">um </w:t>
      </w:r>
      <w:r w:rsidR="00353C15" w:rsidRPr="0061729C">
        <w:t>projetor</w:t>
      </w:r>
      <w:r w:rsidRPr="0061729C">
        <w:t xml:space="preserve"> de vídeo. Sugere-se que os autores contactem a organização para testarem previamente as suas apresentações.</w:t>
      </w:r>
    </w:p>
    <w:p w:rsidR="009407C1" w:rsidRDefault="009407C1" w:rsidP="00935711">
      <w:r>
        <w:t xml:space="preserve">Os autores dos pósteres </w:t>
      </w:r>
      <w:r w:rsidRPr="009407C1">
        <w:t>aceites deverão elaborar um póster em tamanho A0, com a descrição do trabalho, que deve ser impresso para exposição na conferência.</w:t>
      </w:r>
    </w:p>
    <w:p w:rsidR="009407C1" w:rsidRDefault="005E7FB6" w:rsidP="00935711">
      <w:r>
        <w:t>Para que o trabalho seja publicado nas atas da conferência, pelo menos um dos autores deverá efetuar a inscrição na conferência</w:t>
      </w:r>
      <w:r w:rsidR="00E5008F">
        <w:t xml:space="preserve"> e realizar a apresentação do mesmo</w:t>
      </w:r>
      <w:r>
        <w:t>.</w:t>
      </w:r>
    </w:p>
    <w:p w:rsidR="00D26C21" w:rsidRPr="00E35F32" w:rsidRDefault="00D26C21" w:rsidP="00426340">
      <w:pPr>
        <w:pStyle w:val="CAPSITtulo3SeoPrincipal"/>
      </w:pPr>
      <w:r w:rsidRPr="00E35F32">
        <w:lastRenderedPageBreak/>
        <w:t>Conclusão</w:t>
      </w:r>
    </w:p>
    <w:p w:rsidR="00D26C21" w:rsidRDefault="00D26C21" w:rsidP="00935711">
      <w:r>
        <w:t>Quaisquer outros esclarecimentos poderão ser solicitados à comissão organi</w:t>
      </w:r>
      <w:r w:rsidR="00740AE5">
        <w:t xml:space="preserve">zadora ou </w:t>
      </w:r>
      <w:r w:rsidR="00426340">
        <w:t>à</w:t>
      </w:r>
      <w:r w:rsidR="00A067F3">
        <w:t xml:space="preserve"> </w:t>
      </w:r>
      <w:r w:rsidR="00740AE5">
        <w:t xml:space="preserve">comissão de programa através do </w:t>
      </w:r>
      <w:r w:rsidR="007229DB">
        <w:t xml:space="preserve">endereço </w:t>
      </w:r>
      <w:hyperlink r:id="rId10" w:history="1">
        <w:r w:rsidR="002122C6" w:rsidRPr="004643B4">
          <w:rPr>
            <w:rStyle w:val="Hiperligao"/>
          </w:rPr>
          <w:t>capsi@apsi.pt</w:t>
        </w:r>
      </w:hyperlink>
      <w:r w:rsidR="006B7BF4">
        <w:t xml:space="preserve"> ou </w:t>
      </w:r>
      <w:hyperlink r:id="rId11" w:history="1">
        <w:r w:rsidR="00C94D57" w:rsidRPr="00EC4E46">
          <w:rPr>
            <w:rStyle w:val="Hiperligao"/>
          </w:rPr>
          <w:t>capsi2019@novaims.unl.pt</w:t>
        </w:r>
      </w:hyperlink>
      <w:r w:rsidR="006B7BF4">
        <w:t xml:space="preserve">.  </w:t>
      </w:r>
    </w:p>
    <w:p w:rsidR="00A12B52" w:rsidRDefault="00A12B52" w:rsidP="00A12B52">
      <w:r>
        <w:t>Na secção das referências a formação recomendada é a seguinte: o título da secção “Referências” segue a mesma formatação estabelecida para os restantes títulos de secção (</w:t>
      </w:r>
      <w:r w:rsidRPr="00347662">
        <w:t>tamanho 12, negrito, maiúsculas pequenas, alinhamento justificado à esquerda, antecedido por um espaçamento de 18 pontos e seguid</w:t>
      </w:r>
      <w:r>
        <w:t>o de um espaçamento de 6 pontos),</w:t>
      </w:r>
      <w:r w:rsidRPr="00A12B52">
        <w:rPr>
          <w:b/>
        </w:rPr>
        <w:t xml:space="preserve"> mas sem numeração</w:t>
      </w:r>
      <w:r>
        <w:t>.</w:t>
      </w:r>
    </w:p>
    <w:p w:rsidR="00A12B52" w:rsidRDefault="00A12B52" w:rsidP="00A12B52">
      <w:r>
        <w:t>As</w:t>
      </w:r>
      <w:r w:rsidRPr="00BE0DE6">
        <w:t xml:space="preserve"> referências</w:t>
      </w:r>
      <w:r>
        <w:t xml:space="preserve"> bibliográficas devem</w:t>
      </w:r>
      <w:r w:rsidRPr="00BE0DE6">
        <w:t xml:space="preserve"> estar</w:t>
      </w:r>
      <w:r>
        <w:t xml:space="preserve"> em tamanho 10, justificado, com espaçamento simples e com uma indentação especial “</w:t>
      </w:r>
      <w:proofErr w:type="spellStart"/>
      <w:r>
        <w:t>hanging</w:t>
      </w:r>
      <w:proofErr w:type="spellEnd"/>
      <w:r>
        <w:t>” de 0,63cm.</w:t>
      </w:r>
    </w:p>
    <w:p w:rsidR="00A12B52" w:rsidRDefault="00A12B52" w:rsidP="00A12B52">
      <w:r>
        <w:t xml:space="preserve">As referências incluídas na secção “Referências” </w:t>
      </w:r>
      <w:r w:rsidR="00A067F3">
        <w:t xml:space="preserve">devem ser </w:t>
      </w:r>
      <w:r>
        <w:t xml:space="preserve">formatadas segundo o estilo selecionado para </w:t>
      </w:r>
      <w:r w:rsidR="00A067F3">
        <w:t xml:space="preserve">a </w:t>
      </w:r>
      <w:r>
        <w:t>conferência (estilo APA, 6</w:t>
      </w:r>
      <w:r w:rsidR="00A067F3">
        <w:t>.</w:t>
      </w:r>
      <w:r>
        <w:t>ª edição).</w:t>
      </w:r>
    </w:p>
    <w:sdt>
      <w:sdtPr>
        <w:id w:val="-5828401"/>
        <w:docPartObj>
          <w:docPartGallery w:val="Bibliographies"/>
          <w:docPartUnique/>
        </w:docPartObj>
      </w:sdtPr>
      <w:sdtEndPr>
        <w:rPr>
          <w:b w:val="0"/>
          <w:smallCaps w:val="0"/>
          <w:kern w:val="0"/>
          <w:sz w:val="22"/>
        </w:rPr>
      </w:sdtEndPr>
      <w:sdtContent>
        <w:p w:rsidR="00E14A36" w:rsidRDefault="00E14A36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E14A36" w:rsidRDefault="00E14A36" w:rsidP="00E14A3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IBM. (2020). </w:t>
              </w:r>
              <w:r>
                <w:rPr>
                  <w:i/>
                  <w:iCs/>
                  <w:noProof/>
                </w:rPr>
                <w:t>IRUP</w:t>
              </w:r>
              <w:r>
                <w:rPr>
                  <w:noProof/>
                </w:rPr>
                <w:t>. Obtido em 21 de 10 de 2020</w:t>
              </w:r>
            </w:p>
            <w:p w:rsidR="00E14A36" w:rsidRDefault="00E14A36" w:rsidP="00E14A3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Sommerville, I. (2016). </w:t>
              </w:r>
              <w:r>
                <w:rPr>
                  <w:i/>
                  <w:iCs/>
                  <w:noProof/>
                </w:rPr>
                <w:t>Software Engineering.</w:t>
              </w:r>
              <w:r>
                <w:rPr>
                  <w:noProof/>
                </w:rPr>
                <w:t xml:space="preserve"> Edinburgh: Pearson, 10th.</w:t>
              </w:r>
            </w:p>
            <w:p w:rsidR="00E14A36" w:rsidRDefault="00E14A36" w:rsidP="00E14A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F5A4D" w:rsidRDefault="00EF5A4D" w:rsidP="00A12B52"/>
    <w:p w:rsidR="00D26C21" w:rsidRPr="002B3012" w:rsidRDefault="00D26C21" w:rsidP="00426340">
      <w:pPr>
        <w:pStyle w:val="CAPSITtulo3SeoPrincipal"/>
        <w:numPr>
          <w:ilvl w:val="0"/>
          <w:numId w:val="0"/>
        </w:numPr>
        <w:ind w:left="357"/>
        <w:rPr>
          <w:lang w:val="en-GB"/>
        </w:rPr>
      </w:pPr>
      <w:proofErr w:type="spellStart"/>
      <w:r w:rsidRPr="002122C6">
        <w:rPr>
          <w:lang w:val="en-US"/>
        </w:rPr>
        <w:t>Referências</w:t>
      </w:r>
      <w:proofErr w:type="spellEnd"/>
    </w:p>
    <w:p w:rsidR="00D26C21" w:rsidRPr="00BC32C2" w:rsidRDefault="00D26C21" w:rsidP="00B87AF4">
      <w:pPr>
        <w:pStyle w:val="References"/>
      </w:pPr>
      <w:proofErr w:type="spellStart"/>
      <w:r w:rsidRPr="00BC32C2">
        <w:t>Ackoff</w:t>
      </w:r>
      <w:proofErr w:type="spellEnd"/>
      <w:r w:rsidRPr="00BC32C2">
        <w:t xml:space="preserve">, R. </w:t>
      </w:r>
      <w:r w:rsidR="00E77865" w:rsidRPr="00BC32C2">
        <w:t>(1971)</w:t>
      </w:r>
      <w:r w:rsidR="00E77865">
        <w:t>.</w:t>
      </w:r>
      <w:r w:rsidR="00E77865" w:rsidRPr="00BC32C2">
        <w:t xml:space="preserve"> </w:t>
      </w:r>
      <w:r w:rsidRPr="00BC32C2">
        <w:t xml:space="preserve">Towards a Systems of Systems Concepts, </w:t>
      </w:r>
      <w:r w:rsidRPr="00BC32C2">
        <w:rPr>
          <w:i/>
        </w:rPr>
        <w:t>Management Science</w:t>
      </w:r>
      <w:r w:rsidRPr="00BC32C2">
        <w:t>, 17, 11, 661-671.</w:t>
      </w:r>
    </w:p>
    <w:p w:rsidR="00310FFA" w:rsidRPr="00886E05" w:rsidRDefault="0037624F" w:rsidP="00B87AF4">
      <w:pPr>
        <w:pStyle w:val="References"/>
      </w:pPr>
      <w:r w:rsidRPr="00BC32C2">
        <w:t>Bacon, C. J.</w:t>
      </w:r>
      <w:r w:rsidR="002F3D71" w:rsidRPr="00BC32C2">
        <w:t>,</w:t>
      </w:r>
      <w:r w:rsidR="00310FFA" w:rsidRPr="00BC32C2">
        <w:t xml:space="preserve"> Fitzgerald, B.</w:t>
      </w:r>
      <w:r w:rsidR="00BB29BE" w:rsidRPr="00BC32C2">
        <w:t>,</w:t>
      </w:r>
      <w:r w:rsidR="00F41AB9" w:rsidRPr="00BC32C2">
        <w:t xml:space="preserve"> </w:t>
      </w:r>
      <w:r w:rsidR="00310FFA" w:rsidRPr="00BC32C2">
        <w:t>“A systemic framework for t</w:t>
      </w:r>
      <w:r w:rsidR="00BB29BE" w:rsidRPr="00BC32C2">
        <w:t>he field of information systems</w:t>
      </w:r>
      <w:r w:rsidR="00310FFA" w:rsidRPr="00BC32C2">
        <w:t>”</w:t>
      </w:r>
      <w:r w:rsidR="00D54461">
        <w:t>,</w:t>
      </w:r>
      <w:r w:rsidR="00310FFA" w:rsidRPr="00BC32C2">
        <w:t xml:space="preserve"> The DATA BASE for Advances in Information Systems (32:2),</w:t>
      </w:r>
      <w:r w:rsidR="00F41AB9" w:rsidRPr="00BC32C2">
        <w:t xml:space="preserve"> </w:t>
      </w:r>
      <w:r w:rsidR="00310FFA" w:rsidRPr="00BC32C2">
        <w:t>pp. 46–67</w:t>
      </w:r>
      <w:r w:rsidR="00BB29BE" w:rsidRPr="00BC32C2">
        <w:t>,</w:t>
      </w:r>
      <w:r w:rsidR="00310FFA" w:rsidRPr="00BC32C2">
        <w:t xml:space="preserve"> </w:t>
      </w:r>
      <w:r w:rsidR="00BB29BE" w:rsidRPr="00BC32C2">
        <w:t xml:space="preserve">2001. </w:t>
      </w:r>
      <w:r w:rsidR="00310FFA" w:rsidRPr="00BC32C2">
        <w:t>(available at http://dl.acm.org/citation.cfm?id=506738).</w:t>
      </w:r>
    </w:p>
    <w:p w:rsidR="00BB29BE" w:rsidRPr="00886E05" w:rsidRDefault="00BB29BE" w:rsidP="00B87AF4">
      <w:pPr>
        <w:pStyle w:val="References"/>
      </w:pPr>
      <w:r w:rsidRPr="00BC32C2">
        <w:t xml:space="preserve">Benbasat, I., </w:t>
      </w:r>
      <w:r w:rsidR="00E77865">
        <w:t xml:space="preserve">&amp; </w:t>
      </w:r>
      <w:r w:rsidRPr="00BC32C2">
        <w:t xml:space="preserve">Zmud, R. W. </w:t>
      </w:r>
      <w:r w:rsidR="00E77865">
        <w:t>(</w:t>
      </w:r>
      <w:r w:rsidR="00E77865" w:rsidRPr="00BC32C2">
        <w:t>2003</w:t>
      </w:r>
      <w:r w:rsidR="00E77865">
        <w:t>)</w:t>
      </w:r>
      <w:r w:rsidR="00E77865" w:rsidRPr="00BC32C2">
        <w:t xml:space="preserve"> </w:t>
      </w:r>
      <w:r w:rsidRPr="00BC32C2">
        <w:t>The Identity Crisis within the IS Discipline: Defining and Communicating t</w:t>
      </w:r>
      <w:r w:rsidR="00DC7236" w:rsidRPr="00BC32C2">
        <w:t>he Discipline’s Core Properties</w:t>
      </w:r>
      <w:r w:rsidR="00D54461">
        <w:t>,</w:t>
      </w:r>
      <w:r w:rsidRPr="00BC32C2">
        <w:t xml:space="preserve"> </w:t>
      </w:r>
      <w:r w:rsidRPr="00BC32C2">
        <w:rPr>
          <w:i/>
        </w:rPr>
        <w:t>MIS Quarterly</w:t>
      </w:r>
      <w:r w:rsidRPr="00BC32C2">
        <w:t xml:space="preserve"> (27:2), pp. 183-194.</w:t>
      </w:r>
    </w:p>
    <w:p w:rsidR="00D26C21" w:rsidRPr="00886E05" w:rsidRDefault="00D26C21" w:rsidP="00B87AF4">
      <w:pPr>
        <w:pStyle w:val="References"/>
      </w:pPr>
      <w:r w:rsidRPr="00BC32C2">
        <w:t>Davis, G.</w:t>
      </w:r>
      <w:r w:rsidR="00E77865">
        <w:t xml:space="preserve"> (1974).</w:t>
      </w:r>
      <w:r w:rsidRPr="00BC32C2">
        <w:t xml:space="preserve"> </w:t>
      </w:r>
      <w:r w:rsidRPr="00B87AF4">
        <w:rPr>
          <w:i/>
        </w:rPr>
        <w:t>Management Information Systems:</w:t>
      </w:r>
      <w:r w:rsidRPr="00BC32C2">
        <w:t xml:space="preserve"> Conceptual Foundations, Structure, and Development, McGraw-Hill</w:t>
      </w:r>
      <w:r w:rsidR="00E77865">
        <w:t>.</w:t>
      </w:r>
    </w:p>
    <w:p w:rsidR="00D26C21" w:rsidRPr="00886E05" w:rsidRDefault="00D26C21" w:rsidP="00B87AF4">
      <w:pPr>
        <w:pStyle w:val="References"/>
      </w:pPr>
      <w:r w:rsidRPr="00BC32C2">
        <w:t>Falkenberg, E. W.</w:t>
      </w:r>
      <w:r w:rsidR="0037624F" w:rsidRPr="00BC32C2">
        <w:t>,</w:t>
      </w:r>
      <w:r w:rsidRPr="00BC32C2">
        <w:t xml:space="preserve"> Hesse</w:t>
      </w:r>
      <w:r w:rsidR="0037624F" w:rsidRPr="00BC32C2">
        <w:t>,</w:t>
      </w:r>
      <w:r w:rsidRPr="00BC32C2">
        <w:t xml:space="preserve"> P.</w:t>
      </w:r>
      <w:r w:rsidR="0037624F" w:rsidRPr="00BC32C2">
        <w:t>,</w:t>
      </w:r>
      <w:r w:rsidRPr="00BC32C2">
        <w:t xml:space="preserve"> </w:t>
      </w:r>
      <w:proofErr w:type="spellStart"/>
      <w:r w:rsidRPr="00BC32C2">
        <w:t>Lindgreen</w:t>
      </w:r>
      <w:proofErr w:type="spellEnd"/>
      <w:r w:rsidR="0037624F" w:rsidRPr="00BC32C2">
        <w:t>,</w:t>
      </w:r>
      <w:r w:rsidRPr="00BC32C2">
        <w:t xml:space="preserve"> B.</w:t>
      </w:r>
      <w:r w:rsidR="00F41AB9" w:rsidRPr="00BC32C2">
        <w:t xml:space="preserve"> </w:t>
      </w:r>
      <w:r w:rsidRPr="00BC32C2">
        <w:t>E.</w:t>
      </w:r>
      <w:r w:rsidR="0037624F" w:rsidRPr="00BC32C2">
        <w:t>,</w:t>
      </w:r>
      <w:r w:rsidRPr="00BC32C2">
        <w:t xml:space="preserve"> </w:t>
      </w:r>
      <w:proofErr w:type="spellStart"/>
      <w:r w:rsidRPr="00BC32C2">
        <w:t>Nilssen</w:t>
      </w:r>
      <w:proofErr w:type="spellEnd"/>
      <w:r w:rsidR="0037624F" w:rsidRPr="00BC32C2">
        <w:t>,</w:t>
      </w:r>
      <w:r w:rsidRPr="00BC32C2">
        <w:t xml:space="preserve"> J.</w:t>
      </w:r>
      <w:r w:rsidR="00F41AB9" w:rsidRPr="00BC32C2">
        <w:t xml:space="preserve"> </w:t>
      </w:r>
      <w:r w:rsidRPr="00BC32C2">
        <w:t>L.</w:t>
      </w:r>
      <w:r w:rsidR="00F41AB9" w:rsidRPr="00BC32C2">
        <w:t xml:space="preserve"> </w:t>
      </w:r>
      <w:r w:rsidRPr="00BC32C2">
        <w:t>H.</w:t>
      </w:r>
      <w:r w:rsidR="002F3D71" w:rsidRPr="00BC32C2">
        <w:t>,</w:t>
      </w:r>
      <w:r w:rsidRPr="00BC32C2">
        <w:t xml:space="preserve"> </w:t>
      </w:r>
      <w:proofErr w:type="spellStart"/>
      <w:r w:rsidRPr="00BC32C2">
        <w:t>Oei</w:t>
      </w:r>
      <w:proofErr w:type="spellEnd"/>
      <w:r w:rsidR="002F3D71" w:rsidRPr="00BC32C2">
        <w:t>,</w:t>
      </w:r>
      <w:r w:rsidRPr="00BC32C2">
        <w:t xml:space="preserve"> C.</w:t>
      </w:r>
      <w:r w:rsidR="002F3D71" w:rsidRPr="00BC32C2">
        <w:t>,</w:t>
      </w:r>
      <w:r w:rsidRPr="00BC32C2">
        <w:t xml:space="preserve"> Rolland</w:t>
      </w:r>
      <w:r w:rsidR="002F3D71" w:rsidRPr="00BC32C2">
        <w:t>,</w:t>
      </w:r>
      <w:r w:rsidRPr="00BC32C2">
        <w:t xml:space="preserve"> R.</w:t>
      </w:r>
      <w:r w:rsidR="00F41AB9" w:rsidRPr="00BC32C2">
        <w:t xml:space="preserve"> </w:t>
      </w:r>
      <w:r w:rsidRPr="00BC32C2">
        <w:t>K.</w:t>
      </w:r>
      <w:r w:rsidR="002F3D71" w:rsidRPr="00BC32C2">
        <w:t>,</w:t>
      </w:r>
      <w:r w:rsidRPr="00BC32C2">
        <w:t xml:space="preserve"> Stamper</w:t>
      </w:r>
      <w:r w:rsidR="002F3D71" w:rsidRPr="00BC32C2">
        <w:t>,</w:t>
      </w:r>
      <w:r w:rsidRPr="00BC32C2">
        <w:t xml:space="preserve"> F.</w:t>
      </w:r>
      <w:r w:rsidR="00F41AB9" w:rsidRPr="00BC32C2">
        <w:t xml:space="preserve"> </w:t>
      </w:r>
      <w:r w:rsidRPr="00BC32C2">
        <w:t>J.</w:t>
      </w:r>
      <w:r w:rsidR="00F41AB9" w:rsidRPr="00BC32C2">
        <w:t xml:space="preserve"> </w:t>
      </w:r>
      <w:r w:rsidRPr="00BC32C2">
        <w:t>M.</w:t>
      </w:r>
      <w:r w:rsidR="00F41AB9" w:rsidRPr="00BC32C2">
        <w:t xml:space="preserve"> </w:t>
      </w:r>
      <w:r w:rsidRPr="00BC32C2">
        <w:t>V.</w:t>
      </w:r>
      <w:r w:rsidR="002F3D71" w:rsidRPr="00BC32C2">
        <w:t>,</w:t>
      </w:r>
      <w:r w:rsidRPr="00BC32C2">
        <w:t xml:space="preserve"> </w:t>
      </w:r>
      <w:proofErr w:type="spellStart"/>
      <w:r w:rsidRPr="00BC32C2">
        <w:t>Assche</w:t>
      </w:r>
      <w:proofErr w:type="spellEnd"/>
      <w:r w:rsidR="002F3D71" w:rsidRPr="00BC32C2">
        <w:t>,</w:t>
      </w:r>
      <w:r w:rsidRPr="00BC32C2">
        <w:t xml:space="preserve"> A.</w:t>
      </w:r>
      <w:r w:rsidR="00F41AB9" w:rsidRPr="00BC32C2">
        <w:t xml:space="preserve"> </w:t>
      </w:r>
      <w:r w:rsidRPr="00BC32C2">
        <w:t>A.</w:t>
      </w:r>
      <w:r w:rsidR="002F3D71" w:rsidRPr="00BC32C2">
        <w:t>,</w:t>
      </w:r>
      <w:r w:rsidRPr="00BC32C2">
        <w:t xml:space="preserve"> </w:t>
      </w:r>
      <w:proofErr w:type="spellStart"/>
      <w:r w:rsidRPr="00BC32C2">
        <w:t>Verrijn</w:t>
      </w:r>
      <w:proofErr w:type="spellEnd"/>
      <w:r w:rsidRPr="00BC32C2">
        <w:t>-Stuart</w:t>
      </w:r>
      <w:r w:rsidR="00F41AB9" w:rsidRPr="00BC32C2">
        <w:t>,</w:t>
      </w:r>
      <w:r w:rsidRPr="00BC32C2">
        <w:t xml:space="preserve"> K.</w:t>
      </w:r>
      <w:r w:rsidR="00E77865">
        <w:t>, &amp;</w:t>
      </w:r>
      <w:r w:rsidRPr="00BC32C2">
        <w:t xml:space="preserve"> Voss</w:t>
      </w:r>
      <w:r w:rsidR="006B6271" w:rsidRPr="00BC32C2">
        <w:t>, K</w:t>
      </w:r>
      <w:r w:rsidR="00F41AB9" w:rsidRPr="00BC32C2">
        <w:t>.</w:t>
      </w:r>
      <w:r w:rsidR="00E77865">
        <w:t xml:space="preserve"> (1996).</w:t>
      </w:r>
      <w:r w:rsidRPr="00BC32C2">
        <w:t xml:space="preserve"> FRISCO: A Framework of Information Systems Concepts, </w:t>
      </w:r>
      <w:r w:rsidRPr="00B87AF4">
        <w:rPr>
          <w:i/>
        </w:rPr>
        <w:t>IFIP WG 8.1 Task Group FRISCO</w:t>
      </w:r>
      <w:r w:rsidR="00E77865">
        <w:t>.</w:t>
      </w:r>
    </w:p>
    <w:p w:rsidR="00D26C21" w:rsidRPr="00886E05" w:rsidRDefault="00D26C21" w:rsidP="00B87AF4">
      <w:pPr>
        <w:pStyle w:val="References"/>
      </w:pPr>
      <w:proofErr w:type="spellStart"/>
      <w:r w:rsidRPr="00BC32C2">
        <w:t>Mowday</w:t>
      </w:r>
      <w:proofErr w:type="spellEnd"/>
      <w:r w:rsidRPr="00BC32C2">
        <w:t>, R.T.</w:t>
      </w:r>
      <w:r w:rsidR="00E77865">
        <w:t xml:space="preserve"> (1983).</w:t>
      </w:r>
      <w:r w:rsidRPr="00BC32C2">
        <w:t xml:space="preserve"> </w:t>
      </w:r>
      <w:r w:rsidRPr="00B87AF4">
        <w:rPr>
          <w:i/>
        </w:rPr>
        <w:t>Beliefs About the Causes of Behavior:</w:t>
      </w:r>
      <w:r w:rsidRPr="00BC32C2">
        <w:t xml:space="preserve"> The Motivational Implications of Attribution Processes, in R.M. Steers e L.W. Porter (Eds.), Motivation and Work Behavior, McGraw-Hill, Nova </w:t>
      </w:r>
      <w:proofErr w:type="spellStart"/>
      <w:r w:rsidRPr="00BC32C2">
        <w:t>Iorque</w:t>
      </w:r>
      <w:proofErr w:type="spellEnd"/>
      <w:r w:rsidRPr="00BC32C2">
        <w:t>, 352-372.</w:t>
      </w:r>
    </w:p>
    <w:p w:rsidR="00483FB8" w:rsidRDefault="00D26C21" w:rsidP="00B87AF4">
      <w:pPr>
        <w:pStyle w:val="References"/>
      </w:pPr>
      <w:r w:rsidRPr="00BC32C2">
        <w:t>Sorensen, R.</w:t>
      </w:r>
      <w:r w:rsidR="00E77865">
        <w:t xml:space="preserve"> (1999).</w:t>
      </w:r>
      <w:r w:rsidRPr="00BC32C2">
        <w:t xml:space="preserve"> Software Standards: Their Evolution and Current State, </w:t>
      </w:r>
      <w:r w:rsidR="00A067F3" w:rsidRPr="00426340">
        <w:t>http://www.stsc.hill.af.mil/crosstalk/1999/dec/sorensen.asp</w:t>
      </w:r>
      <w:r w:rsidR="00E77865">
        <w:t xml:space="preserve"> </w:t>
      </w:r>
      <w:r w:rsidRPr="00BC32C2">
        <w:t>(6 de Abril de 2000)</w:t>
      </w:r>
      <w:r w:rsidR="00E77865">
        <w:t>.</w:t>
      </w: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Pr="00426340" w:rsidRDefault="00483FB8" w:rsidP="00426340">
      <w:pPr>
        <w:rPr>
          <w:lang w:val="en-US"/>
        </w:rPr>
      </w:pPr>
    </w:p>
    <w:p w:rsidR="00483FB8" w:rsidRDefault="00483FB8" w:rsidP="00483FB8">
      <w:pPr>
        <w:rPr>
          <w:lang w:val="en-US" w:eastAsia="en-US"/>
        </w:rPr>
      </w:pPr>
    </w:p>
    <w:p w:rsidR="00483FB8" w:rsidRDefault="00483FB8" w:rsidP="00483FB8">
      <w:pPr>
        <w:rPr>
          <w:lang w:val="en-US" w:eastAsia="en-US"/>
        </w:rPr>
      </w:pPr>
    </w:p>
    <w:p w:rsidR="00473E84" w:rsidRPr="00426340" w:rsidRDefault="00473E84" w:rsidP="00426340">
      <w:pPr>
        <w:ind w:firstLine="708"/>
        <w:rPr>
          <w:lang w:val="en-US"/>
        </w:rPr>
      </w:pPr>
    </w:p>
    <w:sectPr w:rsidR="00473E84" w:rsidRPr="00426340" w:rsidSect="00BC32C2">
      <w:headerReference w:type="default" r:id="rId12"/>
      <w:footerReference w:type="default" r:id="rId13"/>
      <w:footerReference w:type="first" r:id="rId14"/>
      <w:pgSz w:w="11920" w:h="16840"/>
      <w:pgMar w:top="1460" w:right="1580" w:bottom="280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53F" w:rsidRDefault="00D3553F">
      <w:pPr>
        <w:spacing w:before="0"/>
      </w:pPr>
      <w:r>
        <w:separator/>
      </w:r>
    </w:p>
  </w:endnote>
  <w:endnote w:type="continuationSeparator" w:id="0">
    <w:p w:rsidR="00D3553F" w:rsidRDefault="00D355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36" w:rsidRDefault="00DC7236">
    <w:pPr>
      <w:pStyle w:val="Rodap"/>
    </w:pPr>
  </w:p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49"/>
      <w:gridCol w:w="507"/>
    </w:tblGrid>
    <w:tr w:rsidR="00DC7236" w:rsidRPr="003848FF" w:rsidTr="002B3012">
      <w:tc>
        <w:tcPr>
          <w:tcW w:w="4717" w:type="pct"/>
          <w:shd w:val="clear" w:color="auto" w:fill="auto"/>
        </w:tcPr>
        <w:p w:rsidR="00DC7236" w:rsidRPr="002B3012" w:rsidRDefault="00DC7236" w:rsidP="00B6311B">
          <w:pPr>
            <w:pStyle w:val="Rodap"/>
            <w:rPr>
              <w:i/>
              <w:sz w:val="21"/>
            </w:rPr>
          </w:pPr>
          <w:r w:rsidRPr="002B3012">
            <w:rPr>
              <w:i/>
              <w:sz w:val="21"/>
            </w:rPr>
            <w:t>1</w:t>
          </w:r>
          <w:r w:rsidR="00A97AB0">
            <w:rPr>
              <w:i/>
              <w:sz w:val="21"/>
            </w:rPr>
            <w:t>9</w:t>
          </w:r>
          <w:r w:rsidR="00483FB8">
            <w:rPr>
              <w:i/>
              <w:sz w:val="21"/>
            </w:rPr>
            <w:t>.</w:t>
          </w:r>
          <w:r w:rsidRPr="002B3012">
            <w:rPr>
              <w:i/>
              <w:sz w:val="21"/>
            </w:rPr>
            <w:t>ª Conferência da Associação Portuguesa de Si</w:t>
          </w:r>
          <w:r w:rsidR="00B6311B">
            <w:rPr>
              <w:i/>
              <w:sz w:val="21"/>
            </w:rPr>
            <w:t>stemas de Informação (CAPSI’201</w:t>
          </w:r>
          <w:r w:rsidR="00C94D57">
            <w:rPr>
              <w:i/>
              <w:sz w:val="21"/>
            </w:rPr>
            <w:t>9</w:t>
          </w:r>
          <w:r w:rsidRPr="002B3012">
            <w:rPr>
              <w:i/>
              <w:sz w:val="21"/>
            </w:rPr>
            <w:t>)</w:t>
          </w:r>
        </w:p>
      </w:tc>
      <w:tc>
        <w:tcPr>
          <w:tcW w:w="283" w:type="pct"/>
          <w:shd w:val="clear" w:color="auto" w:fill="auto"/>
        </w:tcPr>
        <w:p w:rsidR="00DC7236" w:rsidRPr="003848FF" w:rsidRDefault="00DC7236" w:rsidP="00DC7236">
          <w:pPr>
            <w:pStyle w:val="Rodap"/>
            <w:jc w:val="right"/>
            <w:rPr>
              <w:sz w:val="21"/>
            </w:rPr>
          </w:pPr>
          <w:r w:rsidRPr="003848FF">
            <w:rPr>
              <w:rStyle w:val="Nmerodepgina"/>
              <w:sz w:val="21"/>
            </w:rPr>
            <w:fldChar w:fldCharType="begin"/>
          </w:r>
          <w:r w:rsidRPr="003848FF">
            <w:rPr>
              <w:rStyle w:val="Nmerodepgina"/>
              <w:sz w:val="21"/>
            </w:rPr>
            <w:instrText xml:space="preserve">PAGE  </w:instrText>
          </w:r>
          <w:r w:rsidRPr="003848FF">
            <w:rPr>
              <w:rStyle w:val="Nmerodepgina"/>
              <w:sz w:val="21"/>
            </w:rPr>
            <w:fldChar w:fldCharType="separate"/>
          </w:r>
          <w:r w:rsidR="00280094">
            <w:rPr>
              <w:rStyle w:val="Nmerodepgina"/>
              <w:noProof/>
              <w:sz w:val="21"/>
            </w:rPr>
            <w:t>6</w:t>
          </w:r>
          <w:r w:rsidRPr="003848FF">
            <w:rPr>
              <w:rStyle w:val="Nmerodepgina"/>
              <w:sz w:val="21"/>
            </w:rPr>
            <w:fldChar w:fldCharType="end"/>
          </w:r>
        </w:p>
      </w:tc>
    </w:tr>
  </w:tbl>
  <w:p w:rsidR="00DC7236" w:rsidRDefault="00DC72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36" w:rsidRDefault="00DC7236">
    <w:pPr>
      <w:pStyle w:val="Rodap"/>
      <w:rPr>
        <w:lang w:val="en-US"/>
      </w:rPr>
    </w:pPr>
  </w:p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49"/>
      <w:gridCol w:w="507"/>
    </w:tblGrid>
    <w:tr w:rsidR="00DC7236" w:rsidRPr="003848FF" w:rsidTr="00DC7236">
      <w:tc>
        <w:tcPr>
          <w:tcW w:w="4717" w:type="pct"/>
          <w:shd w:val="clear" w:color="auto" w:fill="auto"/>
        </w:tcPr>
        <w:p w:rsidR="00DC7236" w:rsidRPr="002B3012" w:rsidRDefault="00DC7236" w:rsidP="00DC7236">
          <w:pPr>
            <w:pStyle w:val="Rodap"/>
            <w:rPr>
              <w:i/>
              <w:sz w:val="21"/>
            </w:rPr>
          </w:pPr>
          <w:r w:rsidRPr="002B3012"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9</w:t>
          </w:r>
          <w:r w:rsidR="00A417B7">
            <w:rPr>
              <w:i/>
              <w:sz w:val="21"/>
            </w:rPr>
            <w:t>.</w:t>
          </w:r>
          <w:r w:rsidRPr="002B3012">
            <w:rPr>
              <w:i/>
              <w:sz w:val="21"/>
            </w:rPr>
            <w:t>ª Conferência da Associação Portuguesa de Si</w:t>
          </w:r>
          <w:r w:rsidR="00EC1A9B">
            <w:rPr>
              <w:i/>
              <w:sz w:val="21"/>
            </w:rPr>
            <w:t>stemas de Informação (CAPSI’201</w:t>
          </w:r>
          <w:r w:rsidR="00673AB8">
            <w:rPr>
              <w:i/>
              <w:sz w:val="21"/>
            </w:rPr>
            <w:t>9</w:t>
          </w:r>
          <w:r w:rsidRPr="002B3012">
            <w:rPr>
              <w:i/>
              <w:sz w:val="21"/>
            </w:rPr>
            <w:t>)</w:t>
          </w:r>
        </w:p>
        <w:p w:rsidR="00AE3833" w:rsidRPr="002B3012" w:rsidRDefault="006B7BF4" w:rsidP="00AE3833">
          <w:pPr>
            <w:pStyle w:val="Rodap"/>
            <w:rPr>
              <w:i/>
              <w:sz w:val="21"/>
            </w:rPr>
          </w:pPr>
          <w:r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1</w:t>
          </w:r>
          <w:r w:rsidR="00AE3833" w:rsidRPr="002B3012">
            <w:rPr>
              <w:i/>
              <w:sz w:val="21"/>
            </w:rPr>
            <w:t xml:space="preserve"> </w:t>
          </w:r>
          <w:r w:rsidR="00C94D57">
            <w:rPr>
              <w:i/>
              <w:sz w:val="21"/>
            </w:rPr>
            <w:t>e</w:t>
          </w:r>
          <w:r w:rsidR="00AE3833" w:rsidRPr="002B3012">
            <w:rPr>
              <w:i/>
              <w:sz w:val="21"/>
            </w:rPr>
            <w:t xml:space="preserve"> </w:t>
          </w:r>
          <w:r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2</w:t>
          </w:r>
          <w:r w:rsidR="00AE3833" w:rsidRPr="002B3012">
            <w:rPr>
              <w:i/>
              <w:sz w:val="21"/>
            </w:rPr>
            <w:t xml:space="preserve"> de </w:t>
          </w:r>
          <w:r>
            <w:rPr>
              <w:i/>
              <w:sz w:val="21"/>
            </w:rPr>
            <w:t>outubro</w:t>
          </w:r>
          <w:r w:rsidR="00EC1A9B">
            <w:rPr>
              <w:i/>
              <w:sz w:val="21"/>
            </w:rPr>
            <w:t xml:space="preserve"> de 201</w:t>
          </w:r>
          <w:r w:rsidR="00C94D57">
            <w:rPr>
              <w:i/>
              <w:sz w:val="21"/>
            </w:rPr>
            <w:t>9</w:t>
          </w:r>
          <w:r w:rsidR="00AE3833" w:rsidRPr="002B3012">
            <w:rPr>
              <w:i/>
              <w:sz w:val="21"/>
            </w:rPr>
            <w:t xml:space="preserve">, </w:t>
          </w:r>
          <w:r w:rsidR="00673AB8">
            <w:rPr>
              <w:i/>
              <w:sz w:val="21"/>
            </w:rPr>
            <w:t>Lisboa</w:t>
          </w:r>
          <w:r w:rsidR="00AE3833" w:rsidRPr="002B3012">
            <w:rPr>
              <w:i/>
              <w:sz w:val="21"/>
            </w:rPr>
            <w:t>, Portugal</w:t>
          </w:r>
        </w:p>
        <w:p w:rsidR="00AE3833" w:rsidRPr="00BF7567" w:rsidRDefault="00AE3833" w:rsidP="00DC7236">
          <w:pPr>
            <w:pStyle w:val="Rodap"/>
            <w:rPr>
              <w:i/>
              <w:sz w:val="21"/>
              <w:lang w:val="en-US"/>
            </w:rPr>
          </w:pPr>
          <w:bookmarkStart w:id="1" w:name="_Hlk2342339"/>
          <w:r w:rsidRPr="008753E5">
            <w:rPr>
              <w:i/>
              <w:sz w:val="21"/>
              <w:lang w:val="en-US"/>
            </w:rPr>
            <w:t>ISSN 2183-489X</w:t>
          </w:r>
          <w:bookmarkEnd w:id="1"/>
        </w:p>
      </w:tc>
      <w:tc>
        <w:tcPr>
          <w:tcW w:w="283" w:type="pct"/>
          <w:shd w:val="clear" w:color="auto" w:fill="auto"/>
        </w:tcPr>
        <w:p w:rsidR="00DC7236" w:rsidRPr="003848FF" w:rsidRDefault="00DC7236" w:rsidP="00DC7236">
          <w:pPr>
            <w:pStyle w:val="Rodap"/>
            <w:jc w:val="right"/>
            <w:rPr>
              <w:sz w:val="21"/>
            </w:rPr>
          </w:pPr>
          <w:r w:rsidRPr="003848FF">
            <w:rPr>
              <w:rStyle w:val="Nmerodepgina"/>
              <w:sz w:val="21"/>
            </w:rPr>
            <w:fldChar w:fldCharType="begin"/>
          </w:r>
          <w:r w:rsidRPr="003848FF">
            <w:rPr>
              <w:rStyle w:val="Nmerodepgina"/>
              <w:sz w:val="21"/>
            </w:rPr>
            <w:instrText xml:space="preserve">PAGE  </w:instrText>
          </w:r>
          <w:r w:rsidRPr="003848FF">
            <w:rPr>
              <w:rStyle w:val="Nmerodepgina"/>
              <w:sz w:val="21"/>
            </w:rPr>
            <w:fldChar w:fldCharType="separate"/>
          </w:r>
          <w:r w:rsidR="00280094">
            <w:rPr>
              <w:rStyle w:val="Nmerodepgina"/>
              <w:noProof/>
              <w:sz w:val="21"/>
            </w:rPr>
            <w:t>1</w:t>
          </w:r>
          <w:r w:rsidRPr="003848FF">
            <w:rPr>
              <w:rStyle w:val="Nmerodepgina"/>
              <w:sz w:val="21"/>
            </w:rPr>
            <w:fldChar w:fldCharType="end"/>
          </w:r>
        </w:p>
      </w:tc>
    </w:tr>
  </w:tbl>
  <w:p w:rsidR="00AE3833" w:rsidRPr="002B3012" w:rsidRDefault="00AE3833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53F" w:rsidRDefault="00D3553F">
      <w:pPr>
        <w:spacing w:before="0"/>
      </w:pPr>
      <w:r>
        <w:separator/>
      </w:r>
    </w:p>
  </w:footnote>
  <w:footnote w:type="continuationSeparator" w:id="0">
    <w:p w:rsidR="00D3553F" w:rsidRDefault="00D3553F">
      <w:pPr>
        <w:spacing w:before="0"/>
      </w:pPr>
      <w:r>
        <w:continuationSeparator/>
      </w:r>
    </w:p>
  </w:footnote>
  <w:footnote w:id="1">
    <w:p w:rsidR="00DC7236" w:rsidRPr="002B3012" w:rsidRDefault="00DC7236" w:rsidP="002B3012">
      <w:pPr>
        <w:pStyle w:val="FootnoteText1"/>
        <w:spacing w:before="0"/>
        <w:rPr>
          <w:lang w:val="pt-PT"/>
        </w:rPr>
      </w:pPr>
      <w:r w:rsidRPr="008F558D">
        <w:rPr>
          <w:rStyle w:val="Refdenotaderodap"/>
        </w:rPr>
        <w:footnoteRef/>
      </w:r>
      <w:r w:rsidRPr="002B3012">
        <w:rPr>
          <w:lang w:val="pt-PT"/>
        </w:rPr>
        <w:t xml:space="preserve"> Apenas para </w:t>
      </w:r>
      <w:r w:rsidR="00BF7567">
        <w:rPr>
          <w:lang w:val="pt-PT"/>
        </w:rPr>
        <w:t xml:space="preserve">artigos </w:t>
      </w:r>
      <w:r w:rsidRPr="002B3012">
        <w:rPr>
          <w:lang w:val="pt-PT"/>
        </w:rPr>
        <w:t xml:space="preserve">em </w:t>
      </w:r>
      <w:r w:rsidR="00EC1A9B" w:rsidRPr="002B3012">
        <w:rPr>
          <w:lang w:val="pt-PT"/>
        </w:rPr>
        <w:t>língua</w:t>
      </w:r>
      <w:r w:rsidRPr="002B3012">
        <w:rPr>
          <w:lang w:val="pt-PT"/>
        </w:rPr>
        <w:t xml:space="preserve"> portuguesa.</w:t>
      </w:r>
    </w:p>
  </w:footnote>
  <w:footnote w:id="2">
    <w:p w:rsidR="00BF7567" w:rsidRDefault="00BF756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7567">
        <w:rPr>
          <w:rFonts w:cs="Arial"/>
          <w:color w:val="000000"/>
          <w:sz w:val="18"/>
          <w:szCs w:val="16"/>
          <w:lang w:eastAsia="en-US"/>
        </w:rPr>
        <w:t>Apenas para artigos em língua portuguesa.</w:t>
      </w:r>
    </w:p>
  </w:footnote>
  <w:footnote w:id="3">
    <w:p w:rsidR="00DC7236" w:rsidRPr="002B3012" w:rsidRDefault="00DC7236" w:rsidP="002B3012">
      <w:pPr>
        <w:pStyle w:val="FootnoteText1"/>
        <w:spacing w:before="0"/>
        <w:rPr>
          <w:lang w:val="pt-PT"/>
        </w:rPr>
      </w:pPr>
      <w:r w:rsidRPr="008F558D">
        <w:rPr>
          <w:rStyle w:val="Refdenotaderodap"/>
        </w:rPr>
        <w:footnoteRef/>
      </w:r>
      <w:r w:rsidRPr="002B3012">
        <w:rPr>
          <w:lang w:val="pt-PT"/>
        </w:rPr>
        <w:t xml:space="preserve"> </w:t>
      </w:r>
      <w:r w:rsidR="00E74DC9">
        <w:rPr>
          <w:lang w:val="pt-PT"/>
        </w:rPr>
        <w:t>E</w:t>
      </w:r>
      <w:r w:rsidRPr="002B3012">
        <w:rPr>
          <w:lang w:val="pt-PT"/>
        </w:rPr>
        <w:t>xemplo de nota de rodapé.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36" w:rsidRPr="00751189" w:rsidRDefault="00DC7236" w:rsidP="00BC32C2">
    <w:pPr>
      <w:pStyle w:val="Cabealho"/>
      <w:spacing w:line="240" w:lineRule="auto"/>
      <w:jc w:val="both"/>
      <w:rPr>
        <w:b/>
        <w:i/>
        <w:iCs/>
        <w:position w:val="24"/>
        <w:sz w:val="20"/>
        <w:szCs w:val="20"/>
      </w:rPr>
    </w:pPr>
    <w:r>
      <w:rPr>
        <w:i/>
        <w:sz w:val="20"/>
        <w:szCs w:val="20"/>
      </w:rPr>
      <w:t xml:space="preserve">Smith </w:t>
    </w:r>
    <w:r w:rsidRPr="002C7B62">
      <w:rPr>
        <w:i/>
        <w:sz w:val="20"/>
        <w:szCs w:val="20"/>
      </w:rPr>
      <w:t>et al</w:t>
    </w:r>
    <w:r>
      <w:rPr>
        <w:i/>
        <w:sz w:val="20"/>
        <w:szCs w:val="20"/>
      </w:rPr>
      <w:t xml:space="preserve">. </w:t>
    </w:r>
    <w:r w:rsidRPr="002C7B62">
      <w:rPr>
        <w:i/>
        <w:sz w:val="20"/>
        <w:szCs w:val="20"/>
      </w:rPr>
      <w:t>/</w:t>
    </w:r>
    <w:r w:rsidR="00886E05">
      <w:rPr>
        <w:i/>
        <w:sz w:val="20"/>
        <w:szCs w:val="20"/>
      </w:rPr>
      <w:t xml:space="preserve">título curto de </w:t>
    </w:r>
    <w:r w:rsidRPr="002C7B62">
      <w:rPr>
        <w:i/>
        <w:sz w:val="20"/>
        <w:szCs w:val="20"/>
      </w:rPr>
      <w:t>5</w:t>
    </w:r>
    <w:r>
      <w:rPr>
        <w:i/>
        <w:sz w:val="20"/>
        <w:szCs w:val="20"/>
      </w:rPr>
      <w:t>-8</w:t>
    </w:r>
    <w:r w:rsidRPr="002C7B62">
      <w:rPr>
        <w:i/>
        <w:sz w:val="20"/>
        <w:szCs w:val="20"/>
      </w:rPr>
      <w:t xml:space="preserve"> </w:t>
    </w:r>
    <w:r w:rsidR="00886E05">
      <w:rPr>
        <w:i/>
        <w:sz w:val="20"/>
        <w:szCs w:val="20"/>
      </w:rPr>
      <w:t>palavra</w:t>
    </w:r>
    <w:r w:rsidR="004E769B">
      <w:rPr>
        <w:i/>
        <w:sz w:val="20"/>
        <w:szCs w:val="20"/>
      </w:rPr>
      <w:t>s (nota: incluir apenas na submissão final do artigo)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0ED0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01A2F9C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5E47"/>
    <w:multiLevelType w:val="multilevel"/>
    <w:tmpl w:val="49F6BE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CA75B5"/>
    <w:multiLevelType w:val="hybridMultilevel"/>
    <w:tmpl w:val="F3D4C748"/>
    <w:lvl w:ilvl="0" w:tplc="9252DA68">
      <w:start w:val="1"/>
      <w:numFmt w:val="bullet"/>
      <w:pStyle w:val="CAPSIBullets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6AEF"/>
    <w:multiLevelType w:val="multilevel"/>
    <w:tmpl w:val="7026DF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E42EB1"/>
    <w:multiLevelType w:val="hybridMultilevel"/>
    <w:tmpl w:val="6084FDF0"/>
    <w:lvl w:ilvl="0" w:tplc="63C638C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18CDA6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177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04619E"/>
    <w:multiLevelType w:val="multilevel"/>
    <w:tmpl w:val="843C5A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9F1B18"/>
    <w:multiLevelType w:val="hybridMultilevel"/>
    <w:tmpl w:val="270C39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B85571"/>
    <w:multiLevelType w:val="multilevel"/>
    <w:tmpl w:val="2F7A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B"/>
    <w:rsid w:val="000119B9"/>
    <w:rsid w:val="000161CB"/>
    <w:rsid w:val="000215D4"/>
    <w:rsid w:val="00047264"/>
    <w:rsid w:val="000925E0"/>
    <w:rsid w:val="00094CCA"/>
    <w:rsid w:val="000B00EF"/>
    <w:rsid w:val="000C515D"/>
    <w:rsid w:val="000D460C"/>
    <w:rsid w:val="000F02E0"/>
    <w:rsid w:val="000F4174"/>
    <w:rsid w:val="001417B4"/>
    <w:rsid w:val="00146DB7"/>
    <w:rsid w:val="001675B6"/>
    <w:rsid w:val="001705A1"/>
    <w:rsid w:val="0019444B"/>
    <w:rsid w:val="001A00C4"/>
    <w:rsid w:val="001B57C8"/>
    <w:rsid w:val="001D1B91"/>
    <w:rsid w:val="001E1BC3"/>
    <w:rsid w:val="001F3E5E"/>
    <w:rsid w:val="001F4468"/>
    <w:rsid w:val="002057D8"/>
    <w:rsid w:val="002122C6"/>
    <w:rsid w:val="0023411C"/>
    <w:rsid w:val="00254AA5"/>
    <w:rsid w:val="002602A9"/>
    <w:rsid w:val="00276272"/>
    <w:rsid w:val="00280094"/>
    <w:rsid w:val="002903E9"/>
    <w:rsid w:val="002954FA"/>
    <w:rsid w:val="00296D53"/>
    <w:rsid w:val="002A543D"/>
    <w:rsid w:val="002B3012"/>
    <w:rsid w:val="002B406E"/>
    <w:rsid w:val="002C5B3F"/>
    <w:rsid w:val="002F3D71"/>
    <w:rsid w:val="003004D4"/>
    <w:rsid w:val="00310FFA"/>
    <w:rsid w:val="0032774E"/>
    <w:rsid w:val="0033698E"/>
    <w:rsid w:val="00347662"/>
    <w:rsid w:val="00353C15"/>
    <w:rsid w:val="003541C0"/>
    <w:rsid w:val="00356356"/>
    <w:rsid w:val="00372279"/>
    <w:rsid w:val="003747FD"/>
    <w:rsid w:val="0037624F"/>
    <w:rsid w:val="003A16D8"/>
    <w:rsid w:val="003A2C5C"/>
    <w:rsid w:val="003A6631"/>
    <w:rsid w:val="003C2E94"/>
    <w:rsid w:val="003E249E"/>
    <w:rsid w:val="003E58EE"/>
    <w:rsid w:val="00420AE4"/>
    <w:rsid w:val="00426340"/>
    <w:rsid w:val="00473E84"/>
    <w:rsid w:val="004823EB"/>
    <w:rsid w:val="00483FB8"/>
    <w:rsid w:val="004E223B"/>
    <w:rsid w:val="004E6FE3"/>
    <w:rsid w:val="004E769B"/>
    <w:rsid w:val="004F3193"/>
    <w:rsid w:val="004F4E26"/>
    <w:rsid w:val="0052229D"/>
    <w:rsid w:val="005805EA"/>
    <w:rsid w:val="00580E7D"/>
    <w:rsid w:val="00585C4E"/>
    <w:rsid w:val="00597C54"/>
    <w:rsid w:val="005B2EB0"/>
    <w:rsid w:val="005E7FB6"/>
    <w:rsid w:val="00604FD9"/>
    <w:rsid w:val="00616659"/>
    <w:rsid w:val="0061729C"/>
    <w:rsid w:val="006228FE"/>
    <w:rsid w:val="0062787A"/>
    <w:rsid w:val="00634A8D"/>
    <w:rsid w:val="0064722E"/>
    <w:rsid w:val="00660B08"/>
    <w:rsid w:val="00673AB8"/>
    <w:rsid w:val="006740EA"/>
    <w:rsid w:val="0067447C"/>
    <w:rsid w:val="006803D4"/>
    <w:rsid w:val="006809B7"/>
    <w:rsid w:val="00693FCE"/>
    <w:rsid w:val="006A50A4"/>
    <w:rsid w:val="006A5C58"/>
    <w:rsid w:val="006B6271"/>
    <w:rsid w:val="006B7BF4"/>
    <w:rsid w:val="006C206E"/>
    <w:rsid w:val="006D21F8"/>
    <w:rsid w:val="006D6912"/>
    <w:rsid w:val="00714908"/>
    <w:rsid w:val="007229DB"/>
    <w:rsid w:val="00730DC4"/>
    <w:rsid w:val="007358B8"/>
    <w:rsid w:val="00740AE5"/>
    <w:rsid w:val="00771308"/>
    <w:rsid w:val="00786344"/>
    <w:rsid w:val="007B435E"/>
    <w:rsid w:val="007B5BB8"/>
    <w:rsid w:val="007C1931"/>
    <w:rsid w:val="007C31C4"/>
    <w:rsid w:val="007C673A"/>
    <w:rsid w:val="007D78E5"/>
    <w:rsid w:val="007F303F"/>
    <w:rsid w:val="00816571"/>
    <w:rsid w:val="008171BD"/>
    <w:rsid w:val="0083755D"/>
    <w:rsid w:val="00850025"/>
    <w:rsid w:val="00854BEA"/>
    <w:rsid w:val="00855519"/>
    <w:rsid w:val="0085748F"/>
    <w:rsid w:val="00867E38"/>
    <w:rsid w:val="008753E5"/>
    <w:rsid w:val="00886E05"/>
    <w:rsid w:val="008E197F"/>
    <w:rsid w:val="009034A2"/>
    <w:rsid w:val="009058F3"/>
    <w:rsid w:val="00930979"/>
    <w:rsid w:val="00935711"/>
    <w:rsid w:val="009407C1"/>
    <w:rsid w:val="00957919"/>
    <w:rsid w:val="00962397"/>
    <w:rsid w:val="009652BD"/>
    <w:rsid w:val="00995FF4"/>
    <w:rsid w:val="009A2381"/>
    <w:rsid w:val="009B2DD6"/>
    <w:rsid w:val="009E3BF6"/>
    <w:rsid w:val="009E69E0"/>
    <w:rsid w:val="009F42BE"/>
    <w:rsid w:val="00A067F3"/>
    <w:rsid w:val="00A12B52"/>
    <w:rsid w:val="00A417B7"/>
    <w:rsid w:val="00A446E0"/>
    <w:rsid w:val="00A966D1"/>
    <w:rsid w:val="00A97AB0"/>
    <w:rsid w:val="00AA0843"/>
    <w:rsid w:val="00AB1CF8"/>
    <w:rsid w:val="00AB2392"/>
    <w:rsid w:val="00AC1A5D"/>
    <w:rsid w:val="00AC6AC9"/>
    <w:rsid w:val="00AD4576"/>
    <w:rsid w:val="00AE3833"/>
    <w:rsid w:val="00AF0B5C"/>
    <w:rsid w:val="00B42031"/>
    <w:rsid w:val="00B578CB"/>
    <w:rsid w:val="00B6311B"/>
    <w:rsid w:val="00B639A5"/>
    <w:rsid w:val="00B63C56"/>
    <w:rsid w:val="00B63F31"/>
    <w:rsid w:val="00B72776"/>
    <w:rsid w:val="00B83017"/>
    <w:rsid w:val="00B87AF4"/>
    <w:rsid w:val="00BA55E3"/>
    <w:rsid w:val="00BB29BE"/>
    <w:rsid w:val="00BB78CC"/>
    <w:rsid w:val="00BC32C2"/>
    <w:rsid w:val="00BE0DE6"/>
    <w:rsid w:val="00BF7567"/>
    <w:rsid w:val="00BF7FFC"/>
    <w:rsid w:val="00C335E6"/>
    <w:rsid w:val="00C378B5"/>
    <w:rsid w:val="00C40010"/>
    <w:rsid w:val="00C54A09"/>
    <w:rsid w:val="00C7452F"/>
    <w:rsid w:val="00C86E7A"/>
    <w:rsid w:val="00C86E8A"/>
    <w:rsid w:val="00C94D57"/>
    <w:rsid w:val="00C96909"/>
    <w:rsid w:val="00CA1964"/>
    <w:rsid w:val="00CA55C2"/>
    <w:rsid w:val="00CC1478"/>
    <w:rsid w:val="00CC7F89"/>
    <w:rsid w:val="00CD5C75"/>
    <w:rsid w:val="00CF02D9"/>
    <w:rsid w:val="00D16ABC"/>
    <w:rsid w:val="00D20FA6"/>
    <w:rsid w:val="00D21B7F"/>
    <w:rsid w:val="00D23084"/>
    <w:rsid w:val="00D26C21"/>
    <w:rsid w:val="00D3553F"/>
    <w:rsid w:val="00D47BAF"/>
    <w:rsid w:val="00D54461"/>
    <w:rsid w:val="00D6296C"/>
    <w:rsid w:val="00D82526"/>
    <w:rsid w:val="00DA396F"/>
    <w:rsid w:val="00DA711C"/>
    <w:rsid w:val="00DB058C"/>
    <w:rsid w:val="00DC7236"/>
    <w:rsid w:val="00DD383F"/>
    <w:rsid w:val="00DD717B"/>
    <w:rsid w:val="00DE4999"/>
    <w:rsid w:val="00DF1FC8"/>
    <w:rsid w:val="00E002C1"/>
    <w:rsid w:val="00E12108"/>
    <w:rsid w:val="00E149DE"/>
    <w:rsid w:val="00E14A36"/>
    <w:rsid w:val="00E31CC1"/>
    <w:rsid w:val="00E35F32"/>
    <w:rsid w:val="00E5008F"/>
    <w:rsid w:val="00E52C1E"/>
    <w:rsid w:val="00E5512B"/>
    <w:rsid w:val="00E62334"/>
    <w:rsid w:val="00E746B5"/>
    <w:rsid w:val="00E74DC9"/>
    <w:rsid w:val="00E77865"/>
    <w:rsid w:val="00E957BB"/>
    <w:rsid w:val="00EA1007"/>
    <w:rsid w:val="00EB4C6F"/>
    <w:rsid w:val="00EB79EF"/>
    <w:rsid w:val="00EC1A9B"/>
    <w:rsid w:val="00EC5ABE"/>
    <w:rsid w:val="00EF5A4D"/>
    <w:rsid w:val="00F1771E"/>
    <w:rsid w:val="00F34A99"/>
    <w:rsid w:val="00F41AB9"/>
    <w:rsid w:val="00F601C8"/>
    <w:rsid w:val="00F83F1A"/>
    <w:rsid w:val="00F840B9"/>
    <w:rsid w:val="00FA76DA"/>
    <w:rsid w:val="00FC0E37"/>
    <w:rsid w:val="00FD217C"/>
    <w:rsid w:val="00F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D1432"/>
  <w15:docId w15:val="{9B5D5071-4283-42D2-85F6-54C0362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659"/>
    <w:pPr>
      <w:overflowPunct w:val="0"/>
      <w:autoSpaceDE w:val="0"/>
      <w:autoSpaceDN w:val="0"/>
      <w:adjustRightInd w:val="0"/>
      <w:spacing w:before="120" w:line="360" w:lineRule="auto"/>
      <w:jc w:val="both"/>
      <w:textAlignment w:val="baseline"/>
    </w:pPr>
    <w:rPr>
      <w:rFonts w:ascii="Times New Roman" w:eastAsia="Times New Roman" w:hAnsi="Times New Roman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C5B3F"/>
    <w:pPr>
      <w:keepNext/>
      <w:numPr>
        <w:numId w:val="1"/>
      </w:numPr>
      <w:tabs>
        <w:tab w:val="left" w:pos="360"/>
      </w:tabs>
      <w:spacing w:before="360" w:after="120"/>
      <w:jc w:val="left"/>
      <w:outlineLvl w:val="0"/>
    </w:pPr>
    <w:rPr>
      <w:b/>
      <w:smallCaps/>
      <w:kern w:val="28"/>
      <w:sz w:val="24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C5B3F"/>
    <w:pPr>
      <w:numPr>
        <w:ilvl w:val="1"/>
      </w:numPr>
      <w:tabs>
        <w:tab w:val="clear" w:pos="360"/>
      </w:tabs>
      <w:ind w:left="567" w:hanging="567"/>
      <w:outlineLvl w:val="1"/>
    </w:pPr>
    <w:rPr>
      <w:smallCaps w:val="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C31C4"/>
    <w:pPr>
      <w:keepNext/>
      <w:tabs>
        <w:tab w:val="num" w:pos="2160"/>
      </w:tabs>
      <w:overflowPunct/>
      <w:autoSpaceDE/>
      <w:autoSpaceDN/>
      <w:adjustRightInd/>
      <w:spacing w:before="240" w:after="60" w:line="240" w:lineRule="auto"/>
      <w:ind w:left="2160" w:hanging="720"/>
      <w:jc w:val="left"/>
      <w:textAlignment w:val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31C4"/>
    <w:pPr>
      <w:keepNext/>
      <w:tabs>
        <w:tab w:val="num" w:pos="2880"/>
      </w:tabs>
      <w:overflowPunct/>
      <w:autoSpaceDE/>
      <w:autoSpaceDN/>
      <w:adjustRightInd/>
      <w:spacing w:before="240" w:after="60" w:line="240" w:lineRule="auto"/>
      <w:ind w:left="2880" w:hanging="720"/>
      <w:jc w:val="left"/>
      <w:textAlignment w:val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31C4"/>
    <w:pPr>
      <w:tabs>
        <w:tab w:val="num" w:pos="3600"/>
      </w:tabs>
      <w:overflowPunct/>
      <w:autoSpaceDE/>
      <w:autoSpaceDN/>
      <w:adjustRightInd/>
      <w:spacing w:before="240" w:after="60" w:line="240" w:lineRule="auto"/>
      <w:ind w:left="3600" w:hanging="720"/>
      <w:jc w:val="left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7C31C4"/>
    <w:pPr>
      <w:tabs>
        <w:tab w:val="num" w:pos="4320"/>
      </w:tabs>
      <w:overflowPunct/>
      <w:autoSpaceDE/>
      <w:autoSpaceDN/>
      <w:adjustRightInd/>
      <w:spacing w:before="240" w:after="60" w:line="240" w:lineRule="auto"/>
      <w:ind w:left="4320" w:hanging="720"/>
      <w:jc w:val="left"/>
      <w:textAlignment w:val="auto"/>
      <w:outlineLvl w:val="5"/>
    </w:pPr>
    <w:rPr>
      <w:b/>
      <w:bCs/>
      <w:szCs w:val="22"/>
      <w:lang w:val="en-US"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31C4"/>
    <w:pPr>
      <w:tabs>
        <w:tab w:val="num" w:pos="5040"/>
      </w:tabs>
      <w:overflowPunct/>
      <w:autoSpaceDE/>
      <w:autoSpaceDN/>
      <w:adjustRightInd/>
      <w:spacing w:before="240" w:after="60" w:line="240" w:lineRule="auto"/>
      <w:ind w:left="5040" w:hanging="720"/>
      <w:jc w:val="left"/>
      <w:textAlignment w:val="auto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31C4"/>
    <w:pPr>
      <w:tabs>
        <w:tab w:val="num" w:pos="5760"/>
      </w:tabs>
      <w:overflowPunct/>
      <w:autoSpaceDE/>
      <w:autoSpaceDN/>
      <w:adjustRightInd/>
      <w:spacing w:before="240" w:after="60" w:line="240" w:lineRule="auto"/>
      <w:ind w:left="5760" w:hanging="720"/>
      <w:jc w:val="left"/>
      <w:textAlignment w:val="auto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31C4"/>
    <w:pPr>
      <w:tabs>
        <w:tab w:val="num" w:pos="6480"/>
      </w:tabs>
      <w:overflowPunct/>
      <w:autoSpaceDE/>
      <w:autoSpaceDN/>
      <w:adjustRightInd/>
      <w:spacing w:before="240" w:after="60" w:line="240" w:lineRule="auto"/>
      <w:ind w:left="6480" w:hanging="720"/>
      <w:jc w:val="left"/>
      <w:textAlignment w:val="auto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2C5B3F"/>
    <w:rPr>
      <w:rFonts w:ascii="Times New Roman" w:eastAsia="Times New Roman" w:hAnsi="Times New Roman"/>
      <w:b/>
      <w:smallCaps/>
      <w:kern w:val="28"/>
      <w:sz w:val="24"/>
    </w:rPr>
  </w:style>
  <w:style w:type="paragraph" w:customStyle="1" w:styleId="CAPSITtulo3SeoPrincipal">
    <w:name w:val="CAPSI Título 3 Seção Principal"/>
    <w:basedOn w:val="Ttulo1"/>
    <w:link w:val="CAPSITtulo3SeoPrincipalCarter"/>
    <w:qFormat/>
    <w:rsid w:val="00254AA5"/>
    <w:pPr>
      <w:spacing w:after="240" w:line="240" w:lineRule="auto"/>
    </w:pPr>
  </w:style>
  <w:style w:type="paragraph" w:customStyle="1" w:styleId="CAPSITtulo4Subseco">
    <w:name w:val="CAPSI Título 4 Subsecção"/>
    <w:basedOn w:val="Ttulo2"/>
    <w:next w:val="Normal"/>
    <w:link w:val="CAPSITtulo4SubsecoCarter"/>
    <w:qFormat/>
    <w:rsid w:val="007C1931"/>
    <w:pPr>
      <w:spacing w:before="240" w:after="240" w:line="240" w:lineRule="auto"/>
      <w:ind w:left="562" w:hanging="562"/>
    </w:pPr>
    <w:rPr>
      <w:i/>
      <w:sz w:val="22"/>
    </w:rPr>
  </w:style>
  <w:style w:type="paragraph" w:customStyle="1" w:styleId="CAPSIAutores">
    <w:name w:val="CAPSI Autores"/>
    <w:basedOn w:val="Normal"/>
    <w:rsid w:val="002C5B3F"/>
    <w:pPr>
      <w:spacing w:line="240" w:lineRule="auto"/>
      <w:jc w:val="center"/>
    </w:pPr>
  </w:style>
  <w:style w:type="character" w:customStyle="1" w:styleId="CAPSITtulo3SeoPrincipalCarter">
    <w:name w:val="CAPSI Título 3 Seção Principal Caráter"/>
    <w:basedOn w:val="Ttulo1Carter"/>
    <w:link w:val="CAPSITtulo3SeoPrincipal"/>
    <w:rsid w:val="00254AA5"/>
    <w:rPr>
      <w:rFonts w:ascii="Times New Roman" w:eastAsia="Times New Roman" w:hAnsi="Times New Roman"/>
      <w:b/>
      <w:smallCaps/>
      <w:kern w:val="28"/>
      <w:sz w:val="24"/>
    </w:rPr>
  </w:style>
  <w:style w:type="paragraph" w:customStyle="1" w:styleId="CAPSITextoResumoPT">
    <w:name w:val="CAPSI Texto Resumo PT"/>
    <w:basedOn w:val="Normal"/>
    <w:link w:val="CAPSITextoResumoPTCarter"/>
    <w:rsid w:val="002C5B3F"/>
    <w:pPr>
      <w:spacing w:line="240" w:lineRule="auto"/>
      <w:ind w:left="567" w:right="567"/>
    </w:pPr>
    <w:rPr>
      <w:sz w:val="20"/>
    </w:rPr>
  </w:style>
  <w:style w:type="paragraph" w:customStyle="1" w:styleId="CAPSIReferencias">
    <w:name w:val="CAPSI Referencias"/>
    <w:basedOn w:val="Normal"/>
    <w:rsid w:val="00D26C21"/>
    <w:pPr>
      <w:ind w:left="567" w:hanging="567"/>
    </w:pPr>
  </w:style>
  <w:style w:type="paragraph" w:customStyle="1" w:styleId="CAPSICorpodeTexto">
    <w:name w:val="CAPSI Corpo de Texto"/>
    <w:basedOn w:val="Normal"/>
    <w:link w:val="CAPSICorpodeTextoCarter"/>
    <w:qFormat/>
    <w:rsid w:val="00E35F32"/>
  </w:style>
  <w:style w:type="paragraph" w:styleId="Cabealho">
    <w:name w:val="header"/>
    <w:basedOn w:val="Normal"/>
    <w:link w:val="CabealhoCarter"/>
    <w:rsid w:val="00D26C21"/>
    <w:pPr>
      <w:tabs>
        <w:tab w:val="center" w:pos="4320"/>
        <w:tab w:val="right" w:pos="8640"/>
      </w:tabs>
      <w:overflowPunct/>
      <w:autoSpaceDE/>
      <w:autoSpaceDN/>
      <w:adjustRightInd/>
      <w:spacing w:before="0"/>
      <w:jc w:val="left"/>
      <w:textAlignment w:val="auto"/>
    </w:pPr>
    <w:rPr>
      <w:sz w:val="24"/>
      <w:szCs w:val="24"/>
    </w:rPr>
  </w:style>
  <w:style w:type="character" w:customStyle="1" w:styleId="CabealhoCarter">
    <w:name w:val="Cabeçalho Caráter"/>
    <w:link w:val="Cabealho"/>
    <w:rsid w:val="00D26C21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26C21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D26C21"/>
    <w:rPr>
      <w:rFonts w:ascii="Tahoma" w:eastAsia="Times New Roman" w:hAnsi="Tahoma" w:cs="Tahoma"/>
      <w:sz w:val="16"/>
      <w:szCs w:val="16"/>
      <w:lang w:eastAsia="pt-PT"/>
    </w:rPr>
  </w:style>
  <w:style w:type="character" w:customStyle="1" w:styleId="Ttulo2Carter">
    <w:name w:val="Título 2 Caráter"/>
    <w:link w:val="Ttulo2"/>
    <w:uiPriority w:val="9"/>
    <w:rsid w:val="002C5B3F"/>
    <w:rPr>
      <w:rFonts w:ascii="Times New Roman" w:eastAsia="Times New Roman" w:hAnsi="Times New Roman"/>
      <w:b/>
      <w:kern w:val="28"/>
      <w:sz w:val="24"/>
    </w:rPr>
  </w:style>
  <w:style w:type="paragraph" w:customStyle="1" w:styleId="CAPSITtulo1TrabalhoPT">
    <w:name w:val="CAPSI Título 1 Trabalho PT"/>
    <w:basedOn w:val="Normal"/>
    <w:link w:val="CAPSITtulo1TrabalhoPTCarter"/>
    <w:qFormat/>
    <w:rsid w:val="00D6296C"/>
    <w:pPr>
      <w:spacing w:before="240" w:after="240" w:line="240" w:lineRule="auto"/>
      <w:jc w:val="center"/>
    </w:pPr>
    <w:rPr>
      <w:b/>
      <w:sz w:val="28"/>
    </w:rPr>
  </w:style>
  <w:style w:type="paragraph" w:customStyle="1" w:styleId="CAPSITtulo1TrabalhoEN">
    <w:name w:val="CAPSI Título 1 Trabalho EN"/>
    <w:basedOn w:val="Normal"/>
    <w:link w:val="CAPSITtulo1TrabalhoENCarter"/>
    <w:qFormat/>
    <w:rsid w:val="00D6296C"/>
    <w:pPr>
      <w:spacing w:after="120" w:line="240" w:lineRule="auto"/>
      <w:jc w:val="center"/>
    </w:pPr>
    <w:rPr>
      <w:b/>
      <w:i/>
      <w:sz w:val="28"/>
    </w:rPr>
  </w:style>
  <w:style w:type="character" w:customStyle="1" w:styleId="CAPSITtulo1TrabalhoPTCarter">
    <w:name w:val="CAPSI Título 1 Trabalho PT Caráter"/>
    <w:link w:val="CAPSITtulo1TrabalhoPT"/>
    <w:rsid w:val="00D6296C"/>
    <w:rPr>
      <w:rFonts w:ascii="Times New Roman" w:eastAsia="Times New Roman" w:hAnsi="Times New Roman"/>
      <w:b/>
      <w:sz w:val="28"/>
    </w:rPr>
  </w:style>
  <w:style w:type="paragraph" w:customStyle="1" w:styleId="CAPSITtulo2Resumo">
    <w:name w:val="CAPSI Título 2 Resumo"/>
    <w:basedOn w:val="Normal"/>
    <w:link w:val="CAPSITtulo2ResumoCarter"/>
    <w:qFormat/>
    <w:rsid w:val="00E35F32"/>
    <w:pPr>
      <w:jc w:val="center"/>
    </w:pPr>
    <w:rPr>
      <w:b/>
      <w:sz w:val="24"/>
    </w:rPr>
  </w:style>
  <w:style w:type="character" w:customStyle="1" w:styleId="CAPSITtulo1TrabalhoENCarter">
    <w:name w:val="CAPSI Título 1 Trabalho EN Caráter"/>
    <w:link w:val="CAPSITtulo1TrabalhoEN"/>
    <w:rsid w:val="00D6296C"/>
    <w:rPr>
      <w:rFonts w:ascii="Times New Roman" w:eastAsia="Times New Roman" w:hAnsi="Times New Roman"/>
      <w:b/>
      <w:i/>
      <w:sz w:val="28"/>
    </w:rPr>
  </w:style>
  <w:style w:type="paragraph" w:customStyle="1" w:styleId="CAPSITtulo2Abstract">
    <w:name w:val="CAPSI Título 2 Abstract"/>
    <w:basedOn w:val="CAPSITtulo2Resumo"/>
    <w:link w:val="CAPSITtulo2AbstractCarter"/>
    <w:qFormat/>
    <w:rsid w:val="002C5B3F"/>
    <w:rPr>
      <w:i/>
    </w:rPr>
  </w:style>
  <w:style w:type="character" w:customStyle="1" w:styleId="CAPSITtulo2ResumoCarter">
    <w:name w:val="CAPSI Título 2 Resumo Caráter"/>
    <w:link w:val="CAPSITtulo2Resumo"/>
    <w:rsid w:val="00E35F32"/>
    <w:rPr>
      <w:rFonts w:ascii="Times New Roman" w:eastAsia="Times New Roman" w:hAnsi="Times New Roman"/>
      <w:b/>
      <w:sz w:val="24"/>
    </w:rPr>
  </w:style>
  <w:style w:type="paragraph" w:customStyle="1" w:styleId="CAPSITextoResumoEN">
    <w:name w:val="CAPSI Texto Resumo EN"/>
    <w:basedOn w:val="CAPSITextoResumoPT"/>
    <w:link w:val="CAPSITextoResumoENCarter"/>
    <w:qFormat/>
    <w:rsid w:val="002C5B3F"/>
    <w:rPr>
      <w:i/>
    </w:rPr>
  </w:style>
  <w:style w:type="character" w:customStyle="1" w:styleId="CAPSITtulo2AbstractCarter">
    <w:name w:val="CAPSI Título 2 Abstract Caráter"/>
    <w:link w:val="CAPSITtulo2Abstract"/>
    <w:rsid w:val="002C5B3F"/>
    <w:rPr>
      <w:rFonts w:ascii="Times New Roman" w:eastAsia="Times New Roman" w:hAnsi="Times New Roman"/>
      <w:b/>
      <w:i/>
      <w:sz w:val="24"/>
    </w:rPr>
  </w:style>
  <w:style w:type="character" w:customStyle="1" w:styleId="CAPSITtulo4SubsecoCarter">
    <w:name w:val="CAPSI Título 4 Subsecção Caráter"/>
    <w:link w:val="CAPSITtulo4Subseco"/>
    <w:rsid w:val="007C1931"/>
    <w:rPr>
      <w:rFonts w:ascii="Times New Roman" w:eastAsia="Times New Roman" w:hAnsi="Times New Roman"/>
      <w:b/>
      <w:i/>
      <w:kern w:val="28"/>
      <w:sz w:val="22"/>
    </w:rPr>
  </w:style>
  <w:style w:type="character" w:customStyle="1" w:styleId="CAPSITextoResumoPTCarter">
    <w:name w:val="CAPSI Texto Resumo PT Caráter"/>
    <w:link w:val="CAPSITextoResumoPT"/>
    <w:rsid w:val="002C5B3F"/>
    <w:rPr>
      <w:rFonts w:ascii="Times New Roman" w:eastAsia="Times New Roman" w:hAnsi="Times New Roman"/>
    </w:rPr>
  </w:style>
  <w:style w:type="character" w:customStyle="1" w:styleId="CAPSITextoResumoENCarter">
    <w:name w:val="CAPSI Texto Resumo EN Caráter"/>
    <w:link w:val="CAPSITextoResumoEN"/>
    <w:rsid w:val="002C5B3F"/>
    <w:rPr>
      <w:rFonts w:ascii="Times New Roman" w:eastAsia="Times New Roman" w:hAnsi="Times New Roman"/>
      <w:i/>
    </w:rPr>
  </w:style>
  <w:style w:type="paragraph" w:customStyle="1" w:styleId="CAPSIFigura">
    <w:name w:val="CAPSI Figura"/>
    <w:basedOn w:val="Normal"/>
    <w:link w:val="CAPSIFiguraCarter"/>
    <w:qFormat/>
    <w:rsid w:val="00E35F32"/>
    <w:pPr>
      <w:spacing w:before="360"/>
      <w:jc w:val="center"/>
    </w:pPr>
    <w:rPr>
      <w:noProof/>
    </w:rPr>
  </w:style>
  <w:style w:type="character" w:customStyle="1" w:styleId="CAPSICorpodeTextoCarter">
    <w:name w:val="CAPSI Corpo de Texto Caráter"/>
    <w:link w:val="CAPSICorpodeTexto"/>
    <w:rsid w:val="00E35F32"/>
    <w:rPr>
      <w:rFonts w:ascii="Times New Roman" w:eastAsia="Times New Roman" w:hAnsi="Times New Roman"/>
      <w:sz w:val="22"/>
    </w:rPr>
  </w:style>
  <w:style w:type="paragraph" w:customStyle="1" w:styleId="CAPSIFiguraLegenda">
    <w:name w:val="CAPSI Figura Legenda"/>
    <w:basedOn w:val="Normal"/>
    <w:link w:val="CAPSIFiguraLegendaCarter"/>
    <w:qFormat/>
    <w:rsid w:val="00E35F32"/>
    <w:pPr>
      <w:spacing w:before="240" w:after="240"/>
      <w:jc w:val="center"/>
    </w:pPr>
    <w:rPr>
      <w:sz w:val="20"/>
    </w:rPr>
  </w:style>
  <w:style w:type="character" w:customStyle="1" w:styleId="CAPSIFiguraCarter">
    <w:name w:val="CAPSI Figura Caráter"/>
    <w:link w:val="CAPSIFigura"/>
    <w:rsid w:val="00E35F32"/>
    <w:rPr>
      <w:rFonts w:ascii="Times New Roman" w:eastAsia="Times New Roman" w:hAnsi="Times New Roman"/>
      <w:noProof/>
      <w:sz w:val="22"/>
    </w:rPr>
  </w:style>
  <w:style w:type="paragraph" w:customStyle="1" w:styleId="CAPSIBulletspontos">
    <w:name w:val="CAPSI Bullets (pontos)"/>
    <w:basedOn w:val="Normal"/>
    <w:link w:val="CAPSIBulletspontosCarter"/>
    <w:qFormat/>
    <w:rsid w:val="006C206E"/>
    <w:pPr>
      <w:numPr>
        <w:numId w:val="11"/>
      </w:numPr>
    </w:pPr>
  </w:style>
  <w:style w:type="character" w:customStyle="1" w:styleId="CAPSIFiguraLegendaCarter">
    <w:name w:val="CAPSI Figura Legenda Caráter"/>
    <w:link w:val="CAPSIFiguraLegenda"/>
    <w:rsid w:val="00E35F32"/>
    <w:rPr>
      <w:rFonts w:ascii="Times New Roman" w:eastAsia="Times New Roman" w:hAnsi="Times New Roman"/>
    </w:rPr>
  </w:style>
  <w:style w:type="character" w:styleId="Hiperligao">
    <w:name w:val="Hyperlink"/>
    <w:uiPriority w:val="99"/>
    <w:unhideWhenUsed/>
    <w:rsid w:val="007229DB"/>
    <w:rPr>
      <w:color w:val="0563C1"/>
      <w:u w:val="single"/>
    </w:rPr>
  </w:style>
  <w:style w:type="character" w:customStyle="1" w:styleId="CAPSIBulletspontosCarter">
    <w:name w:val="CAPSI Bullets (pontos) Caráter"/>
    <w:link w:val="CAPSIBulletspontos"/>
    <w:rsid w:val="006C206E"/>
    <w:rPr>
      <w:rFonts w:ascii="Times New Roman" w:eastAsia="Times New Roman" w:hAnsi="Times New Roman"/>
      <w:sz w:val="22"/>
    </w:rPr>
  </w:style>
  <w:style w:type="paragraph" w:customStyle="1" w:styleId="Table">
    <w:name w:val="Table"/>
    <w:basedOn w:val="Normal"/>
    <w:rsid w:val="000925E0"/>
    <w:pPr>
      <w:overflowPunct/>
      <w:autoSpaceDE/>
      <w:autoSpaceDN/>
      <w:adjustRightInd/>
      <w:spacing w:before="0" w:after="60" w:line="240" w:lineRule="auto"/>
      <w:jc w:val="left"/>
      <w:textAlignment w:val="auto"/>
    </w:pPr>
    <w:rPr>
      <w:color w:val="000000"/>
      <w:sz w:val="20"/>
      <w:lang w:val="en-GB" w:eastAsia="en-US"/>
    </w:rPr>
  </w:style>
  <w:style w:type="paragraph" w:customStyle="1" w:styleId="Basictext">
    <w:name w:val="Basic text"/>
    <w:link w:val="BasictextZchn"/>
    <w:rsid w:val="0019444B"/>
    <w:pPr>
      <w:spacing w:after="60"/>
      <w:jc w:val="both"/>
    </w:pPr>
    <w:rPr>
      <w:rFonts w:ascii="Times New Roman" w:eastAsia="Times New Roman" w:hAnsi="Times New Roman"/>
      <w:color w:val="000000"/>
      <w:sz w:val="22"/>
      <w:szCs w:val="15"/>
      <w:lang w:val="en-GB" w:eastAsia="en-US"/>
    </w:rPr>
  </w:style>
  <w:style w:type="character" w:customStyle="1" w:styleId="BasictextZchn">
    <w:name w:val="Basic text Zchn"/>
    <w:link w:val="Basictext"/>
    <w:rsid w:val="0019444B"/>
    <w:rPr>
      <w:rFonts w:ascii="Times New Roman" w:eastAsia="Times New Roman" w:hAnsi="Times New Roman"/>
      <w:color w:val="000000"/>
      <w:sz w:val="22"/>
      <w:szCs w:val="15"/>
      <w:lang w:val="en-GB" w:eastAsia="en-US"/>
    </w:rPr>
  </w:style>
  <w:style w:type="paragraph" w:customStyle="1" w:styleId="Bullet">
    <w:name w:val="Bullet"/>
    <w:basedOn w:val="Normal"/>
    <w:rsid w:val="0019444B"/>
    <w:pPr>
      <w:numPr>
        <w:numId w:val="13"/>
      </w:numPr>
      <w:tabs>
        <w:tab w:val="clear" w:pos="360"/>
        <w:tab w:val="num" w:pos="284"/>
      </w:tabs>
      <w:overflowPunct/>
      <w:autoSpaceDE/>
      <w:autoSpaceDN/>
      <w:adjustRightInd/>
      <w:spacing w:line="240" w:lineRule="auto"/>
      <w:ind w:left="284" w:hanging="284"/>
      <w:textAlignment w:val="auto"/>
    </w:pPr>
    <w:rPr>
      <w:rFonts w:cs="Arial"/>
      <w:color w:val="000000"/>
      <w:szCs w:val="22"/>
      <w:lang w:val="en-US" w:eastAsia="en-US"/>
    </w:rPr>
  </w:style>
  <w:style w:type="paragraph" w:customStyle="1" w:styleId="Bullet2">
    <w:name w:val="Bullet 2"/>
    <w:basedOn w:val="Normal"/>
    <w:rsid w:val="0019444B"/>
    <w:pPr>
      <w:numPr>
        <w:ilvl w:val="1"/>
        <w:numId w:val="13"/>
      </w:numPr>
      <w:tabs>
        <w:tab w:val="clear" w:pos="1080"/>
        <w:tab w:val="num" w:pos="567"/>
      </w:tabs>
      <w:overflowPunct/>
      <w:autoSpaceDE/>
      <w:autoSpaceDN/>
      <w:adjustRightInd/>
      <w:spacing w:line="240" w:lineRule="auto"/>
      <w:ind w:left="567" w:hanging="283"/>
      <w:textAlignment w:val="auto"/>
    </w:pPr>
    <w:rPr>
      <w:rFonts w:cs="Arial"/>
      <w:color w:val="000000"/>
      <w:szCs w:val="22"/>
      <w:lang w:val="en-GB" w:eastAsia="en-US"/>
    </w:rPr>
  </w:style>
  <w:style w:type="paragraph" w:customStyle="1" w:styleId="Resumo">
    <w:name w:val="Resumo"/>
    <w:basedOn w:val="CAPSITextoResumoPT"/>
    <w:link w:val="ResumoCarter"/>
    <w:qFormat/>
    <w:rsid w:val="00E52C1E"/>
  </w:style>
  <w:style w:type="character" w:customStyle="1" w:styleId="Ttulo3Carter">
    <w:name w:val="Título 3 Caráter"/>
    <w:basedOn w:val="Tipodeletrapredefinidodopargrafo"/>
    <w:link w:val="Ttulo3"/>
    <w:uiPriority w:val="9"/>
    <w:rsid w:val="007C31C4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ResumoCarter">
    <w:name w:val="Resumo Caráter"/>
    <w:basedOn w:val="CAPSITextoResumoPTCarter"/>
    <w:link w:val="Resumo"/>
    <w:rsid w:val="00E52C1E"/>
    <w:rPr>
      <w:rFonts w:ascii="Times New Roman" w:eastAsia="Times New Roman" w:hAnsi="Times New Roman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31C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31C4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7C31C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31C4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31C4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31C4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347662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32774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774E"/>
    <w:rPr>
      <w:rFonts w:ascii="Times New Roman" w:eastAsia="Times New Roman" w:hAnsi="Times New Roman"/>
      <w:sz w:val="22"/>
    </w:rPr>
  </w:style>
  <w:style w:type="paragraph" w:customStyle="1" w:styleId="FootnoteText1">
    <w:name w:val="Footnote Text1"/>
    <w:basedOn w:val="Textodenotaderodap"/>
    <w:link w:val="FootnotetextZchn"/>
    <w:qFormat/>
    <w:rsid w:val="00C86E8A"/>
    <w:pPr>
      <w:tabs>
        <w:tab w:val="left" w:pos="425"/>
      </w:tabs>
      <w:overflowPunct/>
      <w:autoSpaceDE/>
      <w:autoSpaceDN/>
      <w:adjustRightInd/>
      <w:spacing w:before="120"/>
      <w:textAlignment w:val="auto"/>
    </w:pPr>
    <w:rPr>
      <w:rFonts w:cs="Arial"/>
      <w:color w:val="000000"/>
      <w:sz w:val="18"/>
      <w:szCs w:val="16"/>
      <w:lang w:val="en-GB" w:eastAsia="en-US"/>
    </w:rPr>
  </w:style>
  <w:style w:type="character" w:customStyle="1" w:styleId="FootnotetextZchn">
    <w:name w:val="Footnote text Zchn"/>
    <w:basedOn w:val="TextodenotaderodapCarter"/>
    <w:link w:val="FootnoteText1"/>
    <w:rsid w:val="00C86E8A"/>
    <w:rPr>
      <w:rFonts w:ascii="Times New Roman" w:eastAsia="Times New Roman" w:hAnsi="Times New Roman" w:cs="Arial"/>
      <w:color w:val="000000"/>
      <w:sz w:val="18"/>
      <w:szCs w:val="16"/>
      <w:lang w:val="en-GB" w:eastAsia="en-US"/>
    </w:rPr>
  </w:style>
  <w:style w:type="character" w:styleId="Refdenotaderodap">
    <w:name w:val="footnote reference"/>
    <w:semiHidden/>
    <w:rsid w:val="00C86E8A"/>
    <w:rPr>
      <w:vertAlign w:val="superscript"/>
    </w:rPr>
  </w:style>
  <w:style w:type="paragraph" w:customStyle="1" w:styleId="Footnote">
    <w:name w:val="Footnote"/>
    <w:basedOn w:val="Basictext"/>
    <w:link w:val="FootnoteZchn"/>
    <w:qFormat/>
    <w:rsid w:val="00C86E8A"/>
    <w:rPr>
      <w:rFonts w:cs="Arial"/>
      <w:vertAlign w:val="superscript"/>
    </w:rPr>
  </w:style>
  <w:style w:type="character" w:customStyle="1" w:styleId="FootnoteZchn">
    <w:name w:val="Footnote Zchn"/>
    <w:link w:val="Footnote"/>
    <w:rsid w:val="00C86E8A"/>
    <w:rPr>
      <w:rFonts w:ascii="Times New Roman" w:eastAsia="Times New Roman" w:hAnsi="Times New Roman" w:cs="Arial"/>
      <w:color w:val="000000"/>
      <w:sz w:val="22"/>
      <w:szCs w:val="15"/>
      <w:vertAlign w:val="superscript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86E8A"/>
    <w:pPr>
      <w:spacing w:before="0"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86E8A"/>
    <w:rPr>
      <w:rFonts w:ascii="Times New Roman" w:eastAsia="Times New Roman" w:hAnsi="Times New Roman"/>
      <w:sz w:val="24"/>
      <w:szCs w:val="24"/>
    </w:rPr>
  </w:style>
  <w:style w:type="character" w:styleId="Nmerodepgina">
    <w:name w:val="page number"/>
    <w:basedOn w:val="Tipodeletrapredefinidodopargrafo"/>
    <w:uiPriority w:val="99"/>
    <w:semiHidden/>
    <w:unhideWhenUsed/>
    <w:rsid w:val="00FD58FD"/>
  </w:style>
  <w:style w:type="table" w:styleId="TabelacomGrelha">
    <w:name w:val="Table Grid"/>
    <w:basedOn w:val="Tabelanormal"/>
    <w:uiPriority w:val="59"/>
    <w:rsid w:val="00FD58F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link w:val="ReferenceZchn"/>
    <w:rsid w:val="002F3D71"/>
    <w:pPr>
      <w:overflowPunct/>
      <w:autoSpaceDE/>
      <w:autoSpaceDN/>
      <w:adjustRightInd/>
      <w:spacing w:before="0" w:line="240" w:lineRule="auto"/>
      <w:ind w:left="284" w:hanging="284"/>
      <w:textAlignment w:val="auto"/>
    </w:pPr>
    <w:rPr>
      <w:rFonts w:cs="Arial"/>
      <w:color w:val="000000"/>
      <w:szCs w:val="15"/>
      <w:lang w:val="en-GB" w:eastAsia="en-US"/>
    </w:rPr>
  </w:style>
  <w:style w:type="character" w:customStyle="1" w:styleId="ReferenceZchn">
    <w:name w:val="Reference Zchn"/>
    <w:link w:val="Reference"/>
    <w:rsid w:val="002F3D71"/>
    <w:rPr>
      <w:rFonts w:ascii="Times New Roman" w:eastAsia="Times New Roman" w:hAnsi="Times New Roman" w:cs="Arial"/>
      <w:color w:val="000000"/>
      <w:sz w:val="22"/>
      <w:szCs w:val="15"/>
      <w:lang w:val="en-GB" w:eastAsia="en-US"/>
    </w:rPr>
  </w:style>
  <w:style w:type="paragraph" w:customStyle="1" w:styleId="References">
    <w:name w:val="References"/>
    <w:basedOn w:val="Normal"/>
    <w:autoRedefine/>
    <w:rsid w:val="00B87AF4"/>
    <w:pPr>
      <w:spacing w:before="0" w:line="240" w:lineRule="auto"/>
      <w:ind w:left="360" w:hanging="360"/>
    </w:pPr>
    <w:rPr>
      <w:rFonts w:ascii="Georgia" w:hAnsi="Georgia"/>
      <w:sz w:val="20"/>
      <w:lang w:val="en-US"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6E05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6E05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6E05"/>
    <w:rPr>
      <w:rFonts w:ascii="Times New Roman" w:eastAsia="Times New Roman" w:hAnsi="Times New Roman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6E05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6E05"/>
    <w:rPr>
      <w:rFonts w:ascii="Times New Roman" w:eastAsia="Times New Roman" w:hAnsi="Times New Roman"/>
      <w:b/>
      <w:bCs/>
      <w:sz w:val="24"/>
      <w:szCs w:val="24"/>
    </w:rPr>
  </w:style>
  <w:style w:type="paragraph" w:styleId="Reviso">
    <w:name w:val="Revision"/>
    <w:hidden/>
    <w:uiPriority w:val="99"/>
    <w:semiHidden/>
    <w:rsid w:val="00B87AF4"/>
    <w:rPr>
      <w:rFonts w:ascii="Times New Roman" w:eastAsia="Times New Roman" w:hAnsi="Times New Roman"/>
      <w:sz w:val="2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B7BF4"/>
    <w:rPr>
      <w:color w:val="808080"/>
      <w:shd w:val="clear" w:color="auto" w:fill="E6E6E6"/>
    </w:rPr>
  </w:style>
  <w:style w:type="paragraph" w:styleId="Bibliografia">
    <w:name w:val="Bibliography"/>
    <w:basedOn w:val="Normal"/>
    <w:next w:val="Normal"/>
    <w:uiPriority w:val="37"/>
    <w:unhideWhenUsed/>
    <w:rsid w:val="00E1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psi2019@novaims.unl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apsi@apsi.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astyle.org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%20samartinho\Downloads\CAPSI2017Template%20(1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Ian16</b:Tag>
    <b:SourceType>Book</b:SourceType>
    <b:Guid>{B9069278-7F1C-4AB7-A188-07B6952678A4}</b:Guid>
    <b:Author>
      <b:Author>
        <b:NameList>
          <b:Person>
            <b:Last>Sommerville</b:Last>
            <b:First>Ian</b:First>
          </b:Person>
        </b:NameList>
      </b:Author>
    </b:Author>
    <b:Title> Software Engineering</b:Title>
    <b:Year>2016</b:Year>
    <b:City>Edinburgh</b:City>
    <b:Publisher>Pearson, 10th</b:Publisher>
    <b:RefOrder>1</b:RefOrder>
  </b:Source>
  <b:Source>
    <b:Tag>IBM</b:Tag>
    <b:SourceType>InternetSite</b:SourceType>
    <b:Guid>{16961730-D094-41E7-AE8C-98DE5964EA05}</b:Guid>
    <b:Author>
      <b:Author>
        <b:Corporate>IBM</b:Corporate>
      </b:Author>
    </b:Author>
    <b:Title>IRUP</b:Title>
    <b:Year>2020</b:Year>
    <b:YearAccessed>2020</b:YearAccessed>
    <b:MonthAccessed>10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5A3CCC93-9611-4169-8B0C-0F4E0A10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CAPSI2017Template (1)</Template>
  <TotalTime>0</TotalTime>
  <Pages>7</Pages>
  <Words>1933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Artigo</vt:lpstr>
      <vt:lpstr>Modelo de Artigo</vt:lpstr>
    </vt:vector>
  </TitlesOfParts>
  <Company>ESGT-IPSantarém</Company>
  <LinksUpToDate>false</LinksUpToDate>
  <CharactersWithSpaces>12352</CharactersWithSpaces>
  <SharedDoc>false</SharedDoc>
  <HLinks>
    <vt:vector size="6" baseType="variant">
      <vt:variant>
        <vt:i4>852089</vt:i4>
      </vt:variant>
      <vt:variant>
        <vt:i4>0</vt:i4>
      </vt:variant>
      <vt:variant>
        <vt:i4>0</vt:i4>
      </vt:variant>
      <vt:variant>
        <vt:i4>5</vt:i4>
      </vt:variant>
      <vt:variant>
        <vt:lpwstr>mailto:capsi2016@iscap.ipp.pt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</dc:title>
  <dc:subject>CAPSI2014</dc:subject>
  <dc:creator>joao samartinho</dc:creator>
  <cp:lastModifiedBy>Maria Clara Santos Pinto Silveira</cp:lastModifiedBy>
  <cp:revision>2</cp:revision>
  <dcterms:created xsi:type="dcterms:W3CDTF">2020-10-21T15:35:00Z</dcterms:created>
  <dcterms:modified xsi:type="dcterms:W3CDTF">2020-10-21T15:35:00Z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5a418675-71f7-3dfd-928c-b1a1fe1eccf8</vt:lpwstr>
  </property>
</Properties>
</file>