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81CA" w14:textId="1CBD2390" w:rsidR="00165BAF" w:rsidRPr="00780941" w:rsidRDefault="001D1C08" w:rsidP="00165BAF">
      <w:pPr>
        <w:pStyle w:val="InformaesdeContacto"/>
        <w:rPr>
          <w:sz w:val="20"/>
          <w:szCs w:val="20"/>
        </w:rPr>
      </w:pPr>
      <w:r w:rsidRPr="00780941">
        <w:rPr>
          <w:b/>
          <w:bCs/>
          <w:sz w:val="20"/>
          <w:szCs w:val="20"/>
        </w:rPr>
        <w:t>Nome</w:t>
      </w:r>
      <w:r w:rsidRPr="00780941">
        <w:rPr>
          <w:sz w:val="20"/>
          <w:szCs w:val="20"/>
        </w:rPr>
        <w:t>: Vagner Monteiro Vaz de Almeida Bom Jesus</w:t>
      </w:r>
    </w:p>
    <w:p w14:paraId="0CE6ED8A" w14:textId="7C8132A0" w:rsidR="00165BAF" w:rsidRPr="00780941" w:rsidRDefault="00307316" w:rsidP="00165BAF">
      <w:pPr>
        <w:pStyle w:val="InformaesdeContacto"/>
        <w:rPr>
          <w:sz w:val="20"/>
          <w:szCs w:val="20"/>
        </w:rPr>
      </w:pPr>
      <w:sdt>
        <w:sdtPr>
          <w:rPr>
            <w:sz w:val="20"/>
            <w:szCs w:val="20"/>
          </w:rPr>
          <w:alias w:val="Introduza o endereço:"/>
          <w:tag w:val="Introduza o endereço:"/>
          <w:id w:val="-990246367"/>
          <w:placeholder>
            <w:docPart w:val="68BC1C2B500647B8BB6A36BCDB715DE2"/>
          </w:placeholder>
          <w:temporary/>
          <w:showingPlcHdr/>
          <w15:appearance w15:val="hidden"/>
        </w:sdtPr>
        <w:sdtEndPr/>
        <w:sdtContent>
          <w:r w:rsidR="00165BAF" w:rsidRPr="00780941">
            <w:rPr>
              <w:b/>
              <w:bCs/>
              <w:sz w:val="20"/>
              <w:szCs w:val="20"/>
              <w:lang w:bidi="pt-PT"/>
            </w:rPr>
            <w:t>Endereço</w:t>
          </w:r>
        </w:sdtContent>
      </w:sdt>
      <w:r w:rsidR="001D1C08" w:rsidRPr="00780941">
        <w:rPr>
          <w:sz w:val="20"/>
          <w:szCs w:val="20"/>
          <w:lang w:bidi="pt-PT"/>
        </w:rPr>
        <w:t xml:space="preserve">: Av. Dr. Afonso Costa 6300-551 Guarda, Portugal </w:t>
      </w:r>
    </w:p>
    <w:p w14:paraId="123381BB" w14:textId="1AD0D40D" w:rsidR="00165BAF" w:rsidRPr="00780941" w:rsidRDefault="00307316" w:rsidP="00165BAF">
      <w:pPr>
        <w:pStyle w:val="InformaesdeContacto"/>
        <w:rPr>
          <w:sz w:val="20"/>
          <w:szCs w:val="20"/>
        </w:rPr>
      </w:pPr>
      <w:sdt>
        <w:sdtPr>
          <w:rPr>
            <w:sz w:val="20"/>
            <w:szCs w:val="20"/>
          </w:rPr>
          <w:alias w:val="Introduza o telefone:"/>
          <w:tag w:val="Introduza o telefone:"/>
          <w:id w:val="233596362"/>
          <w:placeholder>
            <w:docPart w:val="0705F9879959404495BE0F5BCDBF13A8"/>
          </w:placeholder>
          <w:temporary/>
          <w:showingPlcHdr/>
          <w15:appearance w15:val="hidden"/>
        </w:sdtPr>
        <w:sdtEndPr/>
        <w:sdtContent>
          <w:r w:rsidR="00165BAF" w:rsidRPr="00780941">
            <w:rPr>
              <w:b/>
              <w:bCs/>
              <w:sz w:val="20"/>
              <w:szCs w:val="20"/>
              <w:lang w:bidi="pt-PT"/>
            </w:rPr>
            <w:t>Telefone</w:t>
          </w:r>
        </w:sdtContent>
      </w:sdt>
      <w:r w:rsidR="001D1C08" w:rsidRPr="00780941">
        <w:rPr>
          <w:sz w:val="20"/>
          <w:szCs w:val="20"/>
        </w:rPr>
        <w:t>: +351 933077024</w:t>
      </w:r>
    </w:p>
    <w:p w14:paraId="5D04980E" w14:textId="3F257ECC" w:rsidR="007001D6" w:rsidRPr="00780941" w:rsidRDefault="00307316" w:rsidP="00165BAF">
      <w:pPr>
        <w:pStyle w:val="InformaesdeContacto"/>
        <w:rPr>
          <w:sz w:val="20"/>
          <w:szCs w:val="20"/>
        </w:rPr>
      </w:pPr>
      <w:sdt>
        <w:sdtPr>
          <w:rPr>
            <w:sz w:val="20"/>
            <w:szCs w:val="20"/>
          </w:rPr>
          <w:alias w:val="Introduza o e-mail:"/>
          <w:tag w:val="Introduza o e-mail:"/>
          <w:id w:val="1465617578"/>
          <w:placeholder>
            <w:docPart w:val="D8D16A90ADB14357A2C3C2C8D17800DA"/>
          </w:placeholder>
          <w:temporary/>
          <w:showingPlcHdr/>
          <w15:appearance w15:val="hidden"/>
        </w:sdtPr>
        <w:sdtEndPr/>
        <w:sdtContent>
          <w:r w:rsidR="00165BAF" w:rsidRPr="00780941">
            <w:rPr>
              <w:b/>
              <w:bCs/>
              <w:sz w:val="20"/>
              <w:szCs w:val="20"/>
              <w:lang w:bidi="pt-PT"/>
            </w:rPr>
            <w:t>E-mail</w:t>
          </w:r>
        </w:sdtContent>
      </w:sdt>
      <w:r w:rsidR="001D1C08" w:rsidRPr="00780941">
        <w:rPr>
          <w:sz w:val="20"/>
          <w:szCs w:val="20"/>
        </w:rPr>
        <w:t xml:space="preserve">: </w:t>
      </w:r>
      <w:hyperlink r:id="rId11" w:history="1">
        <w:r w:rsidR="00780941" w:rsidRPr="00D81594">
          <w:rPr>
            <w:rStyle w:val="Hiperligao"/>
            <w:sz w:val="20"/>
            <w:szCs w:val="20"/>
          </w:rPr>
          <w:t>vagneripg@gmail.com</w:t>
        </w:r>
      </w:hyperlink>
      <w:r w:rsidR="00780941">
        <w:rPr>
          <w:sz w:val="20"/>
          <w:szCs w:val="20"/>
        </w:rPr>
        <w:t xml:space="preserve"> </w:t>
      </w:r>
    </w:p>
    <w:p w14:paraId="144A48F9" w14:textId="77777777" w:rsidR="00165BAF" w:rsidRPr="00780941" w:rsidRDefault="00307316" w:rsidP="00165BAF">
      <w:pPr>
        <w:pStyle w:val="Ttulo1"/>
        <w:rPr>
          <w:sz w:val="20"/>
          <w:szCs w:val="20"/>
        </w:rPr>
      </w:pPr>
      <w:sdt>
        <w:sdtPr>
          <w:rPr>
            <w:sz w:val="20"/>
            <w:szCs w:val="20"/>
          </w:rPr>
          <w:alias w:val="Resumo:"/>
          <w:tag w:val="Resumo:"/>
          <w:id w:val="-1062706221"/>
          <w:placeholder>
            <w:docPart w:val="9100107A587F44E38E3FF5F99D6E937C"/>
          </w:placeholder>
          <w:temporary/>
          <w:showingPlcHdr/>
          <w15:appearance w15:val="hidden"/>
        </w:sdtPr>
        <w:sdtEndPr/>
        <w:sdtContent>
          <w:r w:rsidR="00165BAF" w:rsidRPr="00780941">
            <w:rPr>
              <w:sz w:val="20"/>
              <w:szCs w:val="20"/>
              <w:lang w:bidi="pt-PT"/>
            </w:rPr>
            <w:t>Resumo</w:t>
          </w:r>
        </w:sdtContent>
      </w:sdt>
    </w:p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Tabela de esquema para introduzir o resumo"/>
      </w:tblPr>
      <w:tblGrid>
        <w:gridCol w:w="8306"/>
      </w:tblGrid>
      <w:tr w:rsidR="00033380" w:rsidRPr="00780941" w14:paraId="69E0181C" w14:textId="77777777" w:rsidTr="15A14CED">
        <w:tc>
          <w:tcPr>
            <w:tcW w:w="8640" w:type="dxa"/>
          </w:tcPr>
          <w:p w14:paraId="2A92CF60" w14:textId="75D1C481" w:rsidR="15A14CED" w:rsidRPr="00780941" w:rsidRDefault="00780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4078A2B3" w:rsidRPr="00780941">
              <w:rPr>
                <w:sz w:val="20"/>
                <w:szCs w:val="20"/>
              </w:rPr>
              <w:t xml:space="preserve">inalista </w:t>
            </w:r>
            <w:r>
              <w:rPr>
                <w:sz w:val="20"/>
                <w:szCs w:val="20"/>
              </w:rPr>
              <w:t>n</w:t>
            </w:r>
            <w:r w:rsidR="4078A2B3" w:rsidRPr="00780941">
              <w:rPr>
                <w:sz w:val="20"/>
                <w:szCs w:val="20"/>
              </w:rPr>
              <w:t xml:space="preserve">o curso de Engenharia Informática </w:t>
            </w:r>
            <w:r w:rsidR="32D514F5" w:rsidRPr="00780941">
              <w:rPr>
                <w:sz w:val="20"/>
                <w:szCs w:val="20"/>
              </w:rPr>
              <w:t xml:space="preserve">e estagiário na </w:t>
            </w:r>
            <w:proofErr w:type="spellStart"/>
            <w:r w:rsidR="32D514F5" w:rsidRPr="00780941">
              <w:rPr>
                <w:sz w:val="20"/>
                <w:szCs w:val="20"/>
              </w:rPr>
              <w:t>ToyMobi</w:t>
            </w:r>
            <w:proofErr w:type="spellEnd"/>
            <w:r w:rsidR="32D514F5" w:rsidRPr="00780941">
              <w:rPr>
                <w:sz w:val="20"/>
                <w:szCs w:val="20"/>
              </w:rPr>
              <w:t xml:space="preserve">, empresa de </w:t>
            </w:r>
            <w:r w:rsidRPr="00780941">
              <w:rPr>
                <w:sz w:val="20"/>
                <w:szCs w:val="20"/>
              </w:rPr>
              <w:t>tecnologia</w:t>
            </w:r>
            <w:r w:rsidR="32D514F5" w:rsidRPr="00780941">
              <w:rPr>
                <w:sz w:val="20"/>
                <w:szCs w:val="20"/>
              </w:rPr>
              <w:t>.</w:t>
            </w:r>
          </w:p>
        </w:tc>
      </w:tr>
    </w:tbl>
    <w:p w14:paraId="5509DB8A" w14:textId="77777777" w:rsidR="00033380" w:rsidRPr="00780941" w:rsidRDefault="00307316" w:rsidP="00033380">
      <w:pPr>
        <w:pStyle w:val="Ttulo1"/>
        <w:rPr>
          <w:sz w:val="20"/>
          <w:szCs w:val="20"/>
        </w:rPr>
      </w:pPr>
      <w:sdt>
        <w:sdtPr>
          <w:rPr>
            <w:sz w:val="20"/>
            <w:szCs w:val="20"/>
          </w:rPr>
          <w:alias w:val="Competências informáticas:"/>
          <w:tag w:val="Competências informáticas:"/>
          <w:id w:val="1126435726"/>
          <w:placeholder>
            <w:docPart w:val="753F2D57A5C443ADBE464313AC4060A6"/>
          </w:placeholder>
          <w:temporary/>
          <w:showingPlcHdr/>
          <w15:appearance w15:val="hidden"/>
        </w:sdtPr>
        <w:sdtEndPr/>
        <w:sdtContent>
          <w:r w:rsidR="00033380" w:rsidRPr="00780941">
            <w:rPr>
              <w:sz w:val="20"/>
              <w:szCs w:val="20"/>
              <w:lang w:bidi="pt-PT"/>
            </w:rPr>
            <w:t>Competências informáticas</w:t>
          </w:r>
        </w:sdtContent>
      </w:sdt>
    </w:p>
    <w:p w14:paraId="6188581C" w14:textId="18DFB370" w:rsidR="00033380" w:rsidRPr="00780941" w:rsidRDefault="00307316" w:rsidP="001D1C08">
      <w:pPr>
        <w:pStyle w:val="Ttulo2"/>
        <w:rPr>
          <w:sz w:val="20"/>
          <w:szCs w:val="20"/>
        </w:rPr>
      </w:pPr>
      <w:sdt>
        <w:sdtPr>
          <w:rPr>
            <w:sz w:val="20"/>
            <w:szCs w:val="20"/>
          </w:rPr>
          <w:alias w:val="Linguagens:"/>
          <w:tag w:val="Linguagens:"/>
          <w:id w:val="1517655715"/>
          <w:placeholder>
            <w:docPart w:val="FE8E2AD4F20D41E7A0A3C70DC11F5899"/>
          </w:placeholder>
          <w:temporary/>
          <w:showingPlcHdr/>
          <w15:appearance w15:val="hidden"/>
        </w:sdtPr>
        <w:sdtEndPr/>
        <w:sdtContent>
          <w:r w:rsidR="00033380" w:rsidRPr="00780941">
            <w:rPr>
              <w:sz w:val="20"/>
              <w:szCs w:val="20"/>
              <w:lang w:bidi="pt-PT"/>
            </w:rPr>
            <w:t>Linguagens</w:t>
          </w:r>
        </w:sdtContent>
      </w:sdt>
    </w:p>
    <w:p w14:paraId="46A91099" w14:textId="3A2D458B" w:rsidR="00033380" w:rsidRPr="00780941" w:rsidRDefault="00780941" w:rsidP="00033380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Bons </w:t>
      </w:r>
      <w:r w:rsidR="001D1C08" w:rsidRPr="00780941">
        <w:rPr>
          <w:sz w:val="20"/>
          <w:szCs w:val="20"/>
        </w:rPr>
        <w:t>conhecimento</w:t>
      </w:r>
      <w:r>
        <w:rPr>
          <w:sz w:val="20"/>
          <w:szCs w:val="20"/>
        </w:rPr>
        <w:t>s</w:t>
      </w:r>
      <w:r w:rsidR="001D1C08" w:rsidRPr="00780941">
        <w:rPr>
          <w:sz w:val="20"/>
          <w:szCs w:val="20"/>
        </w:rPr>
        <w:t xml:space="preserve"> em C#,</w:t>
      </w:r>
      <w:proofErr w:type="spellStart"/>
      <w:r w:rsidR="001D1C08" w:rsidRPr="00780941">
        <w:rPr>
          <w:sz w:val="20"/>
          <w:szCs w:val="20"/>
        </w:rPr>
        <w:t>SQLite</w:t>
      </w:r>
      <w:proofErr w:type="spellEnd"/>
      <w:r w:rsidR="001D1C08" w:rsidRPr="00780941">
        <w:rPr>
          <w:sz w:val="20"/>
          <w:szCs w:val="20"/>
        </w:rPr>
        <w:t xml:space="preserve">, </w:t>
      </w:r>
      <w:proofErr w:type="spellStart"/>
      <w:r w:rsidR="001D1C08" w:rsidRPr="00780941">
        <w:rPr>
          <w:sz w:val="20"/>
          <w:szCs w:val="20"/>
        </w:rPr>
        <w:t>SQLServer</w:t>
      </w:r>
      <w:proofErr w:type="spellEnd"/>
      <w:r w:rsidR="001D1C08" w:rsidRPr="00780941">
        <w:rPr>
          <w:sz w:val="20"/>
          <w:szCs w:val="20"/>
        </w:rPr>
        <w:t xml:space="preserve">, </w:t>
      </w:r>
      <w:proofErr w:type="spellStart"/>
      <w:r w:rsidR="001D1C08" w:rsidRPr="00780941">
        <w:rPr>
          <w:sz w:val="20"/>
          <w:szCs w:val="20"/>
        </w:rPr>
        <w:t>NoSQL</w:t>
      </w:r>
      <w:proofErr w:type="spellEnd"/>
      <w:r w:rsidR="001D1C08" w:rsidRPr="00780941">
        <w:rPr>
          <w:sz w:val="20"/>
          <w:szCs w:val="20"/>
        </w:rPr>
        <w:t xml:space="preserve"> Java, JavaScript, </w:t>
      </w:r>
      <w:proofErr w:type="spellStart"/>
      <w:r w:rsidR="001D1C08" w:rsidRPr="00780941">
        <w:rPr>
          <w:sz w:val="20"/>
          <w:szCs w:val="20"/>
        </w:rPr>
        <w:t>Nodejs</w:t>
      </w:r>
      <w:proofErr w:type="spellEnd"/>
      <w:r w:rsidR="001D1C08" w:rsidRPr="00780941">
        <w:rPr>
          <w:sz w:val="20"/>
          <w:szCs w:val="20"/>
        </w:rPr>
        <w:t xml:space="preserve">, </w:t>
      </w:r>
      <w:proofErr w:type="spellStart"/>
      <w:r w:rsidR="001D1C08" w:rsidRPr="00780941">
        <w:rPr>
          <w:sz w:val="20"/>
          <w:szCs w:val="20"/>
        </w:rPr>
        <w:t>asp</w:t>
      </w:r>
      <w:proofErr w:type="spellEnd"/>
      <w:r w:rsidR="001D1C08" w:rsidRPr="00780941">
        <w:rPr>
          <w:sz w:val="20"/>
          <w:szCs w:val="20"/>
        </w:rPr>
        <w:t xml:space="preserve"> .NET, Html5, css3, C++</w:t>
      </w:r>
      <w:r w:rsidR="00724722" w:rsidRPr="00780941">
        <w:rPr>
          <w:sz w:val="20"/>
          <w:szCs w:val="20"/>
        </w:rPr>
        <w:t xml:space="preserve">, </w:t>
      </w:r>
      <w:proofErr w:type="spellStart"/>
      <w:r w:rsidR="00724722" w:rsidRPr="00780941">
        <w:rPr>
          <w:sz w:val="20"/>
          <w:szCs w:val="20"/>
        </w:rPr>
        <w:t>WordPress</w:t>
      </w:r>
      <w:proofErr w:type="spellEnd"/>
      <w:r w:rsidR="00724722" w:rsidRPr="00780941">
        <w:rPr>
          <w:sz w:val="20"/>
          <w:szCs w:val="20"/>
        </w:rPr>
        <w:t xml:space="preserve">, </w:t>
      </w:r>
      <w:proofErr w:type="spellStart"/>
      <w:r w:rsidR="00724722" w:rsidRPr="00780941">
        <w:rPr>
          <w:sz w:val="20"/>
          <w:szCs w:val="20"/>
        </w:rPr>
        <w:t>Rest</w:t>
      </w:r>
      <w:proofErr w:type="spellEnd"/>
      <w:r w:rsidR="00724722" w:rsidRPr="00780941">
        <w:rPr>
          <w:sz w:val="20"/>
          <w:szCs w:val="20"/>
        </w:rPr>
        <w:t xml:space="preserve"> </w:t>
      </w:r>
      <w:proofErr w:type="spellStart"/>
      <w:r w:rsidR="00724722" w:rsidRPr="00780941">
        <w:rPr>
          <w:sz w:val="20"/>
          <w:szCs w:val="20"/>
        </w:rPr>
        <w:t>Api</w:t>
      </w:r>
      <w:proofErr w:type="spellEnd"/>
      <w:r w:rsidR="00724722" w:rsidRPr="00780941">
        <w:rPr>
          <w:sz w:val="20"/>
          <w:szCs w:val="20"/>
        </w:rPr>
        <w:t xml:space="preserve">, </w:t>
      </w:r>
      <w:proofErr w:type="spellStart"/>
      <w:r w:rsidR="00724722" w:rsidRPr="00780941">
        <w:rPr>
          <w:sz w:val="20"/>
          <w:szCs w:val="20"/>
        </w:rPr>
        <w:t>Bootstrap</w:t>
      </w:r>
      <w:proofErr w:type="spellEnd"/>
      <w:r w:rsidR="00724722" w:rsidRPr="00780941">
        <w:rPr>
          <w:sz w:val="20"/>
          <w:szCs w:val="20"/>
        </w:rPr>
        <w:t xml:space="preserve">, </w:t>
      </w:r>
      <w:proofErr w:type="spellStart"/>
      <w:r w:rsidR="00724722" w:rsidRPr="00780941">
        <w:rPr>
          <w:sz w:val="20"/>
          <w:szCs w:val="20"/>
        </w:rPr>
        <w:t>MongoDB</w:t>
      </w:r>
      <w:proofErr w:type="spellEnd"/>
      <w:r w:rsidR="001D1C08" w:rsidRPr="00780941">
        <w:rPr>
          <w:sz w:val="20"/>
          <w:szCs w:val="20"/>
        </w:rPr>
        <w:t>.</w:t>
      </w:r>
    </w:p>
    <w:p w14:paraId="745B2023" w14:textId="22A9C39D" w:rsidR="00033380" w:rsidRPr="00780941" w:rsidRDefault="00724722" w:rsidP="00033380">
      <w:pPr>
        <w:pStyle w:val="Ttulo1"/>
        <w:rPr>
          <w:sz w:val="20"/>
          <w:szCs w:val="20"/>
        </w:rPr>
      </w:pPr>
      <w:r w:rsidRPr="00780941">
        <w:rPr>
          <w:sz w:val="20"/>
          <w:szCs w:val="20"/>
        </w:rPr>
        <w:t xml:space="preserve">PROJETOS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="00300698" w:rsidRPr="00780941" w14:paraId="0CD9A97A" w14:textId="77777777" w:rsidTr="005C0355">
        <w:trPr>
          <w:trHeight w:val="216"/>
        </w:trPr>
        <w:tc>
          <w:tcPr>
            <w:tcW w:w="6427" w:type="dxa"/>
          </w:tcPr>
          <w:p w14:paraId="66ECC810" w14:textId="33187E6E" w:rsidR="00300698" w:rsidRPr="00780941" w:rsidRDefault="00724722" w:rsidP="007D5AB6">
            <w:pPr>
              <w:pStyle w:val="Ttulo2"/>
              <w:rPr>
                <w:sz w:val="20"/>
                <w:szCs w:val="20"/>
              </w:rPr>
            </w:pPr>
            <w:r w:rsidRPr="00780941">
              <w:rPr>
                <w:sz w:val="20"/>
                <w:szCs w:val="20"/>
              </w:rPr>
              <w:t xml:space="preserve">Loja Online </w:t>
            </w:r>
            <w:proofErr w:type="spellStart"/>
            <w:r w:rsidRPr="00780941">
              <w:rPr>
                <w:sz w:val="20"/>
                <w:szCs w:val="20"/>
              </w:rPr>
              <w:t>VungoStore</w:t>
            </w:r>
            <w:proofErr w:type="spellEnd"/>
          </w:p>
        </w:tc>
        <w:sdt>
          <w:sdtPr>
            <w:rPr>
              <w:sz w:val="20"/>
              <w:szCs w:val="20"/>
            </w:rPr>
            <w:alias w:val="Introduza a data:"/>
            <w:tag w:val="Introduza a data:"/>
            <w:id w:val="2495847"/>
            <w:placeholder>
              <w:docPart w:val="5EB8475508EA4B73AC76A7C14027C8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14:paraId="24C3F6A4" w14:textId="77777777" w:rsidR="00300698" w:rsidRPr="00780941" w:rsidRDefault="00300698" w:rsidP="007D5AB6">
                <w:pPr>
                  <w:pStyle w:val="Datas"/>
                  <w:rPr>
                    <w:sz w:val="20"/>
                    <w:szCs w:val="20"/>
                  </w:rPr>
                </w:pPr>
                <w:r w:rsidRPr="00780941">
                  <w:rPr>
                    <w:sz w:val="20"/>
                    <w:szCs w:val="20"/>
                    <w:lang w:bidi="pt-PT"/>
                  </w:rPr>
                  <w:t>Datas</w:t>
                </w:r>
              </w:p>
            </w:tc>
          </w:sdtContent>
        </w:sdt>
      </w:tr>
    </w:tbl>
    <w:p w14:paraId="15477421" w14:textId="7C0E0CEE" w:rsidR="00033380" w:rsidRPr="00780941" w:rsidRDefault="00724722" w:rsidP="00033380">
      <w:pPr>
        <w:pStyle w:val="Localizao"/>
        <w:rPr>
          <w:sz w:val="20"/>
          <w:szCs w:val="20"/>
        </w:rPr>
      </w:pPr>
      <w:r w:rsidRPr="00780941">
        <w:rPr>
          <w:sz w:val="20"/>
          <w:szCs w:val="20"/>
        </w:rPr>
        <w:t xml:space="preserve">E-commerce </w:t>
      </w:r>
      <w:proofErr w:type="spellStart"/>
      <w:r w:rsidRPr="00780941">
        <w:rPr>
          <w:sz w:val="20"/>
          <w:szCs w:val="20"/>
        </w:rPr>
        <w:t>WordPress</w:t>
      </w:r>
      <w:proofErr w:type="spellEnd"/>
    </w:p>
    <w:p w14:paraId="42E16638" w14:textId="4644F216" w:rsidR="00724722" w:rsidRPr="00780941" w:rsidRDefault="00724722" w:rsidP="00724722">
      <w:pPr>
        <w:pStyle w:val="PargrafodaLista"/>
        <w:numPr>
          <w:ilvl w:val="0"/>
          <w:numId w:val="20"/>
        </w:numPr>
        <w:jc w:val="both"/>
        <w:rPr>
          <w:rFonts w:cstheme="minorHAnsi"/>
          <w:spacing w:val="0"/>
          <w:sz w:val="20"/>
          <w:szCs w:val="20"/>
        </w:rPr>
      </w:pPr>
      <w:r w:rsidRPr="00780941">
        <w:rPr>
          <w:rFonts w:cstheme="minorHAnsi"/>
          <w:sz w:val="20"/>
          <w:szCs w:val="20"/>
        </w:rPr>
        <w:t xml:space="preserve">O trabalho tem como </w:t>
      </w:r>
      <w:r w:rsidR="00780941">
        <w:rPr>
          <w:rFonts w:cstheme="minorHAnsi"/>
          <w:sz w:val="20"/>
          <w:szCs w:val="20"/>
        </w:rPr>
        <w:t xml:space="preserve">o </w:t>
      </w:r>
      <w:r w:rsidRPr="00780941">
        <w:rPr>
          <w:rFonts w:cstheme="minorHAnsi"/>
          <w:sz w:val="20"/>
          <w:szCs w:val="20"/>
        </w:rPr>
        <w:t xml:space="preserve">objetivo </w:t>
      </w:r>
      <w:r w:rsidR="00780941">
        <w:rPr>
          <w:rFonts w:cstheme="minorHAnsi"/>
          <w:sz w:val="20"/>
          <w:szCs w:val="20"/>
        </w:rPr>
        <w:t>de criar</w:t>
      </w:r>
      <w:r w:rsidRPr="00780941">
        <w:rPr>
          <w:rFonts w:cstheme="minorHAnsi"/>
          <w:sz w:val="20"/>
          <w:szCs w:val="20"/>
        </w:rPr>
        <w:t xml:space="preserve"> uma loja online com recurso a um </w:t>
      </w:r>
      <w:proofErr w:type="spellStart"/>
      <w:r w:rsidRPr="00780941">
        <w:rPr>
          <w:rFonts w:cstheme="minorHAnsi"/>
          <w:sz w:val="20"/>
          <w:szCs w:val="20"/>
        </w:rPr>
        <w:t>Content</w:t>
      </w:r>
      <w:proofErr w:type="spellEnd"/>
      <w:r w:rsidRPr="00780941">
        <w:rPr>
          <w:rFonts w:cstheme="minorHAnsi"/>
          <w:sz w:val="20"/>
          <w:szCs w:val="20"/>
        </w:rPr>
        <w:t xml:space="preserve"> Management </w:t>
      </w:r>
      <w:proofErr w:type="spellStart"/>
      <w:r w:rsidRPr="00780941">
        <w:rPr>
          <w:rFonts w:cstheme="minorHAnsi"/>
          <w:sz w:val="20"/>
          <w:szCs w:val="20"/>
        </w:rPr>
        <w:t>System</w:t>
      </w:r>
      <w:proofErr w:type="spellEnd"/>
      <w:r w:rsidRPr="00780941">
        <w:rPr>
          <w:rFonts w:cstheme="minorHAnsi"/>
          <w:sz w:val="20"/>
          <w:szCs w:val="20"/>
        </w:rPr>
        <w:t xml:space="preserve">, como é exemplo o </w:t>
      </w:r>
      <w:proofErr w:type="spellStart"/>
      <w:r w:rsidRPr="00780941">
        <w:rPr>
          <w:rFonts w:cstheme="minorHAnsi"/>
          <w:sz w:val="20"/>
          <w:szCs w:val="20"/>
        </w:rPr>
        <w:t>WordPress</w:t>
      </w:r>
      <w:proofErr w:type="spellEnd"/>
      <w:r w:rsidRPr="00780941">
        <w:rPr>
          <w:rFonts w:cstheme="minorHAnsi"/>
          <w:sz w:val="20"/>
          <w:szCs w:val="20"/>
        </w:rPr>
        <w:t>. O trabalho é avaliado de forma contínua de acordo com o planeamento apresentado. O projeto visa a implementação de uma loja online real (ou simulada).</w:t>
      </w:r>
    </w:p>
    <w:p w14:paraId="713EE26A" w14:textId="3FAEE577" w:rsidR="00033380" w:rsidRPr="00780941" w:rsidRDefault="00724722" w:rsidP="00724722">
      <w:pPr>
        <w:ind w:left="792" w:hanging="360"/>
        <w:rPr>
          <w:sz w:val="20"/>
          <w:szCs w:val="20"/>
          <w:u w:val="single"/>
        </w:rPr>
      </w:pPr>
      <w:r w:rsidRPr="00780941">
        <w:rPr>
          <w:sz w:val="20"/>
          <w:szCs w:val="20"/>
        </w:rPr>
        <w:t xml:space="preserve">     </w:t>
      </w:r>
      <w:r w:rsidRPr="00780941">
        <w:rPr>
          <w:sz w:val="20"/>
          <w:szCs w:val="20"/>
          <w:u w:val="single"/>
        </w:rPr>
        <w:t>https://github.com/VagnerBomJesus/LojaOnline_VunguStore/</w:t>
      </w:r>
    </w:p>
    <w:p w14:paraId="2F3E53F9" w14:textId="63194043" w:rsidR="00300698" w:rsidRPr="00780941" w:rsidRDefault="00300698" w:rsidP="00724722">
      <w:pPr>
        <w:ind w:left="432"/>
        <w:rPr>
          <w:sz w:val="20"/>
          <w:szCs w:val="20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="00706584" w:rsidRPr="00780941" w14:paraId="3F0CE16E" w14:textId="77777777" w:rsidTr="005674A9">
        <w:trPr>
          <w:trHeight w:val="216"/>
        </w:trPr>
        <w:tc>
          <w:tcPr>
            <w:tcW w:w="6427" w:type="dxa"/>
          </w:tcPr>
          <w:p w14:paraId="53C59A3C" w14:textId="77777777" w:rsidR="00706584" w:rsidRPr="00780941" w:rsidRDefault="00706584" w:rsidP="005674A9">
            <w:pPr>
              <w:pStyle w:val="Ttulo2"/>
              <w:rPr>
                <w:sz w:val="20"/>
                <w:szCs w:val="20"/>
              </w:rPr>
            </w:pPr>
            <w:r w:rsidRPr="00780941">
              <w:rPr>
                <w:sz w:val="20"/>
                <w:szCs w:val="20"/>
              </w:rPr>
              <w:t xml:space="preserve">BJ </w:t>
            </w:r>
            <w:proofErr w:type="spellStart"/>
            <w:r w:rsidRPr="00780941">
              <w:rPr>
                <w:sz w:val="20"/>
                <w:szCs w:val="20"/>
              </w:rPr>
              <w:t>Finaces</w:t>
            </w:r>
            <w:proofErr w:type="spellEnd"/>
            <w:r w:rsidRPr="00780941">
              <w:rPr>
                <w:sz w:val="20"/>
                <w:szCs w:val="20"/>
              </w:rPr>
              <w:t xml:space="preserve"> Pessoais</w:t>
            </w:r>
          </w:p>
        </w:tc>
        <w:sdt>
          <w:sdtPr>
            <w:rPr>
              <w:sz w:val="20"/>
              <w:szCs w:val="20"/>
            </w:rPr>
            <w:alias w:val="Introduza a data:"/>
            <w:tag w:val="Introduza a data:"/>
            <w:id w:val="251164981"/>
            <w:placeholder>
              <w:docPart w:val="6EB8BAFF44214860B3A8DD7F9D3773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14:paraId="5EBACB0F" w14:textId="77777777" w:rsidR="00706584" w:rsidRPr="00780941" w:rsidRDefault="00706584" w:rsidP="005674A9">
                <w:pPr>
                  <w:pStyle w:val="Datas"/>
                  <w:rPr>
                    <w:sz w:val="20"/>
                    <w:szCs w:val="20"/>
                  </w:rPr>
                </w:pPr>
                <w:r w:rsidRPr="00780941">
                  <w:rPr>
                    <w:sz w:val="20"/>
                    <w:szCs w:val="20"/>
                    <w:lang w:bidi="pt-PT"/>
                  </w:rPr>
                  <w:t>Datas</w:t>
                </w:r>
              </w:p>
            </w:tc>
          </w:sdtContent>
        </w:sdt>
      </w:tr>
    </w:tbl>
    <w:p w14:paraId="6C3110C6" w14:textId="77777777" w:rsidR="00706584" w:rsidRPr="00780941" w:rsidRDefault="00706584" w:rsidP="00706584">
      <w:pPr>
        <w:pStyle w:val="Localizao"/>
        <w:rPr>
          <w:sz w:val="20"/>
          <w:szCs w:val="20"/>
        </w:rPr>
      </w:pPr>
      <w:r w:rsidRPr="00780941">
        <w:rPr>
          <w:sz w:val="20"/>
          <w:szCs w:val="20"/>
        </w:rPr>
        <w:t>Aplicação Android Java</w:t>
      </w:r>
    </w:p>
    <w:p w14:paraId="315D77A3" w14:textId="00703126" w:rsidR="00706584" w:rsidRPr="00780941" w:rsidRDefault="00706584" w:rsidP="00706584">
      <w:pPr>
        <w:pStyle w:val="PargrafodaLista"/>
        <w:rPr>
          <w:rFonts w:cstheme="minorHAnsi"/>
          <w:sz w:val="20"/>
          <w:szCs w:val="20"/>
        </w:rPr>
      </w:pP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>É um jogo de tiros espacial simular o céu.</w:t>
      </w:r>
    </w:p>
    <w:p w14:paraId="71BB0303" w14:textId="4DFBBAF8" w:rsidR="00300698" w:rsidRPr="00780941" w:rsidRDefault="00706584" w:rsidP="00706584">
      <w:pPr>
        <w:pStyle w:val="PargrafodaLista"/>
        <w:numPr>
          <w:ilvl w:val="0"/>
          <w:numId w:val="0"/>
        </w:numPr>
        <w:ind w:left="792"/>
        <w:rPr>
          <w:sz w:val="20"/>
          <w:szCs w:val="20"/>
        </w:rPr>
      </w:pPr>
      <w:r w:rsidRPr="00780941">
        <w:rPr>
          <w:rFonts w:cstheme="minorHAnsi"/>
          <w:sz w:val="20"/>
          <w:szCs w:val="20"/>
          <w:u w:val="single"/>
        </w:rPr>
        <w:t>https://github.com/VagnerBomJesus/GameSpaceShooter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="00706584" w:rsidRPr="00780941" w14:paraId="3575C9BB" w14:textId="77777777" w:rsidTr="005674A9">
        <w:trPr>
          <w:trHeight w:val="216"/>
        </w:trPr>
        <w:tc>
          <w:tcPr>
            <w:tcW w:w="6427" w:type="dxa"/>
          </w:tcPr>
          <w:p w14:paraId="639A2E40" w14:textId="77777777" w:rsidR="00780941" w:rsidRDefault="00780941" w:rsidP="005674A9">
            <w:pPr>
              <w:pStyle w:val="Ttulo2"/>
              <w:rPr>
                <w:sz w:val="20"/>
                <w:szCs w:val="20"/>
              </w:rPr>
            </w:pPr>
          </w:p>
          <w:p w14:paraId="66B878F4" w14:textId="5927B6BC" w:rsidR="00706584" w:rsidRPr="00780941" w:rsidRDefault="00706584" w:rsidP="005674A9">
            <w:pPr>
              <w:pStyle w:val="Ttulo2"/>
              <w:rPr>
                <w:sz w:val="20"/>
                <w:szCs w:val="20"/>
              </w:rPr>
            </w:pPr>
            <w:r w:rsidRPr="00780941">
              <w:rPr>
                <w:sz w:val="20"/>
                <w:szCs w:val="20"/>
              </w:rPr>
              <w:t xml:space="preserve">Game </w:t>
            </w:r>
            <w:proofErr w:type="spellStart"/>
            <w:r w:rsidRPr="00780941">
              <w:rPr>
                <w:sz w:val="20"/>
                <w:szCs w:val="20"/>
              </w:rPr>
              <w:t>Space</w:t>
            </w:r>
            <w:proofErr w:type="spellEnd"/>
            <w:r w:rsidRPr="00780941">
              <w:rPr>
                <w:sz w:val="20"/>
                <w:szCs w:val="20"/>
              </w:rPr>
              <w:t xml:space="preserve"> Shooter</w:t>
            </w:r>
          </w:p>
        </w:tc>
        <w:sdt>
          <w:sdtPr>
            <w:rPr>
              <w:sz w:val="20"/>
              <w:szCs w:val="20"/>
            </w:rPr>
            <w:alias w:val="Introduza a data:"/>
            <w:tag w:val="Introduza a data:"/>
            <w:id w:val="-970595558"/>
            <w:placeholder>
              <w:docPart w:val="7EFEF07A8756428C989FE55E29C226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14:paraId="4E051EA7" w14:textId="77777777" w:rsidR="00706584" w:rsidRPr="00780941" w:rsidRDefault="00706584" w:rsidP="005674A9">
                <w:pPr>
                  <w:pStyle w:val="Datas"/>
                  <w:rPr>
                    <w:sz w:val="20"/>
                    <w:szCs w:val="20"/>
                  </w:rPr>
                </w:pPr>
                <w:r w:rsidRPr="00780941">
                  <w:rPr>
                    <w:sz w:val="20"/>
                    <w:szCs w:val="20"/>
                    <w:lang w:bidi="pt-PT"/>
                  </w:rPr>
                  <w:t>Datas</w:t>
                </w:r>
              </w:p>
            </w:tc>
          </w:sdtContent>
        </w:sdt>
      </w:tr>
    </w:tbl>
    <w:p w14:paraId="02C8D557" w14:textId="1D1FAA9B" w:rsidR="00706584" w:rsidRPr="00780941" w:rsidRDefault="00706584" w:rsidP="00706584">
      <w:pPr>
        <w:pStyle w:val="Localizao"/>
        <w:rPr>
          <w:sz w:val="20"/>
          <w:szCs w:val="20"/>
        </w:rPr>
      </w:pPr>
      <w:r w:rsidRPr="00780941">
        <w:rPr>
          <w:sz w:val="20"/>
          <w:szCs w:val="20"/>
        </w:rPr>
        <w:t xml:space="preserve">Jogo para Desktop em C# </w:t>
      </w:r>
      <w:proofErr w:type="spellStart"/>
      <w:r w:rsidRPr="00780941">
        <w:rPr>
          <w:sz w:val="20"/>
          <w:szCs w:val="20"/>
        </w:rPr>
        <w:t>Unity</w:t>
      </w:r>
      <w:proofErr w:type="spellEnd"/>
    </w:p>
    <w:p w14:paraId="6DAD2C3D" w14:textId="554BA109" w:rsidR="00706584" w:rsidRPr="00780941" w:rsidRDefault="00706584" w:rsidP="00706584">
      <w:pPr>
        <w:pStyle w:val="PargrafodaLista"/>
        <w:rPr>
          <w:rFonts w:cstheme="minorHAnsi"/>
          <w:sz w:val="20"/>
          <w:szCs w:val="20"/>
        </w:rPr>
      </w:pP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 xml:space="preserve">É uma aplicação móvel desenvolvida para os dispositivos Android "até 4.0.3 versão Android" que permite </w:t>
      </w:r>
      <w:r w:rsidR="00780941">
        <w:rPr>
          <w:rFonts w:cstheme="minorHAnsi"/>
          <w:color w:val="24292E"/>
          <w:sz w:val="20"/>
          <w:szCs w:val="20"/>
          <w:shd w:val="clear" w:color="auto" w:fill="FFFFFF"/>
        </w:rPr>
        <w:t>a gestão da</w:t>
      </w: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>s finanças pessoais "despesas e receitas".</w:t>
      </w:r>
    </w:p>
    <w:p w14:paraId="09322070" w14:textId="5D076791" w:rsidR="00706584" w:rsidRPr="00780941" w:rsidRDefault="00706584" w:rsidP="001A3C48">
      <w:pPr>
        <w:pStyle w:val="PargrafodaLista"/>
        <w:numPr>
          <w:ilvl w:val="0"/>
          <w:numId w:val="0"/>
        </w:numPr>
        <w:ind w:left="792"/>
        <w:rPr>
          <w:rFonts w:cstheme="minorHAnsi"/>
          <w:sz w:val="20"/>
          <w:szCs w:val="20"/>
          <w:u w:val="single"/>
        </w:rPr>
      </w:pPr>
      <w:r w:rsidRPr="00780941">
        <w:rPr>
          <w:rFonts w:cstheme="minorHAnsi"/>
          <w:sz w:val="20"/>
          <w:szCs w:val="20"/>
          <w:u w:val="single"/>
        </w:rPr>
        <w:t>https://github.com/VagnerBomJesus/MyFinances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="00706584" w:rsidRPr="00780941" w14:paraId="5050F786" w14:textId="77777777" w:rsidTr="005674A9">
        <w:trPr>
          <w:trHeight w:val="216"/>
        </w:trPr>
        <w:tc>
          <w:tcPr>
            <w:tcW w:w="6427" w:type="dxa"/>
          </w:tcPr>
          <w:p w14:paraId="7C3D0379" w14:textId="77777777" w:rsidR="00780941" w:rsidRDefault="00780941" w:rsidP="005674A9">
            <w:pPr>
              <w:pStyle w:val="Ttulo2"/>
              <w:rPr>
                <w:sz w:val="20"/>
                <w:szCs w:val="20"/>
              </w:rPr>
            </w:pPr>
          </w:p>
          <w:p w14:paraId="34B3AA75" w14:textId="516DCC22" w:rsidR="00706584" w:rsidRPr="00780941" w:rsidRDefault="00706584" w:rsidP="005674A9">
            <w:pPr>
              <w:pStyle w:val="Ttulo2"/>
              <w:rPr>
                <w:sz w:val="20"/>
                <w:szCs w:val="20"/>
              </w:rPr>
            </w:pPr>
            <w:proofErr w:type="spellStart"/>
            <w:r w:rsidRPr="00780941">
              <w:rPr>
                <w:sz w:val="20"/>
                <w:szCs w:val="20"/>
              </w:rPr>
              <w:t>CamiSolution</w:t>
            </w:r>
            <w:proofErr w:type="spellEnd"/>
          </w:p>
        </w:tc>
        <w:sdt>
          <w:sdtPr>
            <w:rPr>
              <w:sz w:val="20"/>
              <w:szCs w:val="20"/>
            </w:rPr>
            <w:alias w:val="Introduza a data:"/>
            <w:tag w:val="Introduza a data:"/>
            <w:id w:val="565835969"/>
            <w:placeholder>
              <w:docPart w:val="C78031EF652547EEABB8E074A590A2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14:paraId="6B9F10B6" w14:textId="77777777" w:rsidR="00706584" w:rsidRPr="00780941" w:rsidRDefault="00706584" w:rsidP="005674A9">
                <w:pPr>
                  <w:pStyle w:val="Datas"/>
                  <w:rPr>
                    <w:sz w:val="20"/>
                    <w:szCs w:val="20"/>
                  </w:rPr>
                </w:pPr>
                <w:r w:rsidRPr="00780941">
                  <w:rPr>
                    <w:sz w:val="20"/>
                    <w:szCs w:val="20"/>
                    <w:lang w:bidi="pt-PT"/>
                  </w:rPr>
                  <w:t>Datas</w:t>
                </w:r>
              </w:p>
            </w:tc>
          </w:sdtContent>
        </w:sdt>
      </w:tr>
    </w:tbl>
    <w:p w14:paraId="4D34AE9D" w14:textId="33E89EBE" w:rsidR="00706584" w:rsidRPr="00780941" w:rsidRDefault="00706584" w:rsidP="00706584">
      <w:pPr>
        <w:pStyle w:val="Localizao"/>
        <w:rPr>
          <w:sz w:val="20"/>
          <w:szCs w:val="20"/>
        </w:rPr>
      </w:pPr>
      <w:r w:rsidRPr="00780941">
        <w:rPr>
          <w:sz w:val="20"/>
          <w:szCs w:val="20"/>
        </w:rPr>
        <w:t xml:space="preserve">Aplicação em </w:t>
      </w:r>
      <w:proofErr w:type="spellStart"/>
      <w:r w:rsidRPr="00780941">
        <w:rPr>
          <w:sz w:val="20"/>
          <w:szCs w:val="20"/>
        </w:rPr>
        <w:t>Pyton</w:t>
      </w:r>
      <w:proofErr w:type="spellEnd"/>
      <w:r w:rsidRPr="00780941">
        <w:rPr>
          <w:sz w:val="20"/>
          <w:szCs w:val="20"/>
        </w:rPr>
        <w:t xml:space="preserve"> </w:t>
      </w:r>
    </w:p>
    <w:p w14:paraId="791B9C31" w14:textId="6CECCDDA" w:rsidR="00706584" w:rsidRPr="00780941" w:rsidRDefault="00706584" w:rsidP="00706584">
      <w:pPr>
        <w:pStyle w:val="PargrafodaLista"/>
        <w:rPr>
          <w:rFonts w:cstheme="minorHAnsi"/>
          <w:sz w:val="20"/>
          <w:szCs w:val="20"/>
        </w:rPr>
      </w:pP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 xml:space="preserve">É uma aplicação que tem o </w:t>
      </w:r>
      <w:r w:rsidR="00780941" w:rsidRPr="00780941">
        <w:rPr>
          <w:rFonts w:cstheme="minorHAnsi"/>
          <w:color w:val="24292E"/>
          <w:sz w:val="20"/>
          <w:szCs w:val="20"/>
          <w:shd w:val="clear" w:color="auto" w:fill="FFFFFF"/>
        </w:rPr>
        <w:t>CRUD</w:t>
      </w: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 xml:space="preserve"> fazendo a gestão de uma equipe de futebol, e usa o a</w:t>
      </w:r>
      <w:r w:rsidR="001A3C48" w:rsidRPr="00780941">
        <w:rPr>
          <w:rFonts w:cstheme="minorHAnsi"/>
          <w:color w:val="24292E"/>
          <w:sz w:val="20"/>
          <w:szCs w:val="20"/>
          <w:shd w:val="clear" w:color="auto" w:fill="FFFFFF"/>
        </w:rPr>
        <w:t>l</w:t>
      </w: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 xml:space="preserve">goritmo de </w:t>
      </w:r>
      <w:proofErr w:type="spellStart"/>
      <w:r w:rsidR="00780941" w:rsidRPr="00780941">
        <w:rPr>
          <w:rFonts w:cstheme="minorHAnsi"/>
          <w:color w:val="24292E"/>
          <w:sz w:val="20"/>
          <w:szCs w:val="20"/>
          <w:shd w:val="clear" w:color="auto" w:fill="FFFFFF"/>
        </w:rPr>
        <w:t>Dijkstra</w:t>
      </w:r>
      <w:proofErr w:type="spellEnd"/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 xml:space="preserve"> para encontrar o melhor caminho entre países </w:t>
      </w:r>
    </w:p>
    <w:p w14:paraId="4E1C396B" w14:textId="4C917B3D" w:rsidR="001A3C48" w:rsidRPr="00780941" w:rsidRDefault="00307316" w:rsidP="001A3C48">
      <w:pPr>
        <w:pStyle w:val="PargrafodaLista"/>
        <w:numPr>
          <w:ilvl w:val="0"/>
          <w:numId w:val="0"/>
        </w:numPr>
        <w:ind w:left="792"/>
        <w:rPr>
          <w:rFonts w:cstheme="minorHAnsi"/>
          <w:sz w:val="20"/>
          <w:szCs w:val="20"/>
          <w:u w:val="single"/>
        </w:rPr>
      </w:pPr>
      <w:hyperlink r:id="rId12" w:history="1">
        <w:r w:rsidR="001A3C48" w:rsidRPr="00780941">
          <w:rPr>
            <w:rStyle w:val="Hiperligao"/>
            <w:rFonts w:cstheme="minorHAnsi"/>
            <w:color w:val="auto"/>
            <w:sz w:val="20"/>
            <w:szCs w:val="20"/>
          </w:rPr>
          <w:t>https://github.com/VagnerBomJesus/CamiSolutions</w:t>
        </w:r>
      </w:hyperlink>
      <w:r w:rsidR="00A70B1F" w:rsidRPr="00780941">
        <w:rPr>
          <w:rFonts w:cstheme="minorHAnsi"/>
          <w:sz w:val="20"/>
          <w:szCs w:val="20"/>
          <w:u w:val="single"/>
        </w:rPr>
        <w:t xml:space="preserve"> </w:t>
      </w:r>
    </w:p>
    <w:p w14:paraId="6353F7C0" w14:textId="77777777" w:rsidR="00780941" w:rsidRDefault="00780941">
      <w:r>
        <w:rPr>
          <w:b/>
        </w:rPr>
        <w:br w:type="page"/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="001A3C48" w:rsidRPr="00780941" w14:paraId="445C2D59" w14:textId="77777777" w:rsidTr="00780941">
        <w:trPr>
          <w:trHeight w:val="216"/>
        </w:trPr>
        <w:tc>
          <w:tcPr>
            <w:tcW w:w="6176" w:type="dxa"/>
          </w:tcPr>
          <w:p w14:paraId="42EFAAA0" w14:textId="53A2138A" w:rsidR="001A3C48" w:rsidRPr="00780941" w:rsidRDefault="001A3C48" w:rsidP="005674A9">
            <w:pPr>
              <w:pStyle w:val="Ttulo2"/>
              <w:rPr>
                <w:sz w:val="20"/>
                <w:szCs w:val="20"/>
              </w:rPr>
            </w:pPr>
            <w:r w:rsidRPr="00780941">
              <w:rPr>
                <w:sz w:val="20"/>
                <w:szCs w:val="20"/>
              </w:rPr>
              <w:lastRenderedPageBreak/>
              <w:t>Guarda Capital da Cultura 2027</w:t>
            </w:r>
          </w:p>
        </w:tc>
        <w:sdt>
          <w:sdtPr>
            <w:rPr>
              <w:sz w:val="20"/>
              <w:szCs w:val="20"/>
            </w:rPr>
            <w:alias w:val="Introduza a data:"/>
            <w:tag w:val="Introduza a data:"/>
            <w:id w:val="-1938130793"/>
            <w:placeholder>
              <w:docPart w:val="13ACD4096A3D4D6AA3EFE04B7EF125C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30" w:type="dxa"/>
              </w:tcPr>
              <w:p w14:paraId="7F719B35" w14:textId="77777777" w:rsidR="001A3C48" w:rsidRPr="00780941" w:rsidRDefault="001A3C48" w:rsidP="005674A9">
                <w:pPr>
                  <w:pStyle w:val="Datas"/>
                  <w:rPr>
                    <w:sz w:val="20"/>
                    <w:szCs w:val="20"/>
                  </w:rPr>
                </w:pPr>
                <w:r w:rsidRPr="00780941">
                  <w:rPr>
                    <w:sz w:val="20"/>
                    <w:szCs w:val="20"/>
                    <w:lang w:bidi="pt-PT"/>
                  </w:rPr>
                  <w:t>Datas</w:t>
                </w:r>
              </w:p>
            </w:tc>
          </w:sdtContent>
        </w:sdt>
      </w:tr>
    </w:tbl>
    <w:p w14:paraId="1F449B28" w14:textId="1E7FBA7A" w:rsidR="001A3C48" w:rsidRPr="00780941" w:rsidRDefault="001A3C48" w:rsidP="001A3C48">
      <w:pPr>
        <w:pStyle w:val="Localizao"/>
        <w:rPr>
          <w:sz w:val="20"/>
          <w:szCs w:val="20"/>
        </w:rPr>
      </w:pPr>
      <w:r w:rsidRPr="00780941">
        <w:rPr>
          <w:sz w:val="20"/>
          <w:szCs w:val="20"/>
        </w:rPr>
        <w:t xml:space="preserve">Aplicação em </w:t>
      </w:r>
      <w:r w:rsidRPr="007809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C#, </w:t>
      </w:r>
      <w:proofErr w:type="spellStart"/>
      <w:r w:rsidRPr="007809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framework</w:t>
      </w:r>
      <w:proofErr w:type="spellEnd"/>
      <w:r w:rsidRPr="007809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.NET, Programação Web com ASP.NET Core MVC.</w:t>
      </w:r>
    </w:p>
    <w:p w14:paraId="26010F9F" w14:textId="33F5C044" w:rsidR="001A3C48" w:rsidRPr="00780941" w:rsidRDefault="001A3C48" w:rsidP="001A3C48">
      <w:pPr>
        <w:pStyle w:val="PargrafodaLista"/>
        <w:rPr>
          <w:rFonts w:cstheme="minorHAnsi"/>
          <w:sz w:val="20"/>
          <w:szCs w:val="20"/>
        </w:rPr>
      </w:pP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>É um projeto regional</w:t>
      </w:r>
      <w:r w:rsidR="00780941">
        <w:rPr>
          <w:rFonts w:cstheme="minorHAnsi"/>
          <w:color w:val="24292E"/>
          <w:sz w:val="20"/>
          <w:szCs w:val="20"/>
          <w:shd w:val="clear" w:color="auto" w:fill="FFFFFF"/>
        </w:rPr>
        <w:t xml:space="preserve"> com a participação de </w:t>
      </w:r>
      <w:r w:rsidRPr="00780941">
        <w:rPr>
          <w:rFonts w:cstheme="minorHAnsi"/>
          <w:color w:val="24292E"/>
          <w:sz w:val="20"/>
          <w:szCs w:val="20"/>
          <w:shd w:val="clear" w:color="auto" w:fill="FFFFFF"/>
        </w:rPr>
        <w:t>17 Municípios, que pretende desenvolver a Beira Interior a partir da sua dimensão cultural, tendo em conta o estado crítico que o mundo está a enfrentar devido o Coronavírus (COVID-19).</w:t>
      </w:r>
    </w:p>
    <w:p w14:paraId="70E2C21A" w14:textId="2E99F514" w:rsidR="001A3C48" w:rsidRDefault="00FB39B0" w:rsidP="00706584">
      <w:pPr>
        <w:pStyle w:val="PargrafodaLista"/>
        <w:numPr>
          <w:ilvl w:val="0"/>
          <w:numId w:val="0"/>
        </w:numPr>
        <w:ind w:left="792"/>
        <w:rPr>
          <w:rFonts w:cstheme="minorHAnsi"/>
          <w:sz w:val="20"/>
          <w:szCs w:val="20"/>
          <w:u w:val="single"/>
        </w:rPr>
      </w:pPr>
      <w:hyperlink r:id="rId13" w:history="1">
        <w:r w:rsidRPr="00D81594">
          <w:rPr>
            <w:rStyle w:val="Hiperligao"/>
            <w:rFonts w:cstheme="minorHAnsi"/>
            <w:sz w:val="20"/>
            <w:szCs w:val="20"/>
          </w:rPr>
          <w:t>https://github.com/VagnerBomJesus/GuardaCapitaldaCultura2027</w:t>
        </w:r>
      </w:hyperlink>
    </w:p>
    <w:p w14:paraId="2DFDA757" w14:textId="77777777" w:rsidR="00FB39B0" w:rsidRPr="00FB39B0" w:rsidRDefault="00FB39B0" w:rsidP="00FB39B0">
      <w:pPr>
        <w:rPr>
          <w:rFonts w:cstheme="minorHAnsi"/>
          <w:sz w:val="20"/>
          <w:szCs w:val="20"/>
          <w:u w:val="single"/>
        </w:rPr>
      </w:pPr>
    </w:p>
    <w:p w14:paraId="23C63E69" w14:textId="1707C994" w:rsidR="00300698" w:rsidRPr="00780941" w:rsidRDefault="00307316" w:rsidP="00300698">
      <w:pPr>
        <w:pStyle w:val="Ttulo1"/>
        <w:rPr>
          <w:sz w:val="20"/>
          <w:szCs w:val="20"/>
        </w:rPr>
      </w:pPr>
      <w:sdt>
        <w:sdtPr>
          <w:rPr>
            <w:sz w:val="20"/>
            <w:szCs w:val="20"/>
          </w:rPr>
          <w:alias w:val="Formação Académica:"/>
          <w:tag w:val="Formação Académica:"/>
          <w:id w:val="1516970808"/>
          <w:placeholder>
            <w:docPart w:val="E521C2D7E4304484A0CF9A8A7B7928EE"/>
          </w:placeholder>
          <w:temporary/>
          <w:showingPlcHdr/>
          <w15:appearance w15:val="hidden"/>
        </w:sdtPr>
        <w:sdtEndPr/>
        <w:sdtContent>
          <w:r w:rsidR="00300698" w:rsidRPr="00780941">
            <w:rPr>
              <w:sz w:val="20"/>
              <w:szCs w:val="20"/>
              <w:lang w:bidi="pt-PT"/>
            </w:rPr>
            <w:t>Formação Académica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ela de esquema"/>
      </w:tblPr>
      <w:tblGrid>
        <w:gridCol w:w="6234"/>
        <w:gridCol w:w="2072"/>
      </w:tblGrid>
      <w:tr w:rsidR="00300698" w:rsidRPr="00780941" w14:paraId="42157941" w14:textId="77777777" w:rsidTr="005C0355">
        <w:trPr>
          <w:trHeight w:val="216"/>
        </w:trPr>
        <w:tc>
          <w:tcPr>
            <w:tcW w:w="6485" w:type="dxa"/>
          </w:tcPr>
          <w:p w14:paraId="6F1D502D" w14:textId="572F26E1" w:rsidR="001D1C08" w:rsidRPr="00780941" w:rsidRDefault="001D1C08" w:rsidP="00AA1ACB">
            <w:pPr>
              <w:pStyle w:val="Localizao"/>
              <w:rPr>
                <w:b/>
                <w:i w:val="0"/>
                <w:sz w:val="20"/>
                <w:szCs w:val="20"/>
                <w:lang w:bidi="pt-PT"/>
              </w:rPr>
            </w:pPr>
            <w:r w:rsidRPr="00780941">
              <w:rPr>
                <w:b/>
                <w:i w:val="0"/>
                <w:sz w:val="20"/>
                <w:szCs w:val="20"/>
                <w:lang w:bidi="pt-PT"/>
              </w:rPr>
              <w:t>Instituto Politécnico da Guarda (IPG)</w:t>
            </w:r>
          </w:p>
          <w:p w14:paraId="619C03B7" w14:textId="7F53A120" w:rsidR="00D3324E" w:rsidRPr="00780941" w:rsidRDefault="001D1C08" w:rsidP="00AA1ACB">
            <w:pPr>
              <w:pStyle w:val="Localizao"/>
              <w:rPr>
                <w:sz w:val="20"/>
                <w:szCs w:val="20"/>
              </w:rPr>
            </w:pPr>
            <w:r w:rsidRPr="0078094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Av. Dr. Francisco Sá Carneiro 50, 6300-559 Guarda</w:t>
            </w:r>
          </w:p>
          <w:p w14:paraId="39FAA103" w14:textId="53154438" w:rsidR="00AA1ACB" w:rsidRDefault="00780941" w:rsidP="00D3324E">
            <w:pPr>
              <w:pStyle w:val="Pargrafoda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Aluno na </w:t>
            </w:r>
            <w:r w:rsidR="001D1C08" w:rsidRPr="00780941">
              <w:rPr>
                <w:sz w:val="20"/>
                <w:szCs w:val="20"/>
              </w:rPr>
              <w:t xml:space="preserve">Licenciatura em Engenharia Informática </w:t>
            </w:r>
          </w:p>
          <w:p w14:paraId="3947796B" w14:textId="5365B6DA" w:rsidR="00780941" w:rsidRPr="00780941" w:rsidRDefault="00780941" w:rsidP="00D3324E">
            <w:pPr>
              <w:pStyle w:val="Pargrafoda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n</w:t>
            </w:r>
            <w:r>
              <w:rPr>
                <w:sz w:val="20"/>
                <w:szCs w:val="20"/>
              </w:rPr>
              <w:t>o Mestrado em Computação Móvel.</w:t>
            </w:r>
          </w:p>
        </w:tc>
        <w:tc>
          <w:tcPr>
            <w:tcW w:w="2155" w:type="dxa"/>
          </w:tcPr>
          <w:p w14:paraId="0609D3F8" w14:textId="706363AF" w:rsidR="00300698" w:rsidRPr="00780941" w:rsidRDefault="00300698" w:rsidP="006962EF">
            <w:pPr>
              <w:pStyle w:val="Datas"/>
              <w:rPr>
                <w:sz w:val="20"/>
                <w:szCs w:val="20"/>
              </w:rPr>
            </w:pPr>
          </w:p>
        </w:tc>
      </w:tr>
    </w:tbl>
    <w:p w14:paraId="4CD99A3D" w14:textId="77777777" w:rsidR="00300698" w:rsidRPr="00780941" w:rsidRDefault="00300698" w:rsidP="00AA1ACB">
      <w:pPr>
        <w:rPr>
          <w:sz w:val="20"/>
          <w:szCs w:val="20"/>
        </w:rPr>
      </w:pPr>
    </w:p>
    <w:sectPr w:rsidR="00300698" w:rsidRPr="00780941" w:rsidSect="00B46BE2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16F0" w14:textId="77777777" w:rsidR="00307316" w:rsidRDefault="00307316" w:rsidP="00580C51">
      <w:pPr>
        <w:spacing w:before="0" w:after="0" w:line="240" w:lineRule="auto"/>
      </w:pPr>
      <w:r>
        <w:separator/>
      </w:r>
    </w:p>
  </w:endnote>
  <w:endnote w:type="continuationSeparator" w:id="0">
    <w:p w14:paraId="18263072" w14:textId="77777777" w:rsidR="00307316" w:rsidRDefault="0030731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F8CA" w14:textId="77777777" w:rsidR="00307316" w:rsidRDefault="0030731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4250377" w14:textId="77777777" w:rsidR="00307316" w:rsidRDefault="00307316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2431A"/>
    <w:multiLevelType w:val="hybridMultilevel"/>
    <w:tmpl w:val="DDD25A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08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A3C48"/>
    <w:rsid w:val="001B4B27"/>
    <w:rsid w:val="001D1C08"/>
    <w:rsid w:val="0025418C"/>
    <w:rsid w:val="00264F92"/>
    <w:rsid w:val="002911C8"/>
    <w:rsid w:val="002A0B18"/>
    <w:rsid w:val="00300698"/>
    <w:rsid w:val="00301257"/>
    <w:rsid w:val="00306C2A"/>
    <w:rsid w:val="00307316"/>
    <w:rsid w:val="00323AAA"/>
    <w:rsid w:val="00361AFB"/>
    <w:rsid w:val="003626D2"/>
    <w:rsid w:val="00374E86"/>
    <w:rsid w:val="00375877"/>
    <w:rsid w:val="003F5303"/>
    <w:rsid w:val="0041118B"/>
    <w:rsid w:val="004D6619"/>
    <w:rsid w:val="005135AD"/>
    <w:rsid w:val="00557584"/>
    <w:rsid w:val="00580C51"/>
    <w:rsid w:val="005C0355"/>
    <w:rsid w:val="005C5D33"/>
    <w:rsid w:val="00667608"/>
    <w:rsid w:val="006962EF"/>
    <w:rsid w:val="006E2432"/>
    <w:rsid w:val="007001D6"/>
    <w:rsid w:val="00706584"/>
    <w:rsid w:val="00723045"/>
    <w:rsid w:val="00724722"/>
    <w:rsid w:val="00780941"/>
    <w:rsid w:val="00790D50"/>
    <w:rsid w:val="007A2F12"/>
    <w:rsid w:val="007C5B9E"/>
    <w:rsid w:val="007D5AB6"/>
    <w:rsid w:val="008639EB"/>
    <w:rsid w:val="00866CF9"/>
    <w:rsid w:val="008B3AA1"/>
    <w:rsid w:val="008E18D5"/>
    <w:rsid w:val="0090731C"/>
    <w:rsid w:val="00907793"/>
    <w:rsid w:val="009077DC"/>
    <w:rsid w:val="00942976"/>
    <w:rsid w:val="009548CA"/>
    <w:rsid w:val="00987217"/>
    <w:rsid w:val="009A14DA"/>
    <w:rsid w:val="00A07D6A"/>
    <w:rsid w:val="00A70B1F"/>
    <w:rsid w:val="00A84E65"/>
    <w:rsid w:val="00AA1ACB"/>
    <w:rsid w:val="00AC26FD"/>
    <w:rsid w:val="00AF0D04"/>
    <w:rsid w:val="00AF1168"/>
    <w:rsid w:val="00B46BE2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  <w:rsid w:val="00FB39B0"/>
    <w:rsid w:val="15A14CED"/>
    <w:rsid w:val="22F962CB"/>
    <w:rsid w:val="32D514F5"/>
    <w:rsid w:val="4078A2B3"/>
    <w:rsid w:val="50CED866"/>
    <w:rsid w:val="58E92CE4"/>
    <w:rsid w:val="70492CC8"/>
    <w:rsid w:val="7380C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79EE7E"/>
  <w15:docId w15:val="{D6B2BC82-6AEA-4528-9A28-D385A194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DE7766"/>
    <w:rPr>
      <w:rFonts w:cs="Tahoma"/>
    </w:rPr>
  </w:style>
  <w:style w:type="paragraph" w:customStyle="1" w:styleId="InformaesdeContacto">
    <w:name w:val="Informações de Contacto"/>
    <w:basedOn w:val="Normal"/>
    <w:uiPriority w:val="1"/>
    <w:qFormat/>
    <w:rsid w:val="00033380"/>
    <w:pPr>
      <w:spacing w:after="240"/>
      <w:contextualSpacing/>
    </w:pPr>
  </w:style>
  <w:style w:type="paragraph" w:customStyle="1" w:styleId="Datas">
    <w:name w:val="Datas"/>
    <w:basedOn w:val="Normal"/>
    <w:uiPriority w:val="1"/>
    <w:qFormat/>
    <w:rsid w:val="00116379"/>
    <w:pPr>
      <w:spacing w:before="80"/>
      <w:jc w:val="right"/>
    </w:pPr>
  </w:style>
  <w:style w:type="paragraph" w:customStyle="1" w:styleId="Localizao">
    <w:name w:val="Localização"/>
    <w:basedOn w:val="Normal"/>
    <w:link w:val="CarterdeLocalizao"/>
    <w:uiPriority w:val="1"/>
    <w:unhideWhenUsed/>
    <w:qFormat/>
    <w:rsid w:val="00300698"/>
    <w:pPr>
      <w:ind w:left="432"/>
    </w:pPr>
    <w:rPr>
      <w:i/>
    </w:rPr>
  </w:style>
  <w:style w:type="character" w:customStyle="1" w:styleId="CarterdeLocalizao">
    <w:name w:val="Caráter de Localização"/>
    <w:basedOn w:val="Tipodeletrapredefinidodopargrafo"/>
    <w:link w:val="Localizao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TextodoMarcadordePosio">
    <w:name w:val="Placeholder Text"/>
    <w:basedOn w:val="Tipodeletrapredefinidodopargrafo"/>
    <w:uiPriority w:val="99"/>
    <w:semiHidden/>
    <w:rsid w:val="00BB2B3D"/>
    <w:rPr>
      <w:color w:val="595959" w:themeColor="text1" w:themeTint="A6"/>
    </w:rPr>
  </w:style>
  <w:style w:type="paragraph" w:styleId="Cabealho">
    <w:name w:val="header"/>
    <w:basedOn w:val="Normal"/>
    <w:link w:val="CabealhoCarte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Rodap">
    <w:name w:val="footer"/>
    <w:basedOn w:val="Normal"/>
    <w:link w:val="RodapCarte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elacomGrelha">
    <w:name w:val="Table Grid"/>
    <w:basedOn w:val="Tabela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co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Legenda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semiHidden/>
    <w:unhideWhenUsed/>
    <w:qFormat/>
    <w:rsid w:val="00034F0A"/>
    <w:rPr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SemEspaamento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Forte">
    <w:name w:val="Strong"/>
    <w:basedOn w:val="Tipodeletrapredefinidodopargrafo"/>
    <w:semiHidden/>
    <w:unhideWhenUsed/>
    <w:qFormat/>
    <w:rsid w:val="00034F0A"/>
    <w:rPr>
      <w:b/>
      <w:bCs/>
    </w:rPr>
  </w:style>
  <w:style w:type="paragraph" w:styleId="Subttulo">
    <w:name w:val="Subtitle"/>
    <w:basedOn w:val="Normal"/>
    <w:next w:val="Normal"/>
    <w:link w:val="SubttuloCarte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te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iperligao">
    <w:name w:val="Hyperlink"/>
    <w:basedOn w:val="Tipodeletrapredefinidodopargrafo"/>
    <w:unhideWhenUsed/>
    <w:rsid w:val="001A3C4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agnerBomJesus/GuardaCapitaldaCultura202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agnerBomJesus/CamiSolutio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gneripg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.LAPTOP-SJPQKLU4\AppData\Roaming\Microsoft\Templates\Curr&#237;culo%20para%20programador%20inform&#225;t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BC1C2B500647B8BB6A36BCDB715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346372-32C2-455E-87E1-29BE877EC117}"/>
      </w:docPartPr>
      <w:docPartBody>
        <w:p w:rsidR="008726B3" w:rsidRDefault="009A14DA">
          <w:pPr>
            <w:pStyle w:val="68BC1C2B500647B8BB6A36BCDB715DE2"/>
          </w:pPr>
          <w:r>
            <w:rPr>
              <w:lang w:bidi="pt-PT"/>
            </w:rPr>
            <w:t>Endereço</w:t>
          </w:r>
        </w:p>
      </w:docPartBody>
    </w:docPart>
    <w:docPart>
      <w:docPartPr>
        <w:name w:val="0705F9879959404495BE0F5BCDBF1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52D88-EF5F-49AF-B8C2-E8353F12B825}"/>
      </w:docPartPr>
      <w:docPartBody>
        <w:p w:rsidR="008726B3" w:rsidRDefault="009A14DA">
          <w:pPr>
            <w:pStyle w:val="0705F9879959404495BE0F5BCDBF13A8"/>
          </w:pPr>
          <w:r>
            <w:rPr>
              <w:lang w:bidi="pt-PT"/>
            </w:rPr>
            <w:t>Telefone</w:t>
          </w:r>
        </w:p>
      </w:docPartBody>
    </w:docPart>
    <w:docPart>
      <w:docPartPr>
        <w:name w:val="D8D16A90ADB14357A2C3C2C8D1780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C5DC57-7AEE-4B4E-B2B3-31604EB1FE9A}"/>
      </w:docPartPr>
      <w:docPartBody>
        <w:p w:rsidR="008726B3" w:rsidRDefault="009A14DA">
          <w:pPr>
            <w:pStyle w:val="D8D16A90ADB14357A2C3C2C8D17800DA"/>
          </w:pPr>
          <w:r>
            <w:rPr>
              <w:lang w:bidi="pt-PT"/>
            </w:rPr>
            <w:t>E-mail</w:t>
          </w:r>
        </w:p>
      </w:docPartBody>
    </w:docPart>
    <w:docPart>
      <w:docPartPr>
        <w:name w:val="9100107A587F44E38E3FF5F99D6E93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DEA74-215D-4977-94FD-A5F896628F64}"/>
      </w:docPartPr>
      <w:docPartBody>
        <w:p w:rsidR="008726B3" w:rsidRDefault="009A14DA">
          <w:pPr>
            <w:pStyle w:val="9100107A587F44E38E3FF5F99D6E937C"/>
          </w:pPr>
          <w:r>
            <w:rPr>
              <w:lang w:bidi="pt-PT"/>
            </w:rPr>
            <w:t>Resumo</w:t>
          </w:r>
        </w:p>
      </w:docPartBody>
    </w:docPart>
    <w:docPart>
      <w:docPartPr>
        <w:name w:val="753F2D57A5C443ADBE464313AC40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94FA9-0C73-470E-85CA-AF7570173E30}"/>
      </w:docPartPr>
      <w:docPartBody>
        <w:p w:rsidR="008726B3" w:rsidRDefault="009A14DA">
          <w:pPr>
            <w:pStyle w:val="753F2D57A5C443ADBE464313AC4060A6"/>
          </w:pPr>
          <w:r>
            <w:rPr>
              <w:lang w:bidi="pt-PT"/>
            </w:rPr>
            <w:t>Competências informáticas</w:t>
          </w:r>
        </w:p>
      </w:docPartBody>
    </w:docPart>
    <w:docPart>
      <w:docPartPr>
        <w:name w:val="FE8E2AD4F20D41E7A0A3C70DC11F5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053CE8-4FA6-47BE-8FE3-441F61339CDE}"/>
      </w:docPartPr>
      <w:docPartBody>
        <w:p w:rsidR="008726B3" w:rsidRDefault="009A14DA">
          <w:pPr>
            <w:pStyle w:val="FE8E2AD4F20D41E7A0A3C70DC11F5899"/>
          </w:pPr>
          <w:r w:rsidRPr="00116379">
            <w:rPr>
              <w:lang w:bidi="pt-PT"/>
            </w:rPr>
            <w:t>Linguagens</w:t>
          </w:r>
        </w:p>
      </w:docPartBody>
    </w:docPart>
    <w:docPart>
      <w:docPartPr>
        <w:name w:val="5EB8475508EA4B73AC76A7C14027C8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E298F6-81ED-4C14-A23A-67D79C6A94CE}"/>
      </w:docPartPr>
      <w:docPartBody>
        <w:p w:rsidR="008726B3" w:rsidRDefault="009A14DA">
          <w:pPr>
            <w:pStyle w:val="5EB8475508EA4B73AC76A7C14027C8F2"/>
          </w:pPr>
          <w:r>
            <w:rPr>
              <w:lang w:bidi="pt-PT"/>
            </w:rPr>
            <w:t>Datas</w:t>
          </w:r>
        </w:p>
      </w:docPartBody>
    </w:docPart>
    <w:docPart>
      <w:docPartPr>
        <w:name w:val="E521C2D7E4304484A0CF9A8A7B792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53F091-7CA2-49D5-9610-82620C98850E}"/>
      </w:docPartPr>
      <w:docPartBody>
        <w:p w:rsidR="008726B3" w:rsidRDefault="009A14DA">
          <w:pPr>
            <w:pStyle w:val="E521C2D7E4304484A0CF9A8A7B7928EE"/>
          </w:pPr>
          <w:r>
            <w:rPr>
              <w:lang w:bidi="pt-PT"/>
            </w:rPr>
            <w:t>Formação Académica</w:t>
          </w:r>
        </w:p>
      </w:docPartBody>
    </w:docPart>
    <w:docPart>
      <w:docPartPr>
        <w:name w:val="6EB8BAFF44214860B3A8DD7F9D3773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0D7140-7AD1-49A8-A096-32A2FE04E332}"/>
      </w:docPartPr>
      <w:docPartBody>
        <w:p w:rsidR="008726B3" w:rsidRDefault="005135AD" w:rsidP="005135AD">
          <w:pPr>
            <w:pStyle w:val="6EB8BAFF44214860B3A8DD7F9D377374"/>
          </w:pPr>
          <w:r>
            <w:rPr>
              <w:lang w:bidi="pt-PT"/>
            </w:rPr>
            <w:t>Datas</w:t>
          </w:r>
        </w:p>
      </w:docPartBody>
    </w:docPart>
    <w:docPart>
      <w:docPartPr>
        <w:name w:val="7EFEF07A8756428C989FE55E29C22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651094-827D-4513-A7E0-7A1B1C7F8338}"/>
      </w:docPartPr>
      <w:docPartBody>
        <w:p w:rsidR="008726B3" w:rsidRDefault="005135AD" w:rsidP="005135AD">
          <w:pPr>
            <w:pStyle w:val="7EFEF07A8756428C989FE55E29C2268A"/>
          </w:pPr>
          <w:r>
            <w:rPr>
              <w:lang w:bidi="pt-PT"/>
            </w:rPr>
            <w:t>Datas</w:t>
          </w:r>
        </w:p>
      </w:docPartBody>
    </w:docPart>
    <w:docPart>
      <w:docPartPr>
        <w:name w:val="C78031EF652547EEABB8E074A590A2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5054A-D770-4C86-9366-9FF6A2B2E17D}"/>
      </w:docPartPr>
      <w:docPartBody>
        <w:p w:rsidR="008726B3" w:rsidRDefault="005135AD" w:rsidP="005135AD">
          <w:pPr>
            <w:pStyle w:val="C78031EF652547EEABB8E074A590A25F"/>
          </w:pPr>
          <w:r>
            <w:rPr>
              <w:lang w:bidi="pt-PT"/>
            </w:rPr>
            <w:t>Datas</w:t>
          </w:r>
        </w:p>
      </w:docPartBody>
    </w:docPart>
    <w:docPart>
      <w:docPartPr>
        <w:name w:val="13ACD4096A3D4D6AA3EFE04B7EF125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256059-1C5D-4485-8C4B-4415D86D801A}"/>
      </w:docPartPr>
      <w:docPartBody>
        <w:p w:rsidR="008726B3" w:rsidRDefault="005135AD" w:rsidP="005135AD">
          <w:pPr>
            <w:pStyle w:val="13ACD4096A3D4D6AA3EFE04B7EF125CD"/>
          </w:pPr>
          <w:r>
            <w:rPr>
              <w:lang w:bidi="pt-PT"/>
            </w:rPr>
            <w:t>Datas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D"/>
    <w:rsid w:val="001D5772"/>
    <w:rsid w:val="005135AD"/>
    <w:rsid w:val="008726B3"/>
    <w:rsid w:val="009A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BC1C2B500647B8BB6A36BCDB715DE2">
    <w:name w:val="68BC1C2B500647B8BB6A36BCDB715DE2"/>
  </w:style>
  <w:style w:type="paragraph" w:customStyle="1" w:styleId="0705F9879959404495BE0F5BCDBF13A8">
    <w:name w:val="0705F9879959404495BE0F5BCDBF13A8"/>
  </w:style>
  <w:style w:type="paragraph" w:customStyle="1" w:styleId="D8D16A90ADB14357A2C3C2C8D17800DA">
    <w:name w:val="D8D16A90ADB14357A2C3C2C8D17800DA"/>
  </w:style>
  <w:style w:type="paragraph" w:customStyle="1" w:styleId="9100107A587F44E38E3FF5F99D6E937C">
    <w:name w:val="9100107A587F44E38E3FF5F99D6E937C"/>
  </w:style>
  <w:style w:type="paragraph" w:customStyle="1" w:styleId="B86BB005622643BC84F13F85996A3B90">
    <w:name w:val="B86BB005622643BC84F13F85996A3B90"/>
  </w:style>
  <w:style w:type="paragraph" w:customStyle="1" w:styleId="753F2D57A5C443ADBE464313AC4060A6">
    <w:name w:val="753F2D57A5C443ADBE464313AC4060A6"/>
  </w:style>
  <w:style w:type="paragraph" w:customStyle="1" w:styleId="FE8E2AD4F20D41E7A0A3C70DC11F5899">
    <w:name w:val="FE8E2AD4F20D41E7A0A3C70DC11F5899"/>
  </w:style>
  <w:style w:type="paragraph" w:customStyle="1" w:styleId="5EB8475508EA4B73AC76A7C14027C8F2">
    <w:name w:val="5EB8475508EA4B73AC76A7C14027C8F2"/>
  </w:style>
  <w:style w:type="paragraph" w:customStyle="1" w:styleId="E521C2D7E4304484A0CF9A8A7B7928EE">
    <w:name w:val="E521C2D7E4304484A0CF9A8A7B7928EE"/>
  </w:style>
  <w:style w:type="paragraph" w:customStyle="1" w:styleId="6EB8BAFF44214860B3A8DD7F9D377374">
    <w:name w:val="6EB8BAFF44214860B3A8DD7F9D377374"/>
    <w:rsid w:val="005135AD"/>
  </w:style>
  <w:style w:type="paragraph" w:customStyle="1" w:styleId="7EFEF07A8756428C989FE55E29C2268A">
    <w:name w:val="7EFEF07A8756428C989FE55E29C2268A"/>
    <w:rsid w:val="005135AD"/>
  </w:style>
  <w:style w:type="paragraph" w:customStyle="1" w:styleId="C78031EF652547EEABB8E074A590A25F">
    <w:name w:val="C78031EF652547EEABB8E074A590A25F"/>
    <w:rsid w:val="005135AD"/>
  </w:style>
  <w:style w:type="paragraph" w:customStyle="1" w:styleId="13ACD4096A3D4D6AA3EFE04B7EF125CD">
    <w:name w:val="13ACD4096A3D4D6AA3EFE04B7EF125CD"/>
    <w:rsid w:val="00513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DCE98E041744398F01103A71A8743" ma:contentTypeVersion="12" ma:contentTypeDescription="Create a new document." ma:contentTypeScope="" ma:versionID="9f60e1ec46872a114d6d1eef268e5e40">
  <xsd:schema xmlns:xsd="http://www.w3.org/2001/XMLSchema" xmlns:xs="http://www.w3.org/2001/XMLSchema" xmlns:p="http://schemas.microsoft.com/office/2006/metadata/properties" xmlns:ns3="60d3dcc9-f76c-45dc-bc06-4e8fc8bdd996" xmlns:ns4="eb4e2a88-7ac1-4468-b64b-5ac39b30acfb" targetNamespace="http://schemas.microsoft.com/office/2006/metadata/properties" ma:root="true" ma:fieldsID="4cdc2a855b5f0269a7cad3c9d8d63ddc" ns3:_="" ns4:_="">
    <xsd:import namespace="60d3dcc9-f76c-45dc-bc06-4e8fc8bdd996"/>
    <xsd:import namespace="eb4e2a88-7ac1-4468-b64b-5ac39b30a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3dcc9-f76c-45dc-bc06-4e8fc8bdd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e2a88-7ac1-4468-b64b-5ac39b30a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BCD1-9E4E-47DB-A806-6D6C98D086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FF9463-6986-49EC-AFBE-65A6710FE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0C32A-8E17-481D-AB47-1CFB3AB4D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3dcc9-f76c-45dc-bc06-4e8fc8bdd996"/>
    <ds:schemaRef ds:uri="eb4e2a88-7ac1-4468-b64b-5ac39b30a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662EA-BF6B-41A4-BB7E-F1B9935E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para programador informático.dotx</Template>
  <TotalTime>7</TotalTime>
  <Pages>2</Pages>
  <Words>358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Vagner</dc:creator>
  <cp:lastModifiedBy>Mateus Alves Victorelli</cp:lastModifiedBy>
  <cp:revision>5</cp:revision>
  <cp:lastPrinted>2022-02-21T19:30:00Z</cp:lastPrinted>
  <dcterms:created xsi:type="dcterms:W3CDTF">2021-05-12T08:59:00Z</dcterms:created>
  <dcterms:modified xsi:type="dcterms:W3CDTF">2022-02-21T19:31:00Z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0x010100A90DCE98E041744398F01103A71A8743</vt:lpwstr>
  </property>
</Properties>
</file>