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3233" w14:textId="39236358" w:rsidR="00B73B5E" w:rsidRPr="00B73B5E" w:rsidRDefault="003B250C" w:rsidP="00B73B5E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>
        <w:rPr>
          <w:rFonts w:ascii="Eurostile" w:hAnsi="Eurostile"/>
          <w:noProof/>
          <w:lang w:val="pt-PT" w:bidi="en-US"/>
        </w:rPr>
        <w:drawing>
          <wp:inline distT="0" distB="0" distL="0" distR="0" wp14:anchorId="3868E7F0" wp14:editId="2D1C7E3B">
            <wp:extent cx="2085975" cy="309562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A6FF" w14:textId="77777777" w:rsidR="009E6578" w:rsidRDefault="009E6578" w:rsidP="002C47C0">
      <w:pPr>
        <w:pStyle w:val="TitleCover"/>
        <w:jc w:val="left"/>
        <w:rPr>
          <w:lang w:val="pt-PT"/>
        </w:rPr>
      </w:pPr>
    </w:p>
    <w:p w14:paraId="55DC1E8D" w14:textId="77777777" w:rsidR="004768F8" w:rsidRDefault="00CC146A">
      <w:pPr>
        <w:pStyle w:val="TitleCover"/>
        <w:rPr>
          <w:lang w:val="pt-PT"/>
        </w:rPr>
      </w:pPr>
      <w:r>
        <w:rPr>
          <w:lang w:val="pt-PT"/>
        </w:rPr>
        <w:t>T</w:t>
      </w:r>
      <w:r w:rsidR="004768F8">
        <w:rPr>
          <w:lang w:val="pt-PT"/>
        </w:rPr>
        <w:t xml:space="preserve">rabalho prático de </w:t>
      </w:r>
    </w:p>
    <w:p w14:paraId="542E400E" w14:textId="35F367A6" w:rsidR="00B23C8A" w:rsidRPr="00F20B3E" w:rsidRDefault="004768F8">
      <w:pPr>
        <w:pStyle w:val="TitleCover"/>
        <w:rPr>
          <w:lang w:val="pt-PT"/>
        </w:rPr>
      </w:pPr>
      <w:r>
        <w:rPr>
          <w:lang w:val="pt-PT"/>
        </w:rPr>
        <w:t>Bases de dados Avançadas</w:t>
      </w:r>
    </w:p>
    <w:p w14:paraId="2556DD0E" w14:textId="00CC8AD5" w:rsidR="00B23C8A" w:rsidRPr="002C47C0" w:rsidRDefault="006A570A" w:rsidP="002C47C0">
      <w:pPr>
        <w:pStyle w:val="SubtitleCover"/>
        <w:rPr>
          <w:lang w:val="pt-PT"/>
        </w:rPr>
        <w:sectPr w:rsidR="00B23C8A" w:rsidRPr="002C47C0" w:rsidSect="0044561F">
          <w:headerReference w:type="default" r:id="rId9"/>
          <w:footerReference w:type="even" r:id="rId10"/>
          <w:footerReference w:type="default" r:id="rId11"/>
          <w:footerReference w:type="first" r:id="rId12"/>
          <w:pgSz w:w="11907" w:h="16839" w:code="9"/>
          <w:pgMar w:top="1134" w:right="1797" w:bottom="1440" w:left="1797" w:header="958" w:footer="805" w:gutter="0"/>
          <w:pgNumType w:start="1"/>
          <w:cols w:space="708"/>
          <w:titlePg/>
          <w:docGrid w:linePitch="360"/>
        </w:sectPr>
      </w:pPr>
      <w:r>
        <w:rPr>
          <w:lang w:val="pt-PT"/>
        </w:rPr>
        <w:t>Webservice rest book</w:t>
      </w:r>
    </w:p>
    <w:tbl>
      <w:tblPr>
        <w:tblpPr w:leftFromText="141" w:rightFromText="141" w:vertAnchor="text" w:horzAnchor="margin" w:tblpY="1842"/>
        <w:tblW w:w="8838" w:type="dxa"/>
        <w:tblLook w:val="04A0" w:firstRow="1" w:lastRow="0" w:firstColumn="1" w:lastColumn="0" w:noHBand="0" w:noVBand="1"/>
      </w:tblPr>
      <w:tblGrid>
        <w:gridCol w:w="3962"/>
        <w:gridCol w:w="4876"/>
      </w:tblGrid>
      <w:tr w:rsidR="002C47C0" w:rsidRPr="002C47C0" w14:paraId="3621E3FC" w14:textId="77777777" w:rsidTr="001423EC">
        <w:trPr>
          <w:trHeight w:val="308"/>
        </w:trPr>
        <w:tc>
          <w:tcPr>
            <w:tcW w:w="3962" w:type="dxa"/>
            <w:shd w:val="clear" w:color="auto" w:fill="D9D9D9"/>
          </w:tcPr>
          <w:p w14:paraId="7596DE9C" w14:textId="77777777" w:rsidR="002C47C0" w:rsidRPr="002C47C0" w:rsidRDefault="002C47C0" w:rsidP="002C47C0">
            <w:pPr>
              <w:jc w:val="right"/>
              <w:rPr>
                <w:b/>
                <w:lang w:val="pt-PT"/>
              </w:rPr>
            </w:pPr>
            <w:r w:rsidRPr="002C47C0">
              <w:rPr>
                <w:b/>
                <w:lang w:val="pt-PT"/>
              </w:rPr>
              <w:t>Curso(s):</w:t>
            </w:r>
          </w:p>
        </w:tc>
        <w:tc>
          <w:tcPr>
            <w:tcW w:w="4876" w:type="dxa"/>
          </w:tcPr>
          <w:p w14:paraId="37E70E71" w14:textId="77777777" w:rsidR="002C47C0" w:rsidRPr="002C47C0" w:rsidRDefault="002C47C0" w:rsidP="002C47C0">
            <w:pPr>
              <w:rPr>
                <w:lang w:val="pt-PT"/>
              </w:rPr>
            </w:pPr>
            <w:r w:rsidRPr="002C47C0">
              <w:rPr>
                <w:lang w:val="pt-PT"/>
              </w:rPr>
              <w:t>Mestrado em Computação Móvel</w:t>
            </w:r>
          </w:p>
        </w:tc>
      </w:tr>
      <w:tr w:rsidR="002C47C0" w:rsidRPr="002C47C0" w14:paraId="212A03D8" w14:textId="77777777" w:rsidTr="001423EC">
        <w:trPr>
          <w:trHeight w:val="308"/>
        </w:trPr>
        <w:tc>
          <w:tcPr>
            <w:tcW w:w="3962" w:type="dxa"/>
            <w:shd w:val="clear" w:color="auto" w:fill="D9D9D9"/>
          </w:tcPr>
          <w:p w14:paraId="4D3419B5" w14:textId="77777777" w:rsidR="002C47C0" w:rsidRPr="002C47C0" w:rsidRDefault="002C47C0" w:rsidP="002C47C0">
            <w:pPr>
              <w:jc w:val="right"/>
              <w:rPr>
                <w:b/>
                <w:lang w:val="pt-PT"/>
              </w:rPr>
            </w:pPr>
            <w:r w:rsidRPr="002C47C0">
              <w:rPr>
                <w:b/>
                <w:lang w:val="pt-PT"/>
              </w:rPr>
              <w:t>Unidade(s) Curricular(es):</w:t>
            </w:r>
          </w:p>
        </w:tc>
        <w:tc>
          <w:tcPr>
            <w:tcW w:w="4876" w:type="dxa"/>
          </w:tcPr>
          <w:p w14:paraId="62CB0274" w14:textId="77777777" w:rsidR="002C47C0" w:rsidRPr="002C47C0" w:rsidRDefault="002C47C0" w:rsidP="002C47C0">
            <w:pPr>
              <w:rPr>
                <w:lang w:val="pt-PT"/>
              </w:rPr>
            </w:pPr>
            <w:r w:rsidRPr="002C47C0">
              <w:rPr>
                <w:lang w:val="pt-PT"/>
              </w:rPr>
              <w:t>Base de Dados Avançadas</w:t>
            </w:r>
          </w:p>
        </w:tc>
      </w:tr>
      <w:tr w:rsidR="002C47C0" w:rsidRPr="002C47C0" w14:paraId="1F5C3BF1" w14:textId="77777777" w:rsidTr="001423EC">
        <w:trPr>
          <w:trHeight w:val="641"/>
        </w:trPr>
        <w:tc>
          <w:tcPr>
            <w:tcW w:w="3962" w:type="dxa"/>
            <w:shd w:val="clear" w:color="auto" w:fill="D9D9D9"/>
          </w:tcPr>
          <w:p w14:paraId="63E237EE" w14:textId="77777777" w:rsidR="002C47C0" w:rsidRPr="002C47C0" w:rsidRDefault="002C47C0" w:rsidP="002C47C0">
            <w:pPr>
              <w:jc w:val="right"/>
              <w:rPr>
                <w:b/>
                <w:lang w:val="pt-PT"/>
              </w:rPr>
            </w:pPr>
            <w:r w:rsidRPr="002C47C0">
              <w:rPr>
                <w:b/>
                <w:lang w:val="pt-PT"/>
              </w:rPr>
              <w:t>Ano Letivo:</w:t>
            </w:r>
          </w:p>
          <w:p w14:paraId="788883B8" w14:textId="533EC5F9" w:rsidR="002C47C0" w:rsidRPr="002C47C0" w:rsidRDefault="001423EC" w:rsidP="002C47C0">
            <w:pPr>
              <w:jc w:val="right"/>
              <w:rPr>
                <w:b/>
                <w:lang w:val="pt-PT"/>
              </w:rPr>
            </w:pPr>
            <w:r>
              <w:rPr>
                <w:b/>
                <w:lang w:val="pt-PT"/>
              </w:rPr>
              <w:t>Número e nome do aluno</w:t>
            </w:r>
            <w:r w:rsidR="002C47C0" w:rsidRPr="002C47C0">
              <w:rPr>
                <w:b/>
                <w:lang w:val="pt-PT"/>
              </w:rPr>
              <w:t>:</w:t>
            </w:r>
          </w:p>
        </w:tc>
        <w:tc>
          <w:tcPr>
            <w:tcW w:w="4876" w:type="dxa"/>
          </w:tcPr>
          <w:p w14:paraId="28321704" w14:textId="77777777" w:rsidR="002C47C0" w:rsidRPr="002C47C0" w:rsidRDefault="002C47C0" w:rsidP="002C47C0">
            <w:pPr>
              <w:rPr>
                <w:lang w:val="pt-PT"/>
              </w:rPr>
            </w:pPr>
            <w:r w:rsidRPr="002C47C0">
              <w:rPr>
                <w:lang w:val="pt-PT"/>
              </w:rPr>
              <w:t>2021/2022</w:t>
            </w:r>
          </w:p>
          <w:p w14:paraId="24A9C0F5" w14:textId="51D85653" w:rsidR="002C47C0" w:rsidRPr="002C47C0" w:rsidRDefault="001423EC" w:rsidP="002C47C0">
            <w:pPr>
              <w:rPr>
                <w:lang w:val="pt-PT"/>
              </w:rPr>
            </w:pPr>
            <w:r>
              <w:rPr>
                <w:lang w:val="pt-PT"/>
              </w:rPr>
              <w:t xml:space="preserve">1701172 - </w:t>
            </w:r>
            <w:r w:rsidR="002C47C0" w:rsidRPr="002C47C0">
              <w:rPr>
                <w:lang w:val="pt-PT"/>
              </w:rPr>
              <w:t>Vagner Bom Jesus (</w:t>
            </w:r>
            <w:hyperlink r:id="rId13" w:history="1">
              <w:r w:rsidR="002C47C0" w:rsidRPr="00820CD4">
                <w:rPr>
                  <w:rStyle w:val="Hiperligao"/>
                  <w:lang w:val="pt-PT"/>
                </w:rPr>
                <w:t>vagneripg@gmail.com</w:t>
              </w:r>
            </w:hyperlink>
            <w:r w:rsidR="002C47C0" w:rsidRPr="002C47C0">
              <w:rPr>
                <w:lang w:val="pt-PT"/>
              </w:rPr>
              <w:t>)</w:t>
            </w:r>
          </w:p>
        </w:tc>
      </w:tr>
      <w:tr w:rsidR="002C47C0" w:rsidRPr="002C47C0" w14:paraId="149161F3" w14:textId="77777777" w:rsidTr="001423EC">
        <w:trPr>
          <w:trHeight w:val="617"/>
        </w:trPr>
        <w:tc>
          <w:tcPr>
            <w:tcW w:w="3962" w:type="dxa"/>
            <w:shd w:val="clear" w:color="auto" w:fill="D9D9D9"/>
          </w:tcPr>
          <w:p w14:paraId="30744439" w14:textId="77777777" w:rsidR="002C47C0" w:rsidRPr="002C47C0" w:rsidRDefault="002C47C0" w:rsidP="002C47C0">
            <w:pPr>
              <w:jc w:val="right"/>
              <w:rPr>
                <w:b/>
                <w:lang w:val="pt-PT"/>
              </w:rPr>
            </w:pPr>
            <w:r w:rsidRPr="002C47C0">
              <w:rPr>
                <w:b/>
                <w:lang w:val="pt-PT"/>
              </w:rPr>
              <w:t>Docente:</w:t>
            </w:r>
          </w:p>
          <w:p w14:paraId="776A16F8" w14:textId="77777777" w:rsidR="002C47C0" w:rsidRPr="002C47C0" w:rsidRDefault="002C47C0" w:rsidP="002C47C0">
            <w:pPr>
              <w:jc w:val="right"/>
              <w:rPr>
                <w:b/>
                <w:lang w:val="pt-PT"/>
              </w:rPr>
            </w:pPr>
            <w:r w:rsidRPr="002C47C0">
              <w:rPr>
                <w:b/>
                <w:lang w:val="pt-PT"/>
              </w:rPr>
              <w:t>Coordenador(a) da área disciplinar:</w:t>
            </w:r>
          </w:p>
        </w:tc>
        <w:tc>
          <w:tcPr>
            <w:tcW w:w="4876" w:type="dxa"/>
          </w:tcPr>
          <w:p w14:paraId="3C00273F" w14:textId="77777777" w:rsidR="002C47C0" w:rsidRPr="002C47C0" w:rsidRDefault="002C47C0" w:rsidP="002C47C0">
            <w:pPr>
              <w:rPr>
                <w:lang w:val="pt-PT"/>
              </w:rPr>
            </w:pPr>
            <w:r w:rsidRPr="002C47C0">
              <w:rPr>
                <w:lang w:val="pt-PT"/>
              </w:rPr>
              <w:t>José Carlos Fonseca (</w:t>
            </w:r>
            <w:hyperlink r:id="rId14" w:history="1">
              <w:r w:rsidRPr="00820CD4">
                <w:rPr>
                  <w:rStyle w:val="Hiperligao"/>
                  <w:lang w:val="pt-PT"/>
                </w:rPr>
                <w:t>josefonseca@ipg.pt</w:t>
              </w:r>
            </w:hyperlink>
            <w:r w:rsidRPr="002C47C0">
              <w:rPr>
                <w:lang w:val="pt-PT"/>
              </w:rPr>
              <w:t>)</w:t>
            </w:r>
          </w:p>
          <w:p w14:paraId="6CEE7F2A" w14:textId="77777777" w:rsidR="002C47C0" w:rsidRPr="002C47C0" w:rsidRDefault="002C47C0" w:rsidP="002C47C0">
            <w:pPr>
              <w:rPr>
                <w:lang w:val="pt-PT"/>
              </w:rPr>
            </w:pPr>
            <w:r w:rsidRPr="002C47C0">
              <w:rPr>
                <w:lang w:val="pt-PT"/>
              </w:rPr>
              <w:t>José Carlos Fonseca</w:t>
            </w:r>
          </w:p>
        </w:tc>
      </w:tr>
      <w:tr w:rsidR="002C47C0" w:rsidRPr="002C47C0" w14:paraId="47CA420B" w14:textId="77777777" w:rsidTr="001423EC">
        <w:trPr>
          <w:trHeight w:val="333"/>
        </w:trPr>
        <w:tc>
          <w:tcPr>
            <w:tcW w:w="3962" w:type="dxa"/>
            <w:shd w:val="clear" w:color="auto" w:fill="D9D9D9"/>
          </w:tcPr>
          <w:p w14:paraId="28676C23" w14:textId="77777777" w:rsidR="002C47C0" w:rsidRPr="002C47C0" w:rsidRDefault="002C47C0" w:rsidP="002C47C0">
            <w:pPr>
              <w:jc w:val="right"/>
              <w:rPr>
                <w:b/>
                <w:lang w:val="pt-PT"/>
              </w:rPr>
            </w:pPr>
            <w:r w:rsidRPr="002C47C0">
              <w:rPr>
                <w:b/>
                <w:lang w:val="pt-PT"/>
              </w:rPr>
              <w:t>Data:</w:t>
            </w:r>
          </w:p>
        </w:tc>
        <w:tc>
          <w:tcPr>
            <w:tcW w:w="4876" w:type="dxa"/>
          </w:tcPr>
          <w:p w14:paraId="22AC51C9" w14:textId="77777777" w:rsidR="002C47C0" w:rsidRPr="002C47C0" w:rsidRDefault="002C47C0" w:rsidP="002C47C0">
            <w:pPr>
              <w:rPr>
                <w:lang w:val="pt-PT"/>
              </w:rPr>
            </w:pPr>
            <w:r w:rsidRPr="002C47C0">
              <w:rPr>
                <w:lang w:val="pt-PT"/>
              </w:rPr>
              <w:t>22/10/2021</w:t>
            </w:r>
          </w:p>
        </w:tc>
      </w:tr>
    </w:tbl>
    <w:p w14:paraId="7B5CF67C" w14:textId="323A45F8" w:rsidR="00E70630" w:rsidRDefault="00E70630">
      <w:pPr>
        <w:rPr>
          <w:rFonts w:cs="Times New Roman"/>
          <w:b/>
          <w:caps/>
          <w:spacing w:val="20"/>
          <w:kern w:val="16"/>
          <w:sz w:val="18"/>
          <w:szCs w:val="18"/>
          <w:lang w:val="pt-PT"/>
        </w:rPr>
      </w:pPr>
    </w:p>
    <w:p w14:paraId="0BE9D0C6" w14:textId="6D99B09F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3C19BD39" w14:textId="427CF81E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4F476A85" w14:textId="01CE3F12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60564557" w14:textId="68AF1676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1FFDA761" w14:textId="564E5FB7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7A4E4A50" w14:textId="2885DD8B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3290E85A" w14:textId="7C2E89C7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20688344" w14:textId="648097CD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344C73FB" w14:textId="2F1D4FAB" w:rsidR="002C47C0" w:rsidRDefault="002C47C0" w:rsidP="002C47C0">
      <w:pPr>
        <w:rPr>
          <w:rFonts w:cs="Times New Roman"/>
          <w:sz w:val="18"/>
          <w:szCs w:val="18"/>
          <w:lang w:val="pt-PT"/>
        </w:rPr>
      </w:pPr>
    </w:p>
    <w:p w14:paraId="7ACDD58D" w14:textId="12862DDD" w:rsidR="002C47C0" w:rsidRPr="002C47C0" w:rsidRDefault="002C47C0" w:rsidP="002C47C0">
      <w:pPr>
        <w:rPr>
          <w:rFonts w:cs="Times New Roman"/>
          <w:sz w:val="18"/>
          <w:szCs w:val="18"/>
          <w:lang w:val="pt-PT"/>
        </w:rPr>
      </w:pPr>
      <w:r>
        <w:rPr>
          <w:rFonts w:cs="Times New Roman"/>
          <w:sz w:val="18"/>
          <w:szCs w:val="18"/>
          <w:lang w:val="pt-PT"/>
        </w:rPr>
        <w:br w:type="page"/>
      </w:r>
    </w:p>
    <w:sectPr w:rsidR="002C47C0" w:rsidRPr="002C47C0" w:rsidSect="0044561F">
      <w:headerReference w:type="even" r:id="rId15"/>
      <w:headerReference w:type="default" r:id="rId16"/>
      <w:headerReference w:type="first" r:id="rId17"/>
      <w:type w:val="continuous"/>
      <w:pgSz w:w="11907" w:h="16839"/>
      <w:pgMar w:top="1440" w:right="1800" w:bottom="1440" w:left="1800" w:header="720" w:footer="8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C1A9" w14:textId="77777777" w:rsidR="001A6D00" w:rsidRDefault="001A6D00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60FE41C" w14:textId="77777777" w:rsidR="001A6D00" w:rsidRDefault="001A6D00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6A1B" w14:textId="77777777" w:rsidR="00B23C8A" w:rsidRDefault="00AF4D94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C146A">
      <w:rPr>
        <w:rStyle w:val="Nmerodepgina"/>
        <w:noProof/>
        <w:szCs w:val="20"/>
        <w:lang w:val="en-US"/>
      </w:rPr>
      <w:t>2</w:t>
    </w:r>
    <w:r>
      <w:rPr>
        <w:rStyle w:val="Nmerodepgina"/>
        <w:szCs w:val="20"/>
        <w:lang w:val="en-US"/>
      </w:rPr>
      <w:fldChar w:fldCharType="end"/>
    </w:r>
  </w:p>
  <w:p w14:paraId="5A1C3EBC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A3E8" w14:textId="77777777" w:rsidR="00B23C8A" w:rsidRDefault="00AF4D94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C146A">
      <w:rPr>
        <w:rStyle w:val="Nmerodepgina"/>
        <w:noProof/>
        <w:szCs w:val="20"/>
        <w:lang w:val="en-US"/>
      </w:rPr>
      <w:t>3</w:t>
    </w:r>
    <w:r>
      <w:rPr>
        <w:rStyle w:val="Nmerodepgina"/>
        <w:szCs w:val="20"/>
        <w:lang w:val="en-US"/>
      </w:rPr>
      <w:fldChar w:fldCharType="end"/>
    </w:r>
  </w:p>
  <w:p w14:paraId="76C3E321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DE95" w14:textId="77777777" w:rsidR="00E23D84" w:rsidRDefault="00E23D84">
    <w:pPr>
      <w:rPr>
        <w:sz w:val="16"/>
        <w:szCs w:val="16"/>
        <w:lang w:val="en-US"/>
      </w:rPr>
    </w:pPr>
  </w:p>
  <w:p w14:paraId="085BE6C7" w14:textId="77777777" w:rsidR="00E23D84" w:rsidRDefault="00E23D84">
    <w:pPr>
      <w:rPr>
        <w:sz w:val="16"/>
        <w:szCs w:val="16"/>
        <w:lang w:val="en-US"/>
      </w:rPr>
    </w:pPr>
  </w:p>
  <w:p w14:paraId="48B1224E" w14:textId="77777777" w:rsidR="00E23D84" w:rsidRDefault="00E23D84">
    <w:pPr>
      <w:rPr>
        <w:sz w:val="16"/>
        <w:szCs w:val="16"/>
        <w:lang w:val="en-US"/>
      </w:rPr>
    </w:pPr>
  </w:p>
  <w:p w14:paraId="4E7DE526" w14:textId="1E92FC5D" w:rsidR="00B23C8A" w:rsidRPr="0008420F" w:rsidRDefault="00B23C8A" w:rsidP="00E23D84">
    <w:pPr>
      <w:jc w:val="right"/>
      <w:rPr>
        <w:color w:val="595959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E2AD" w14:textId="77777777" w:rsidR="001A6D00" w:rsidRDefault="001A6D00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79A9F528" w14:textId="77777777" w:rsidR="001A6D00" w:rsidRDefault="001A6D00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0A66CB77" w14:textId="77777777" w:rsidR="001A6D00" w:rsidRPr="00F20B3E" w:rsidRDefault="001A6D00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E54D" w14:textId="7B9FA817" w:rsidR="00B23C8A" w:rsidRDefault="003B250C">
    <w:pPr>
      <w:rPr>
        <w:lang w:val="en-US"/>
      </w:rPr>
    </w:pPr>
    <w:r w:rsidRPr="00AF4D94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07E9D8D5" wp14:editId="3C43444A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0C9258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 w:rsidRPr="00AF4D9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1301D60" wp14:editId="4D34480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3A366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60904BBB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01D60" id="Rectangle 2" o:spid="_x0000_s1026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22B3A366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60904BBB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4DC9" w14:textId="77777777" w:rsidR="00B23C8A" w:rsidRDefault="00B23C8A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4A23D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A2A6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36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78"/>
    <w:rsid w:val="000101D5"/>
    <w:rsid w:val="0008420F"/>
    <w:rsid w:val="001423EC"/>
    <w:rsid w:val="00170ABC"/>
    <w:rsid w:val="001A6D00"/>
    <w:rsid w:val="00204857"/>
    <w:rsid w:val="002267A4"/>
    <w:rsid w:val="0029585F"/>
    <w:rsid w:val="002A112A"/>
    <w:rsid w:val="002C47C0"/>
    <w:rsid w:val="002E6050"/>
    <w:rsid w:val="002F68C8"/>
    <w:rsid w:val="00374E29"/>
    <w:rsid w:val="00384DC4"/>
    <w:rsid w:val="003B250C"/>
    <w:rsid w:val="003C57B2"/>
    <w:rsid w:val="0044561F"/>
    <w:rsid w:val="004768F8"/>
    <w:rsid w:val="00491E04"/>
    <w:rsid w:val="005D53DB"/>
    <w:rsid w:val="00605DDD"/>
    <w:rsid w:val="0060753A"/>
    <w:rsid w:val="006A570A"/>
    <w:rsid w:val="006C5772"/>
    <w:rsid w:val="007A0653"/>
    <w:rsid w:val="008128D7"/>
    <w:rsid w:val="00820CD4"/>
    <w:rsid w:val="00847D65"/>
    <w:rsid w:val="00912BCC"/>
    <w:rsid w:val="009644B0"/>
    <w:rsid w:val="009A45B2"/>
    <w:rsid w:val="009E6578"/>
    <w:rsid w:val="00A21C45"/>
    <w:rsid w:val="00A340FE"/>
    <w:rsid w:val="00AF4D94"/>
    <w:rsid w:val="00B23C8A"/>
    <w:rsid w:val="00B73B5E"/>
    <w:rsid w:val="00CC0E85"/>
    <w:rsid w:val="00CC146A"/>
    <w:rsid w:val="00D413AC"/>
    <w:rsid w:val="00D42FBE"/>
    <w:rsid w:val="00D55256"/>
    <w:rsid w:val="00E23D84"/>
    <w:rsid w:val="00E6444A"/>
    <w:rsid w:val="00E66D92"/>
    <w:rsid w:val="00E70630"/>
    <w:rsid w:val="00ED784D"/>
    <w:rsid w:val="00F10CEA"/>
    <w:rsid w:val="00F20B3E"/>
    <w:rsid w:val="00F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9D4EA"/>
  <w15:docId w15:val="{802E001E-7D7B-4224-9B82-B554C74E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Normal"/>
    <w:next w:val="Corpodetexto"/>
    <w:link w:val="Ttulo1Carcter"/>
    <w:qFormat/>
    <w:rsid w:val="00374E29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Corpodetexto"/>
    <w:link w:val="Ttulo2Carc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c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c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c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c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c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c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c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rsid w:val="00374E29"/>
    <w:pPr>
      <w:spacing w:after="240" w:line="240" w:lineRule="atLeast"/>
      <w:ind w:firstLine="360"/>
      <w:jc w:val="both"/>
    </w:pPr>
  </w:style>
  <w:style w:type="character" w:customStyle="1" w:styleId="CorpodetextoCarcter">
    <w:name w:val="Corpo de texto Carácter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cter">
    <w:name w:val="Título 1 Carácter"/>
    <w:link w:val="Ttulo1"/>
    <w:rsid w:val="00374E2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Ttulo2Carcter">
    <w:name w:val="Título 2 Carácter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cter">
    <w:name w:val="Título 3 Carácter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cter">
    <w:name w:val="Título 4 Carácter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cter">
    <w:name w:val="Título 5 Carácter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cter">
    <w:name w:val="Título 6 Carácter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cter">
    <w:name w:val="Título 7 Carácter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cter">
    <w:name w:val="Título 8 Carácter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cter">
    <w:name w:val="Título 9 Carácter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cter"/>
    <w:semiHidden/>
    <w:rsid w:val="00374E29"/>
  </w:style>
  <w:style w:type="character" w:customStyle="1" w:styleId="TextodenotaderodapCarcter">
    <w:name w:val="Texto de nota de rodapé Carácter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cter"/>
    <w:semiHidden/>
    <w:rsid w:val="00374E29"/>
  </w:style>
  <w:style w:type="character" w:customStyle="1" w:styleId="TextodecomentrioCarcter">
    <w:name w:val="Texto de comentário Carácter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aliases w:val="Título de índice remissivo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cter"/>
    <w:semiHidden/>
    <w:rsid w:val="00374E29"/>
  </w:style>
  <w:style w:type="character" w:customStyle="1" w:styleId="TextodenotadefimCarcter">
    <w:name w:val="Texto de nota de fim Carácter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cter"/>
    <w:semiHidden/>
    <w:rsid w:val="00374E29"/>
    <w:rPr>
      <w:rFonts w:ascii="Courier New" w:hAnsi="Courier New" w:cs="Courier New"/>
    </w:rPr>
  </w:style>
  <w:style w:type="character" w:customStyle="1" w:styleId="TextodemacroCarcter">
    <w:name w:val="Texto de macro Carácter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aliases w:val="Título de índice de autoridades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c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cter">
    <w:name w:val="Subtítulo Carácter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c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cter">
    <w:name w:val="Título Carácter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c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CabealhoCarcter">
    <w:name w:val="Cabeçalho Carácter"/>
    <w:link w:val="Cabealho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cter"/>
    <w:rsid w:val="00374E29"/>
    <w:pPr>
      <w:tabs>
        <w:tab w:val="center" w:pos="4513"/>
        <w:tab w:val="right" w:pos="9026"/>
      </w:tabs>
    </w:pPr>
  </w:style>
  <w:style w:type="character" w:customStyle="1" w:styleId="RodapCarcter">
    <w:name w:val="Rodapé Carácter"/>
    <w:link w:val="Rodap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cter"/>
    <w:rsid w:val="00F20B3E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rsid w:val="00F20B3E"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aliases w:val="Tabela com grelha"/>
    <w:basedOn w:val="Tabelanormal"/>
    <w:rsid w:val="009E65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gao">
    <w:name w:val="Hyperlink"/>
    <w:rsid w:val="006A570A"/>
    <w:rPr>
      <w:color w:val="0563C1"/>
      <w:u w:val="single"/>
    </w:rPr>
  </w:style>
  <w:style w:type="character" w:styleId="MenoNoResolvida">
    <w:name w:val="Unresolved Mention"/>
    <w:uiPriority w:val="99"/>
    <w:semiHidden/>
    <w:unhideWhenUsed/>
    <w:rsid w:val="006A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vagneripg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josefonseca@ipg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REI\AppData\Roaming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5A298-31C1-45E6-A025-99115873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35</TotalTime>
  <Pages>3</Pages>
  <Words>75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CMREI</dc:creator>
  <cp:keywords/>
  <dc:description/>
  <cp:lastModifiedBy>Vagner Monteiro Vaz de Almeida Bom Jesus</cp:lastModifiedBy>
  <cp:revision>1</cp:revision>
  <dcterms:created xsi:type="dcterms:W3CDTF">2014-02-27T13:48:00Z</dcterms:created>
  <dcterms:modified xsi:type="dcterms:W3CDTF">2022-01-04T08:45:00Z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